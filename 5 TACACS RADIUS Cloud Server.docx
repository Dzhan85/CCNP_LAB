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88A1B5" w14:textId="77777777" w:rsidR="00A638EC" w:rsidRPr="006629AE" w:rsidRDefault="00012D1A" w:rsidP="00DA64A4">
      <w:pPr>
        <w:pStyle w:val="Logo"/>
        <w:ind w:right="332"/>
        <w:rPr>
          <w:b/>
          <w:color w:val="auto"/>
          <w:sz w:val="96"/>
        </w:rPr>
      </w:pPr>
      <w:bookmarkStart w:id="0" w:name="_GoBack"/>
      <w:bookmarkEnd w:id="0"/>
      <w:r>
        <w:rPr>
          <w:b/>
          <w:noProof/>
          <w:color w:val="auto"/>
          <w:sz w:val="96"/>
          <w:lang w:eastAsia="en-US"/>
        </w:rPr>
        <w:t xml:space="preserve">TACACS &amp; RADIUS ON AZURE &amp; AWS CLOUD </w:t>
      </w:r>
    </w:p>
    <w:sdt>
      <w:sdtPr>
        <w:rPr>
          <w:sz w:val="56"/>
        </w:rPr>
        <w:alias w:val="Enter title:"/>
        <w:tag w:val=""/>
        <w:id w:val="390237733"/>
        <w:placeholder>
          <w:docPart w:val="50EE218F4C4140B199627ABB9F191D15"/>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6FB0497C" w14:textId="7873538C" w:rsidR="00A638EC" w:rsidRPr="007905D1" w:rsidRDefault="001F6A59" w:rsidP="00A638EC">
          <w:pPr>
            <w:pStyle w:val="Title"/>
            <w:rPr>
              <w:sz w:val="56"/>
            </w:rPr>
          </w:pPr>
          <w:r>
            <w:rPr>
              <w:sz w:val="56"/>
            </w:rPr>
            <w:t>BINGNAN XU</w:t>
          </w:r>
        </w:p>
      </w:sdtContent>
    </w:sdt>
    <w:sdt>
      <w:sdtPr>
        <w:rPr>
          <w:sz w:val="32"/>
        </w:rPr>
        <w:alias w:val="Enter subtitle:"/>
        <w:tag w:val="Enter subtitle:"/>
        <w:id w:val="1134748392"/>
        <w:placeholder>
          <w:docPart w:val="C3168BE6B9B743979D703B3B7824EE81"/>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90004BE" w14:textId="77777777" w:rsidR="00DA64A4" w:rsidRPr="006629AE" w:rsidRDefault="00DA64A4" w:rsidP="006629AE">
          <w:pPr>
            <w:pStyle w:val="Subtitle"/>
            <w:rPr>
              <w:sz w:val="32"/>
            </w:rPr>
          </w:pPr>
          <w:r w:rsidRPr="007905D1">
            <w:rPr>
              <w:sz w:val="32"/>
            </w:rPr>
            <w:t>ccnp (cisco</w:t>
          </w:r>
          <w:r w:rsidR="006629AE">
            <w:rPr>
              <w:sz w:val="32"/>
            </w:rPr>
            <w:t xml:space="preserve"> certified network professional</w:t>
          </w:r>
          <w:r w:rsidR="008B5D87">
            <w:rPr>
              <w:sz w:val="32"/>
            </w:rPr>
            <w:t>)</w:t>
          </w:r>
        </w:p>
      </w:sdtContent>
    </w:sdt>
    <w:p w14:paraId="70C2E009" w14:textId="77777777" w:rsidR="00DA64A4" w:rsidRPr="007905D1" w:rsidRDefault="00DA64A4" w:rsidP="009343E6">
      <w:pPr>
        <w:pStyle w:val="Contactinfo"/>
        <w:ind w:left="0" w:right="552"/>
        <w:jc w:val="left"/>
        <w:rPr>
          <w:sz w:val="24"/>
        </w:rPr>
      </w:pPr>
    </w:p>
    <w:p w14:paraId="7F19B280" w14:textId="77777777" w:rsidR="00DA64A4" w:rsidRPr="007905D1" w:rsidRDefault="00DA64A4" w:rsidP="004D5282">
      <w:pPr>
        <w:pStyle w:val="Contactinfo"/>
        <w:rPr>
          <w:sz w:val="24"/>
        </w:rPr>
      </w:pPr>
    </w:p>
    <w:p w14:paraId="17E1D4CF" w14:textId="77777777" w:rsidR="00DA64A4" w:rsidRPr="007905D1" w:rsidRDefault="00DA64A4" w:rsidP="004D5282">
      <w:pPr>
        <w:pStyle w:val="Contactinfo"/>
        <w:rPr>
          <w:sz w:val="24"/>
        </w:rPr>
      </w:pPr>
    </w:p>
    <w:p w14:paraId="4DADC9DD" w14:textId="77777777" w:rsidR="00A638EC" w:rsidRPr="007905D1" w:rsidRDefault="00A638EC" w:rsidP="004D5282">
      <w:pPr>
        <w:pStyle w:val="Contactinfo"/>
        <w:rPr>
          <w:sz w:val="24"/>
        </w:rPr>
      </w:pPr>
      <w:r w:rsidRPr="007905D1">
        <w:rPr>
          <w:sz w:val="24"/>
        </w:rPr>
        <w:t xml:space="preserve"> </w:t>
      </w:r>
      <w:sdt>
        <w:sdtPr>
          <w:rPr>
            <w:sz w:val="24"/>
          </w:rPr>
          <w:alias w:val="Enter date:"/>
          <w:tag w:val="Enter date:"/>
          <w:id w:val="-664086759"/>
          <w:placeholder>
            <w:docPart w:val="D2B9757712BA4ED5ABE8C5BDBBD23C94"/>
          </w:placeholder>
          <w:dataBinding w:prefixMappings="xmlns:ns0='http://schemas.microsoft.com/office/2006/coverPageProps' " w:xpath="/ns0:CoverPageProperties[1]/ns0:CompanyFax[1]" w:storeItemID="{55AF091B-3C7A-41E3-B477-F2FDAA23CFDA}"/>
          <w15:appearance w15:val="hidden"/>
          <w:text/>
        </w:sdtPr>
        <w:sdtEndPr/>
        <w:sdtContent>
          <w:r w:rsidR="00012D1A">
            <w:rPr>
              <w:sz w:val="24"/>
            </w:rPr>
            <w:t>DEC</w:t>
          </w:r>
          <w:r w:rsidR="00F00806">
            <w:rPr>
              <w:sz w:val="24"/>
            </w:rPr>
            <w:t>. 2018</w:t>
          </w:r>
        </w:sdtContent>
      </w:sdt>
      <w:r w:rsidR="00DA64A4" w:rsidRPr="007905D1">
        <w:rPr>
          <w:sz w:val="24"/>
        </w:rPr>
        <w:t xml:space="preserve"> </w:t>
      </w:r>
    </w:p>
    <w:p w14:paraId="1F25F3C3" w14:textId="77777777" w:rsidR="00290347" w:rsidRPr="007905D1" w:rsidRDefault="009A209A" w:rsidP="00DA64A4">
      <w:pPr>
        <w:pStyle w:val="Contactinfo"/>
        <w:rPr>
          <w:sz w:val="24"/>
        </w:rPr>
      </w:pPr>
      <w:sdt>
        <w:sdtPr>
          <w:rPr>
            <w:sz w:val="24"/>
          </w:rPr>
          <w:alias w:val="Enter company name:"/>
          <w:tag w:val=""/>
          <w:id w:val="-874304286"/>
          <w:placeholder>
            <w:docPart w:val="08E46CF7A3264F34B79A1B5432B786C8"/>
          </w:placeholder>
          <w:dataBinding w:prefixMappings="xmlns:ns0='http://schemas.openxmlformats.org/officeDocument/2006/extended-properties' " w:xpath="/ns0:Properties[1]/ns0:Company[1]" w:storeItemID="{6668398D-A668-4E3E-A5EB-62B293D839F1}"/>
          <w15:appearance w15:val="hidden"/>
          <w:text/>
        </w:sdtPr>
        <w:sdtEndPr/>
        <w:sdtContent>
          <w:r w:rsidR="00DA64A4" w:rsidRPr="007905D1">
            <w:rPr>
              <w:sz w:val="24"/>
            </w:rPr>
            <w:t>NEWPORT HIGH SCHOOL, WA</w:t>
          </w:r>
        </w:sdtContent>
      </w:sdt>
    </w:p>
    <w:p w14:paraId="0E053677" w14:textId="77777777" w:rsidR="00530E5A" w:rsidRDefault="00530E5A" w:rsidP="006C27C7">
      <w:pPr>
        <w:pStyle w:val="Heading2"/>
      </w:pPr>
      <w:r>
        <w:lastRenderedPageBreak/>
        <w:t>Purpose</w:t>
      </w:r>
    </w:p>
    <w:p w14:paraId="790736AA" w14:textId="77777777" w:rsidR="00530E5A" w:rsidRPr="0018506C" w:rsidRDefault="00530E5A" w:rsidP="00530E5A">
      <w:pPr>
        <w:rPr>
          <w:sz w:val="24"/>
          <w:szCs w:val="24"/>
        </w:rPr>
      </w:pPr>
      <w:r>
        <w:tab/>
      </w:r>
      <w:r w:rsidR="00012D1A" w:rsidRPr="00012D1A">
        <w:rPr>
          <w:sz w:val="24"/>
          <w:szCs w:val="24"/>
        </w:rPr>
        <w:t xml:space="preserve">Configure Linux TACACS+ server and Windows </w:t>
      </w:r>
      <w:r w:rsidR="00012D1A">
        <w:rPr>
          <w:sz w:val="24"/>
          <w:szCs w:val="24"/>
        </w:rPr>
        <w:t>RADIUS</w:t>
      </w:r>
      <w:r w:rsidR="00012D1A" w:rsidRPr="00012D1A">
        <w:rPr>
          <w:sz w:val="24"/>
          <w:szCs w:val="24"/>
        </w:rPr>
        <w:t xml:space="preserve"> server on Windows Azure Clo</w:t>
      </w:r>
      <w:r w:rsidR="00012D1A">
        <w:rPr>
          <w:sz w:val="24"/>
          <w:szCs w:val="24"/>
        </w:rPr>
        <w:t>ud and on Amazon AWS Cloud (two</w:t>
      </w:r>
      <w:r w:rsidR="00012D1A" w:rsidRPr="00012D1A">
        <w:rPr>
          <w:sz w:val="24"/>
          <w:szCs w:val="24"/>
        </w:rPr>
        <w:t xml:space="preserve"> servers on both clouds, so a total of four servers).</w:t>
      </w:r>
      <w:r w:rsidR="00012D1A">
        <w:rPr>
          <w:sz w:val="24"/>
          <w:szCs w:val="24"/>
        </w:rPr>
        <w:t xml:space="preserve"> Then, bridge local routers into internet and authenticate with AAA protocols. </w:t>
      </w:r>
    </w:p>
    <w:p w14:paraId="24C903E2" w14:textId="77777777" w:rsidR="002A0044" w:rsidRDefault="008B5D87" w:rsidP="006C27C7">
      <w:pPr>
        <w:pStyle w:val="Heading2"/>
      </w:pPr>
      <w:r>
        <w:t>Backgroud:</w:t>
      </w:r>
    </w:p>
    <w:p w14:paraId="4EA6ACC6" w14:textId="77777777" w:rsidR="00012D1A" w:rsidRPr="00012D1A" w:rsidRDefault="00012D1A" w:rsidP="00012D1A">
      <w:pPr>
        <w:ind w:firstLine="648"/>
        <w:rPr>
          <w:sz w:val="24"/>
        </w:rPr>
      </w:pPr>
      <w:r w:rsidRPr="00012D1A">
        <w:rPr>
          <w:sz w:val="24"/>
        </w:rPr>
        <w:t xml:space="preserve">According to Forbes, 83% of enterprise workloads will be in cloud by 2020. Cloud computing has been the trend for enterprise of all sizes. </w:t>
      </w:r>
    </w:p>
    <w:p w14:paraId="6B3F0031" w14:textId="77777777" w:rsidR="00012D1A" w:rsidRPr="00012D1A" w:rsidRDefault="00012D1A" w:rsidP="00012D1A">
      <w:pPr>
        <w:ind w:firstLine="648"/>
        <w:rPr>
          <w:sz w:val="24"/>
        </w:rPr>
      </w:pPr>
      <w:r w:rsidRPr="00012D1A">
        <w:rPr>
          <w:sz w:val="24"/>
        </w:rPr>
        <w:t>Compared to traditional servers, clou</w:t>
      </w:r>
      <w:r>
        <w:rPr>
          <w:sz w:val="24"/>
        </w:rPr>
        <w:t xml:space="preserve">d servers can be easily scaled. </w:t>
      </w:r>
      <w:r w:rsidRPr="00012D1A">
        <w:rPr>
          <w:sz w:val="24"/>
        </w:rPr>
        <w:t>Upgrading/</w:t>
      </w:r>
      <w:r>
        <w:rPr>
          <w:sz w:val="24"/>
        </w:rPr>
        <w:t xml:space="preserve"> </w:t>
      </w:r>
      <w:r w:rsidRPr="00012D1A">
        <w:rPr>
          <w:sz w:val="24"/>
        </w:rPr>
        <w:t xml:space="preserve">downgrading the performance and storage of my servers is as simple as a click. In the long run, cloud saves companies money because it reduces expensive hardware purchase and does not require time-consuming software installations. </w:t>
      </w:r>
    </w:p>
    <w:p w14:paraId="6AF756F4" w14:textId="77777777" w:rsidR="00012D1A" w:rsidRPr="00012D1A" w:rsidRDefault="00012D1A" w:rsidP="00012D1A">
      <w:pPr>
        <w:ind w:firstLine="648"/>
        <w:rPr>
          <w:sz w:val="24"/>
        </w:rPr>
      </w:pPr>
      <w:r w:rsidRPr="00012D1A">
        <w:rPr>
          <w:sz w:val="24"/>
        </w:rPr>
        <w:t xml:space="preserve">Cloud is also more secure. Cloud companies like Microsoft and Amazon can implement high-level encryption and routine backups on a large scale. Some problems with hardware: such as a stolen laptop or a virus on PC won’t endanger the data of your company. </w:t>
      </w:r>
    </w:p>
    <w:p w14:paraId="2DCFB1EC" w14:textId="77777777" w:rsidR="00012D1A" w:rsidRPr="00012D1A" w:rsidRDefault="00012D1A" w:rsidP="00012D1A">
      <w:pPr>
        <w:ind w:firstLine="648"/>
        <w:rPr>
          <w:sz w:val="24"/>
        </w:rPr>
      </w:pPr>
      <w:r w:rsidRPr="00012D1A">
        <w:rPr>
          <w:sz w:val="24"/>
        </w:rPr>
        <w:t>After all, Cloud allows users to access the files from wherever whenever, thus, making people’s work more efficient.</w:t>
      </w:r>
    </w:p>
    <w:p w14:paraId="13E97823" w14:textId="77777777" w:rsidR="00530E5A" w:rsidRPr="0018506C" w:rsidRDefault="00530E5A" w:rsidP="00530E5A">
      <w:pPr>
        <w:ind w:firstLine="648"/>
        <w:rPr>
          <w:sz w:val="24"/>
          <w:szCs w:val="24"/>
        </w:rPr>
      </w:pPr>
      <w:r w:rsidRPr="0018506C">
        <w:rPr>
          <w:sz w:val="24"/>
          <w:szCs w:val="24"/>
        </w:rPr>
        <w:t>TACACS</w:t>
      </w:r>
      <w:r w:rsidR="006C27C7" w:rsidRPr="0018506C">
        <w:rPr>
          <w:sz w:val="24"/>
          <w:szCs w:val="24"/>
        </w:rPr>
        <w:t>+</w:t>
      </w:r>
      <w:r w:rsidRPr="0018506C">
        <w:rPr>
          <w:sz w:val="24"/>
          <w:szCs w:val="24"/>
        </w:rPr>
        <w:t xml:space="preserve"> and RADIUS are both AAA (Authentication, Authorization and Accounting) protocols that centralizes network de</w:t>
      </w:r>
      <w:r w:rsidR="00012D1A">
        <w:rPr>
          <w:sz w:val="24"/>
          <w:szCs w:val="24"/>
        </w:rPr>
        <w:t>vice management into one server, expect</w:t>
      </w:r>
      <w:r w:rsidRPr="0018506C">
        <w:rPr>
          <w:sz w:val="24"/>
          <w:szCs w:val="24"/>
        </w:rPr>
        <w:t xml:space="preserve"> </w:t>
      </w:r>
      <w:r w:rsidR="00012D1A">
        <w:rPr>
          <w:sz w:val="24"/>
          <w:szCs w:val="24"/>
        </w:rPr>
        <w:t>TACACS+ is newer and more advanced</w:t>
      </w:r>
      <w:r w:rsidR="00012D1A" w:rsidRPr="0018506C">
        <w:rPr>
          <w:sz w:val="24"/>
          <w:szCs w:val="24"/>
        </w:rPr>
        <w:t xml:space="preserve"> than RADIUS.</w:t>
      </w:r>
      <w:r w:rsidR="00012D1A">
        <w:rPr>
          <w:sz w:val="24"/>
          <w:szCs w:val="24"/>
        </w:rPr>
        <w:t xml:space="preserve"> They both enable centralized authorization of network devices, which increases the security of the network. </w:t>
      </w:r>
    </w:p>
    <w:p w14:paraId="7EB2A28A" w14:textId="77777777" w:rsidR="00876AC8" w:rsidRPr="002607F5" w:rsidRDefault="0018506C" w:rsidP="00876AC8">
      <w:pPr>
        <w:pStyle w:val="Heading2"/>
      </w:pPr>
      <w:r w:rsidRPr="002607F5">
        <w:t>Lab summary</w:t>
      </w:r>
    </w:p>
    <w:p w14:paraId="26128172" w14:textId="77777777" w:rsidR="00DE6453" w:rsidRDefault="00DE6453" w:rsidP="00F875FD">
      <w:pPr>
        <w:ind w:firstLine="648"/>
        <w:rPr>
          <w:sz w:val="24"/>
        </w:rPr>
      </w:pPr>
      <w:r w:rsidRPr="00DE6453">
        <w:rPr>
          <w:sz w:val="24"/>
        </w:rPr>
        <w:t xml:space="preserve">In this lab, I </w:t>
      </w:r>
      <w:r w:rsidR="00E425CC">
        <w:rPr>
          <w:sz w:val="24"/>
        </w:rPr>
        <w:t>registered</w:t>
      </w:r>
      <w:r w:rsidRPr="00DE6453">
        <w:rPr>
          <w:sz w:val="24"/>
        </w:rPr>
        <w:t xml:space="preserve"> an educational account with my “.</w:t>
      </w:r>
      <w:proofErr w:type="spellStart"/>
      <w:r w:rsidRPr="00DE6453">
        <w:rPr>
          <w:sz w:val="24"/>
        </w:rPr>
        <w:t>edu</w:t>
      </w:r>
      <w:proofErr w:type="spellEnd"/>
      <w:r w:rsidRPr="00DE6453">
        <w:rPr>
          <w:sz w:val="24"/>
        </w:rPr>
        <w:t>” email from Bellevue College. An educational e</w:t>
      </w:r>
      <w:r>
        <w:rPr>
          <w:sz w:val="24"/>
        </w:rPr>
        <w:t>mail has the same function as a</w:t>
      </w:r>
      <w:r w:rsidRPr="00DE6453">
        <w:rPr>
          <w:sz w:val="24"/>
        </w:rPr>
        <w:t xml:space="preserve"> professional one, except it already preloaded some money to help start my servers.</w:t>
      </w:r>
    </w:p>
    <w:p w14:paraId="2EFCA8E3" w14:textId="77777777" w:rsidR="00E425CC" w:rsidRDefault="0018506C" w:rsidP="00E425CC">
      <w:pPr>
        <w:ind w:firstLine="648"/>
        <w:rPr>
          <w:sz w:val="24"/>
        </w:rPr>
      </w:pPr>
      <w:r>
        <w:rPr>
          <w:sz w:val="24"/>
        </w:rPr>
        <w:t xml:space="preserve">I </w:t>
      </w:r>
      <w:r w:rsidR="00E425CC">
        <w:rPr>
          <w:sz w:val="24"/>
        </w:rPr>
        <w:t>used</w:t>
      </w:r>
      <w:r w:rsidR="00A75E01">
        <w:rPr>
          <w:sz w:val="24"/>
        </w:rPr>
        <w:t xml:space="preserve"> </w:t>
      </w:r>
      <w:r w:rsidR="00E425CC">
        <w:rPr>
          <w:sz w:val="24"/>
        </w:rPr>
        <w:t>Ubuntu 16.04</w:t>
      </w:r>
      <w:r w:rsidR="00A72772">
        <w:rPr>
          <w:sz w:val="24"/>
        </w:rPr>
        <w:t xml:space="preserve"> (AWS)/18.04 (Azure)</w:t>
      </w:r>
      <w:r w:rsidR="00F875FD" w:rsidRPr="00F875FD">
        <w:rPr>
          <w:sz w:val="24"/>
        </w:rPr>
        <w:t xml:space="preserve"> LTS</w:t>
      </w:r>
      <w:r w:rsidR="00E425CC" w:rsidRPr="00E425CC">
        <w:rPr>
          <w:sz w:val="24"/>
        </w:rPr>
        <w:t xml:space="preserve"> </w:t>
      </w:r>
      <w:r w:rsidR="008B473E">
        <w:rPr>
          <w:sz w:val="24"/>
        </w:rPr>
        <w:t>operating</w:t>
      </w:r>
      <w:r w:rsidR="00E425CC">
        <w:rPr>
          <w:sz w:val="24"/>
        </w:rPr>
        <w:t xml:space="preserve"> system to run TACACS+</w:t>
      </w:r>
      <w:r w:rsidR="00F875FD">
        <w:rPr>
          <w:sz w:val="24"/>
        </w:rPr>
        <w:t>, and</w:t>
      </w:r>
      <w:r>
        <w:rPr>
          <w:sz w:val="24"/>
        </w:rPr>
        <w:t xml:space="preserve"> Windows Server 2016</w:t>
      </w:r>
      <w:r w:rsidR="00E425CC">
        <w:rPr>
          <w:sz w:val="24"/>
        </w:rPr>
        <w:t xml:space="preserve"> to run RADIUS</w:t>
      </w:r>
      <w:r w:rsidR="00F875FD">
        <w:rPr>
          <w:sz w:val="24"/>
        </w:rPr>
        <w:t xml:space="preserve">. </w:t>
      </w:r>
      <w:r w:rsidR="00E425CC">
        <w:rPr>
          <w:sz w:val="24"/>
        </w:rPr>
        <w:t xml:space="preserve">I did all my Linux configuration by SSH into my VM’s serial console; and I used RDP (Remote Desktop) to configure Windows Server VM. </w:t>
      </w:r>
    </w:p>
    <w:p w14:paraId="2DE7E854" w14:textId="77777777" w:rsidR="00E425CC" w:rsidRDefault="00E425CC" w:rsidP="00E425CC">
      <w:pPr>
        <w:ind w:firstLine="648"/>
        <w:rPr>
          <w:sz w:val="24"/>
        </w:rPr>
      </w:pPr>
      <w:r>
        <w:rPr>
          <w:sz w:val="24"/>
        </w:rPr>
        <w:t xml:space="preserve">The routers at my lab get </w:t>
      </w:r>
      <w:r w:rsidR="00590464">
        <w:rPr>
          <w:sz w:val="24"/>
        </w:rPr>
        <w:t xml:space="preserve">internet access through bridging. First, my PC connects to the internet through Wi-Fi, just like most home internet devices. Second, I connect my PC with a router through Ethernet cable. Then, I bridge two connections of my PC. In this way, the router wired to my PC becomes a part of the lab internet, and it gets an assigned private DHCP address. </w:t>
      </w:r>
      <w:r w:rsidR="009343E6">
        <w:rPr>
          <w:sz w:val="24"/>
        </w:rPr>
        <w:t xml:space="preserve">No IP addresses was manually configured, all automatically assigned. </w:t>
      </w:r>
    </w:p>
    <w:p w14:paraId="34C8AC84" w14:textId="77777777" w:rsidR="002F1364" w:rsidRDefault="00590464" w:rsidP="00F875FD">
      <w:pPr>
        <w:ind w:firstLine="648"/>
        <w:rPr>
          <w:sz w:val="24"/>
        </w:rPr>
      </w:pPr>
      <w:r>
        <w:rPr>
          <w:sz w:val="24"/>
        </w:rPr>
        <w:t xml:space="preserve">After bridging my routers to the internet, setting up AAA services on cloud servers is pretty </w:t>
      </w:r>
      <w:proofErr w:type="gramStart"/>
      <w:r>
        <w:rPr>
          <w:sz w:val="24"/>
        </w:rPr>
        <w:t>similar to</w:t>
      </w:r>
      <w:proofErr w:type="gramEnd"/>
      <w:r>
        <w:rPr>
          <w:sz w:val="24"/>
        </w:rPr>
        <w:t xml:space="preserve"> that on local servers. However, one of the critical step is to allow (open) the AAA service related ports on my VMs. </w:t>
      </w:r>
    </w:p>
    <w:p w14:paraId="118F212B" w14:textId="77777777" w:rsidR="00F00806" w:rsidRDefault="00896834" w:rsidP="009343E6">
      <w:pPr>
        <w:pStyle w:val="Heading2"/>
        <w:rPr>
          <w:noProof/>
        </w:rPr>
      </w:pPr>
      <w:r>
        <w:rPr>
          <w:sz w:val="28"/>
        </w:rPr>
        <w:lastRenderedPageBreak/>
        <w:t xml:space="preserve">Lab topology </w:t>
      </w:r>
      <w:r w:rsidR="002F1364">
        <w:rPr>
          <w:noProof/>
        </w:rPr>
        <w:t xml:space="preserve"> </w:t>
      </w:r>
    </w:p>
    <w:p w14:paraId="3AF82099" w14:textId="77777777" w:rsidR="009343E6" w:rsidRDefault="00351ED1" w:rsidP="009343E6">
      <w:r w:rsidRPr="009343E6">
        <w:rPr>
          <w:noProof/>
          <w:sz w:val="24"/>
        </w:rPr>
        <mc:AlternateContent>
          <mc:Choice Requires="wps">
            <w:drawing>
              <wp:anchor distT="45720" distB="45720" distL="114300" distR="114300" simplePos="0" relativeHeight="251697152" behindDoc="1" locked="0" layoutInCell="1" allowOverlap="1" wp14:anchorId="0A101371" wp14:editId="25C696A4">
                <wp:simplePos x="0" y="0"/>
                <wp:positionH relativeFrom="margin">
                  <wp:posOffset>3459480</wp:posOffset>
                </wp:positionH>
                <wp:positionV relativeFrom="paragraph">
                  <wp:posOffset>7620</wp:posOffset>
                </wp:positionV>
                <wp:extent cx="3017520" cy="172974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1729740"/>
                        </a:xfrm>
                        <a:prstGeom prst="rect">
                          <a:avLst/>
                        </a:prstGeom>
                        <a:solidFill>
                          <a:srgbClr val="FFFFFF"/>
                        </a:solidFill>
                        <a:ln w="9525">
                          <a:noFill/>
                          <a:miter lim="800000"/>
                          <a:headEnd/>
                          <a:tailEnd/>
                        </a:ln>
                      </wps:spPr>
                      <wps:txbx>
                        <w:txbxContent>
                          <w:p w14:paraId="35F1BF0E" w14:textId="77777777" w:rsidR="00351ED1" w:rsidRPr="00351ED1" w:rsidRDefault="00351ED1" w:rsidP="00351ED1">
                            <w:pPr>
                              <w:pStyle w:val="ListParagraph"/>
                              <w:numPr>
                                <w:ilvl w:val="0"/>
                                <w:numId w:val="17"/>
                              </w:numPr>
                              <w:rPr>
                                <w:sz w:val="24"/>
                              </w:rPr>
                            </w:pPr>
                            <w:r w:rsidRPr="00351ED1">
                              <w:rPr>
                                <w:sz w:val="24"/>
                              </w:rPr>
                              <w:t xml:space="preserve">The servers shown here are logical Virtual Machines (VMs) in cloud. </w:t>
                            </w:r>
                          </w:p>
                          <w:p w14:paraId="163B3A5B" w14:textId="77777777" w:rsidR="00351ED1" w:rsidRPr="00351ED1" w:rsidRDefault="00351ED1" w:rsidP="00351ED1">
                            <w:pPr>
                              <w:pStyle w:val="ListParagraph"/>
                              <w:numPr>
                                <w:ilvl w:val="0"/>
                                <w:numId w:val="17"/>
                              </w:numPr>
                              <w:rPr>
                                <w:sz w:val="24"/>
                              </w:rPr>
                            </w:pPr>
                            <w:r w:rsidRPr="00351ED1">
                              <w:rPr>
                                <w:sz w:val="24"/>
                              </w:rPr>
                              <w:t xml:space="preserve">Operations system (Linux and Windows) are provided by the cloud companies.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101371" id="_x0000_t202" coordsize="21600,21600" o:spt="202" path="m,l,21600r21600,l21600,xe">
                <v:stroke joinstyle="miter"/>
                <v:path gradientshapeok="t" o:connecttype="rect"/>
              </v:shapetype>
              <v:shape id="Text Box 2" o:spid="_x0000_s1026" type="#_x0000_t202" style="position:absolute;left:0;text-align:left;margin-left:272.4pt;margin-top:.6pt;width:237.6pt;height:136.2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" stroked="f">
                <v:textbox>
                  <w:txbxContent>
                    <w:p w14:paraId="35F1BF0E" w14:textId="77777777" w:rsidR="00351ED1" w:rsidRPr="00351ED1" w:rsidRDefault="00351ED1" w:rsidP="00351ED1">
                      <w:pPr>
                        <w:pStyle w:val="ListParagraph"/>
                        <w:numPr>
                          <w:ilvl w:val="0"/>
                          <w:numId w:val="17"/>
                        </w:numPr>
                        <w:rPr>
                          <w:sz w:val="24"/>
                        </w:rPr>
                      </w:pPr>
                      <w:r w:rsidRPr="00351ED1">
                        <w:rPr>
                          <w:sz w:val="24"/>
                        </w:rPr>
                        <w:t xml:space="preserve">The servers shown here are logical Virtual Machines (VMs) in cloud. </w:t>
                      </w:r>
                    </w:p>
                    <w:p w14:paraId="163B3A5B" w14:textId="77777777" w:rsidR="00351ED1" w:rsidRPr="00351ED1" w:rsidRDefault="00351ED1" w:rsidP="00351ED1">
                      <w:pPr>
                        <w:pStyle w:val="ListParagraph"/>
                        <w:numPr>
                          <w:ilvl w:val="0"/>
                          <w:numId w:val="17"/>
                        </w:numPr>
                        <w:rPr>
                          <w:sz w:val="24"/>
                        </w:rPr>
                      </w:pPr>
                      <w:r w:rsidRPr="00351ED1">
                        <w:rPr>
                          <w:sz w:val="24"/>
                        </w:rPr>
                        <w:t xml:space="preserve">Operations system (Linux and Windows) are provided by the cloud companies.   </w:t>
                      </w:r>
                    </w:p>
                  </w:txbxContent>
                </v:textbox>
                <w10:wrap anchorx="margin"/>
              </v:shape>
            </w:pict>
          </mc:Fallback>
        </mc:AlternateContent>
      </w:r>
      <w:r w:rsidRPr="009343E6">
        <w:rPr>
          <w:noProof/>
          <w:sz w:val="24"/>
        </w:rPr>
        <mc:AlternateContent>
          <mc:Choice Requires="wps">
            <w:drawing>
              <wp:anchor distT="45720" distB="45720" distL="114300" distR="114300" simplePos="0" relativeHeight="251693056" behindDoc="0" locked="0" layoutInCell="1" allowOverlap="1" wp14:anchorId="4E8DDB15" wp14:editId="331A95BD">
                <wp:simplePos x="0" y="0"/>
                <wp:positionH relativeFrom="margin">
                  <wp:posOffset>3703320</wp:posOffset>
                </wp:positionH>
                <wp:positionV relativeFrom="paragraph">
                  <wp:posOffset>1691640</wp:posOffset>
                </wp:positionV>
                <wp:extent cx="2720340" cy="1404620"/>
                <wp:effectExtent l="0" t="0" r="3810" b="698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1404620"/>
                        </a:xfrm>
                        <a:prstGeom prst="rect">
                          <a:avLst/>
                        </a:prstGeom>
                        <a:solidFill>
                          <a:srgbClr val="FFFFFF"/>
                        </a:solidFill>
                        <a:ln w="9525">
                          <a:noFill/>
                          <a:miter lim="800000"/>
                          <a:headEnd/>
                          <a:tailEnd/>
                        </a:ln>
                      </wps:spPr>
                      <wps:txbx>
                        <w:txbxContent>
                          <w:p w14:paraId="5075C531" w14:textId="77777777" w:rsidR="009343E6" w:rsidRPr="009343E6" w:rsidRDefault="009343E6" w:rsidP="00351ED1">
                            <w:pPr>
                              <w:ind w:left="0"/>
                              <w:rPr>
                                <w:sz w:val="24"/>
                              </w:rPr>
                            </w:pPr>
                            <w:r w:rsidRPr="00351ED1">
                              <w:rPr>
                                <w:b/>
                                <w:sz w:val="24"/>
                              </w:rPr>
                              <w:t>Original Plan</w:t>
                            </w:r>
                            <w:r w:rsidRPr="009343E6">
                              <w:rPr>
                                <w:sz w:val="24"/>
                              </w:rPr>
                              <w:t>: Connecting routers to the Internet through PCs.</w:t>
                            </w:r>
                          </w:p>
                          <w:p w14:paraId="511AC6AF" w14:textId="77777777" w:rsidR="009343E6" w:rsidRPr="009343E6" w:rsidRDefault="009343E6" w:rsidP="00351ED1">
                            <w:pPr>
                              <w:ind w:left="0"/>
                              <w:rPr>
                                <w:sz w:val="24"/>
                              </w:rPr>
                            </w:pPr>
                            <w:r w:rsidRPr="009343E6">
                              <w:rPr>
                                <w:sz w:val="24"/>
                              </w:rPr>
                              <w:t>Routers can’t receive Wi-Fi, so it can only get internet by bridging Wi-Fi connection of PCs.</w:t>
                            </w:r>
                          </w:p>
                          <w:p w14:paraId="0B451845" w14:textId="77777777" w:rsidR="009343E6" w:rsidRPr="009343E6" w:rsidRDefault="009343E6" w:rsidP="00351ED1">
                            <w:pPr>
                              <w:ind w:left="0"/>
                              <w:rPr>
                                <w:sz w:val="24"/>
                              </w:rPr>
                            </w:pPr>
                            <w:r w:rsidRPr="009343E6">
                              <w:rPr>
                                <w:sz w:val="24"/>
                              </w:rPr>
                              <w:t xml:space="preserve">DHCP network is the network of my lab classroom.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8DDB15" id="_x0000_s1027" type="#_x0000_t202" style="position:absolute;left:0;text-align:left;margin-left:291.6pt;margin-top:133.2pt;width:214.2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" stroked="f">
                <v:textbox style="mso-fit-shape-to-text:t">
                  <w:txbxContent>
                    <w:p w14:paraId="5075C531" w14:textId="77777777" w:rsidR="009343E6" w:rsidRPr="009343E6" w:rsidRDefault="009343E6" w:rsidP="00351ED1">
                      <w:pPr>
                        <w:ind w:left="0"/>
                        <w:rPr>
                          <w:sz w:val="24"/>
                        </w:rPr>
                      </w:pPr>
                      <w:r w:rsidRPr="00351ED1">
                        <w:rPr>
                          <w:b/>
                          <w:sz w:val="24"/>
                        </w:rPr>
                        <w:t>Original Plan</w:t>
                      </w:r>
                      <w:r w:rsidRPr="009343E6">
                        <w:rPr>
                          <w:sz w:val="24"/>
                        </w:rPr>
                        <w:t>: Connecting routers to the Internet through PCs.</w:t>
                      </w:r>
                    </w:p>
                    <w:p w14:paraId="511AC6AF" w14:textId="77777777" w:rsidR="009343E6" w:rsidRPr="009343E6" w:rsidRDefault="009343E6" w:rsidP="00351ED1">
                      <w:pPr>
                        <w:ind w:left="0"/>
                        <w:rPr>
                          <w:sz w:val="24"/>
                        </w:rPr>
                      </w:pPr>
                      <w:r w:rsidRPr="009343E6">
                        <w:rPr>
                          <w:sz w:val="24"/>
                        </w:rPr>
                        <w:t>Routers can’t receive Wi-Fi, so it can only get internet by bridging Wi-Fi connection of PCs.</w:t>
                      </w:r>
                    </w:p>
                    <w:p w14:paraId="0B451845" w14:textId="77777777" w:rsidR="009343E6" w:rsidRPr="009343E6" w:rsidRDefault="009343E6" w:rsidP="00351ED1">
                      <w:pPr>
                        <w:ind w:left="0"/>
                        <w:rPr>
                          <w:sz w:val="24"/>
                        </w:rPr>
                      </w:pPr>
                      <w:r w:rsidRPr="009343E6">
                        <w:rPr>
                          <w:sz w:val="24"/>
                        </w:rPr>
                        <w:t xml:space="preserve">DHCP network is the network of my lab classroom. </w:t>
                      </w:r>
                    </w:p>
                  </w:txbxContent>
                </v:textbox>
                <w10:wrap anchorx="margin"/>
              </v:shape>
            </w:pict>
          </mc:Fallback>
        </mc:AlternateContent>
      </w:r>
      <w:r w:rsidR="009343E6">
        <w:rPr>
          <w:noProof/>
        </w:rPr>
        <w:drawing>
          <wp:inline distT="0" distB="0" distL="0" distR="0" wp14:anchorId="1DEF36B9" wp14:editId="7D13207C">
            <wp:extent cx="3728585" cy="34137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007" t="10774" r="1" b="11111"/>
                    <a:stretch/>
                  </pic:blipFill>
                  <pic:spPr bwMode="auto">
                    <a:xfrm>
                      <a:off x="0" y="0"/>
                      <a:ext cx="3751114" cy="3434387"/>
                    </a:xfrm>
                    <a:prstGeom prst="rect">
                      <a:avLst/>
                    </a:prstGeom>
                    <a:ln>
                      <a:noFill/>
                    </a:ln>
                    <a:extLst>
                      <a:ext uri="{53640926-AAD7-44D8-BBD7-CCE9431645EC}">
                        <a14:shadowObscured xmlns:a14="http://schemas.microsoft.com/office/drawing/2010/main"/>
                      </a:ext>
                    </a:extLst>
                  </pic:spPr>
                </pic:pic>
              </a:graphicData>
            </a:graphic>
          </wp:inline>
        </w:drawing>
      </w:r>
    </w:p>
    <w:p w14:paraId="5C076D57" w14:textId="77777777" w:rsidR="00351ED1" w:rsidRDefault="00351ED1" w:rsidP="009343E6"/>
    <w:p w14:paraId="23FA81B1" w14:textId="77777777" w:rsidR="00351ED1" w:rsidRPr="009343E6" w:rsidRDefault="00351ED1" w:rsidP="009343E6">
      <w:r>
        <w:rPr>
          <w:noProof/>
        </w:rPr>
        <mc:AlternateContent>
          <mc:Choice Requires="wps">
            <w:drawing>
              <wp:anchor distT="0" distB="0" distL="114300" distR="114300" simplePos="0" relativeHeight="251698176" behindDoc="0" locked="0" layoutInCell="1" allowOverlap="1" wp14:anchorId="61D2279C" wp14:editId="56468188">
                <wp:simplePos x="0" y="0"/>
                <wp:positionH relativeFrom="column">
                  <wp:posOffset>-106680</wp:posOffset>
                </wp:positionH>
                <wp:positionV relativeFrom="paragraph">
                  <wp:posOffset>111760</wp:posOffset>
                </wp:positionV>
                <wp:extent cx="4914900" cy="38100"/>
                <wp:effectExtent l="0" t="0" r="19050" b="19050"/>
                <wp:wrapNone/>
                <wp:docPr id="53" name="Straight Connector 53"/>
                <wp:cNvGraphicFramePr/>
                <a:graphic xmlns:a="http://schemas.openxmlformats.org/drawingml/2006/main">
                  <a:graphicData uri="http://schemas.microsoft.com/office/word/2010/wordprocessingShape">
                    <wps:wsp>
                      <wps:cNvCnPr/>
                      <wps:spPr>
                        <a:xfrm flipV="1">
                          <a:off x="0" y="0"/>
                          <a:ext cx="49149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87F561" id="Straight Connector 53"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8.4pt,8.8pt" to="378.6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" strokecolor="#94b6d2 [3204]" strokeweight=".5pt">
                <v:stroke joinstyle="miter"/>
              </v:line>
            </w:pict>
          </mc:Fallback>
        </mc:AlternateContent>
      </w:r>
    </w:p>
    <w:p w14:paraId="5C4E2A08" w14:textId="77777777" w:rsidR="009343E6" w:rsidRDefault="00351ED1" w:rsidP="004B378D">
      <w:pPr>
        <w:rPr>
          <w:sz w:val="24"/>
        </w:rPr>
      </w:pPr>
      <w:r w:rsidRPr="009343E6">
        <w:rPr>
          <w:noProof/>
          <w:sz w:val="24"/>
        </w:rPr>
        <mc:AlternateContent>
          <mc:Choice Requires="wps">
            <w:drawing>
              <wp:anchor distT="45720" distB="45720" distL="114300" distR="114300" simplePos="0" relativeHeight="251695104" behindDoc="0" locked="0" layoutInCell="1" allowOverlap="1" wp14:anchorId="69E433E4" wp14:editId="72A7AAD6">
                <wp:simplePos x="0" y="0"/>
                <wp:positionH relativeFrom="margin">
                  <wp:posOffset>3672840</wp:posOffset>
                </wp:positionH>
                <wp:positionV relativeFrom="paragraph">
                  <wp:posOffset>245110</wp:posOffset>
                </wp:positionV>
                <wp:extent cx="2720340" cy="1404620"/>
                <wp:effectExtent l="0" t="0" r="3810" b="698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1404620"/>
                        </a:xfrm>
                        <a:prstGeom prst="rect">
                          <a:avLst/>
                        </a:prstGeom>
                        <a:solidFill>
                          <a:srgbClr val="FFFFFF"/>
                        </a:solidFill>
                        <a:ln w="9525">
                          <a:noFill/>
                          <a:miter lim="800000"/>
                          <a:headEnd/>
                          <a:tailEnd/>
                        </a:ln>
                      </wps:spPr>
                      <wps:txbx>
                        <w:txbxContent>
                          <w:p w14:paraId="230813C1" w14:textId="77777777" w:rsidR="00351ED1" w:rsidRPr="009343E6" w:rsidRDefault="00351ED1" w:rsidP="00351ED1">
                            <w:pPr>
                              <w:ind w:left="0"/>
                              <w:rPr>
                                <w:sz w:val="24"/>
                              </w:rPr>
                            </w:pPr>
                            <w:r>
                              <w:rPr>
                                <w:b/>
                                <w:sz w:val="24"/>
                              </w:rPr>
                              <w:t>Alternative</w:t>
                            </w:r>
                            <w:r w:rsidRPr="00351ED1">
                              <w:rPr>
                                <w:b/>
                                <w:sz w:val="24"/>
                              </w:rPr>
                              <w:t xml:space="preserve"> Plan</w:t>
                            </w:r>
                            <w:r w:rsidRPr="009343E6">
                              <w:rPr>
                                <w:sz w:val="24"/>
                              </w:rPr>
                              <w:t xml:space="preserve">: </w:t>
                            </w:r>
                            <w:r>
                              <w:rPr>
                                <w:sz w:val="24"/>
                              </w:rPr>
                              <w:t>Connecting routers through a switch</w:t>
                            </w:r>
                            <w:r w:rsidRPr="009343E6">
                              <w:rPr>
                                <w:sz w:val="24"/>
                              </w:rPr>
                              <w:t>.</w:t>
                            </w:r>
                          </w:p>
                          <w:p w14:paraId="07EAA0AB" w14:textId="77777777" w:rsidR="00351ED1" w:rsidRDefault="00351ED1" w:rsidP="00351ED1">
                            <w:pPr>
                              <w:ind w:left="0"/>
                              <w:rPr>
                                <w:sz w:val="24"/>
                              </w:rPr>
                            </w:pPr>
                            <w:r>
                              <w:rPr>
                                <w:sz w:val="24"/>
                              </w:rPr>
                              <w:t>In my lab network, bridging f</w:t>
                            </w:r>
                            <w:r w:rsidR="005F22B4">
                              <w:rPr>
                                <w:sz w:val="24"/>
                              </w:rPr>
                              <w:t>ailed</w:t>
                            </w:r>
                            <w:r>
                              <w:rPr>
                                <w:sz w:val="24"/>
                              </w:rPr>
                              <w:t xml:space="preserve"> when too many devices (too many students</w:t>
                            </w:r>
                            <w:r w:rsidR="005F22B4">
                              <w:rPr>
                                <w:sz w:val="24"/>
                              </w:rPr>
                              <w:t>) tried</w:t>
                            </w:r>
                            <w:r>
                              <w:rPr>
                                <w:sz w:val="24"/>
                              </w:rPr>
                              <w:t xml:space="preserve"> to bridge</w:t>
                            </w:r>
                            <w:r w:rsidR="005F22B4">
                              <w:rPr>
                                <w:sz w:val="24"/>
                              </w:rPr>
                              <w:t xml:space="preserve"> connections</w:t>
                            </w:r>
                            <w:r>
                              <w:rPr>
                                <w:sz w:val="24"/>
                              </w:rPr>
                              <w:t xml:space="preserve">. </w:t>
                            </w:r>
                          </w:p>
                          <w:p w14:paraId="4F227385" w14:textId="77777777" w:rsidR="00351ED1" w:rsidRDefault="00351ED1" w:rsidP="00351ED1">
                            <w:pPr>
                              <w:ind w:left="0"/>
                              <w:rPr>
                                <w:sz w:val="24"/>
                              </w:rPr>
                            </w:pPr>
                            <w:r>
                              <w:rPr>
                                <w:sz w:val="24"/>
                              </w:rPr>
                              <w:t>So, I connected a LAN port on the classroom router to the switch</w:t>
                            </w:r>
                            <w:r w:rsidR="005F22B4">
                              <w:rPr>
                                <w:sz w:val="24"/>
                              </w:rPr>
                              <w:t xml:space="preserve">, and I plugged my PCs and routers into the switch with Ethernet cables. </w:t>
                            </w:r>
                          </w:p>
                          <w:p w14:paraId="77B6A661" w14:textId="77777777" w:rsidR="005F22B4" w:rsidRPr="009343E6" w:rsidRDefault="005F22B4" w:rsidP="00351ED1">
                            <w:pPr>
                              <w:ind w:left="0"/>
                              <w:rPr>
                                <w:sz w:val="24"/>
                              </w:rPr>
                            </w:pPr>
                            <w:r>
                              <w:rPr>
                                <w:sz w:val="24"/>
                              </w:rPr>
                              <w:t>Without configuring the switch, this method yielded the same result: my lab routers got private DHCP addresses from the Classroom Router.</w:t>
                            </w:r>
                          </w:p>
                          <w:p w14:paraId="3519DB1D" w14:textId="77777777" w:rsidR="00351ED1" w:rsidRPr="009343E6" w:rsidRDefault="00351ED1" w:rsidP="00351ED1">
                            <w:pPr>
                              <w:ind w:left="0"/>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433E4" id="_x0000_s1028" type="#_x0000_t202" style="position:absolute;left:0;text-align:left;margin-left:289.2pt;margin-top:19.3pt;width:214.2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" stroked="f">
                <v:textbox style="mso-fit-shape-to-text:t">
                  <w:txbxContent>
                    <w:p w14:paraId="230813C1" w14:textId="77777777" w:rsidR="00351ED1" w:rsidRPr="009343E6" w:rsidRDefault="00351ED1" w:rsidP="00351ED1">
                      <w:pPr>
                        <w:ind w:left="0"/>
                        <w:rPr>
                          <w:sz w:val="24"/>
                        </w:rPr>
                      </w:pPr>
                      <w:r>
                        <w:rPr>
                          <w:b/>
                          <w:sz w:val="24"/>
                        </w:rPr>
                        <w:t>Alternative</w:t>
                      </w:r>
                      <w:r w:rsidRPr="00351ED1">
                        <w:rPr>
                          <w:b/>
                          <w:sz w:val="24"/>
                        </w:rPr>
                        <w:t xml:space="preserve"> Plan</w:t>
                      </w:r>
                      <w:r w:rsidRPr="009343E6">
                        <w:rPr>
                          <w:sz w:val="24"/>
                        </w:rPr>
                        <w:t xml:space="preserve">: </w:t>
                      </w:r>
                      <w:r>
                        <w:rPr>
                          <w:sz w:val="24"/>
                        </w:rPr>
                        <w:t>Connecting routers through a switch</w:t>
                      </w:r>
                      <w:r w:rsidRPr="009343E6">
                        <w:rPr>
                          <w:sz w:val="24"/>
                        </w:rPr>
                        <w:t>.</w:t>
                      </w:r>
                    </w:p>
                    <w:p w14:paraId="07EAA0AB" w14:textId="77777777" w:rsidR="00351ED1" w:rsidRDefault="00351ED1" w:rsidP="00351ED1">
                      <w:pPr>
                        <w:ind w:left="0"/>
                        <w:rPr>
                          <w:sz w:val="24"/>
                        </w:rPr>
                      </w:pPr>
                      <w:r>
                        <w:rPr>
                          <w:sz w:val="24"/>
                        </w:rPr>
                        <w:t>In my lab network, bridging f</w:t>
                      </w:r>
                      <w:r w:rsidR="005F22B4">
                        <w:rPr>
                          <w:sz w:val="24"/>
                        </w:rPr>
                        <w:t>ailed</w:t>
                      </w:r>
                      <w:r>
                        <w:rPr>
                          <w:sz w:val="24"/>
                        </w:rPr>
                        <w:t xml:space="preserve"> when too many devices (too many students</w:t>
                      </w:r>
                      <w:r w:rsidR="005F22B4">
                        <w:rPr>
                          <w:sz w:val="24"/>
                        </w:rPr>
                        <w:t>) tried</w:t>
                      </w:r>
                      <w:r>
                        <w:rPr>
                          <w:sz w:val="24"/>
                        </w:rPr>
                        <w:t xml:space="preserve"> to bridge</w:t>
                      </w:r>
                      <w:r w:rsidR="005F22B4">
                        <w:rPr>
                          <w:sz w:val="24"/>
                        </w:rPr>
                        <w:t xml:space="preserve"> connections</w:t>
                      </w:r>
                      <w:r>
                        <w:rPr>
                          <w:sz w:val="24"/>
                        </w:rPr>
                        <w:t xml:space="preserve">. </w:t>
                      </w:r>
                    </w:p>
                    <w:p w14:paraId="4F227385" w14:textId="77777777" w:rsidR="00351ED1" w:rsidRDefault="00351ED1" w:rsidP="00351ED1">
                      <w:pPr>
                        <w:ind w:left="0"/>
                        <w:rPr>
                          <w:sz w:val="24"/>
                        </w:rPr>
                      </w:pPr>
                      <w:r>
                        <w:rPr>
                          <w:sz w:val="24"/>
                        </w:rPr>
                        <w:t>So, I connected a LAN port on the classroom router to the switch</w:t>
                      </w:r>
                      <w:r w:rsidR="005F22B4">
                        <w:rPr>
                          <w:sz w:val="24"/>
                        </w:rPr>
                        <w:t xml:space="preserve">, and I plugged my PCs and routers into the switch with Ethernet cables. </w:t>
                      </w:r>
                    </w:p>
                    <w:p w14:paraId="77B6A661" w14:textId="77777777" w:rsidR="005F22B4" w:rsidRPr="009343E6" w:rsidRDefault="005F22B4" w:rsidP="00351ED1">
                      <w:pPr>
                        <w:ind w:left="0"/>
                        <w:rPr>
                          <w:sz w:val="24"/>
                        </w:rPr>
                      </w:pPr>
                      <w:r>
                        <w:rPr>
                          <w:sz w:val="24"/>
                        </w:rPr>
                        <w:t>Without configuring the switch, this method yielded the same result: my lab routers got private DHCP addresses from the Classroom Router.</w:t>
                      </w:r>
                    </w:p>
                    <w:p w14:paraId="3519DB1D" w14:textId="77777777" w:rsidR="00351ED1" w:rsidRPr="009343E6" w:rsidRDefault="00351ED1" w:rsidP="00351ED1">
                      <w:pPr>
                        <w:ind w:left="0"/>
                        <w:rPr>
                          <w:sz w:val="24"/>
                        </w:rPr>
                      </w:pPr>
                    </w:p>
                  </w:txbxContent>
                </v:textbox>
                <w10:wrap anchorx="margin"/>
              </v:shape>
            </w:pict>
          </mc:Fallback>
        </mc:AlternateContent>
      </w:r>
      <w:r w:rsidR="00225326">
        <w:rPr>
          <w:noProof/>
        </w:rPr>
        <w:drawing>
          <wp:inline distT="0" distB="0" distL="0" distR="0" wp14:anchorId="2551BAFF" wp14:editId="4B7F87CD">
            <wp:extent cx="3862935" cy="3804136"/>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117" r="54434" b="11111"/>
                    <a:stretch/>
                  </pic:blipFill>
                  <pic:spPr bwMode="auto">
                    <a:xfrm>
                      <a:off x="0" y="0"/>
                      <a:ext cx="3881232" cy="3822154"/>
                    </a:xfrm>
                    <a:prstGeom prst="rect">
                      <a:avLst/>
                    </a:prstGeom>
                    <a:ln>
                      <a:noFill/>
                    </a:ln>
                    <a:extLst>
                      <a:ext uri="{53640926-AAD7-44D8-BBD7-CCE9431645EC}">
                        <a14:shadowObscured xmlns:a14="http://schemas.microsoft.com/office/drawing/2010/main"/>
                      </a:ext>
                    </a:extLst>
                  </pic:spPr>
                </pic:pic>
              </a:graphicData>
            </a:graphic>
          </wp:inline>
        </w:drawing>
      </w:r>
    </w:p>
    <w:p w14:paraId="3DAF60BB" w14:textId="77777777" w:rsidR="0082464C" w:rsidRPr="0082464C" w:rsidRDefault="0082464C" w:rsidP="0082464C">
      <w:pPr>
        <w:pStyle w:val="Heading2"/>
        <w:rPr>
          <w:sz w:val="28"/>
        </w:rPr>
      </w:pPr>
      <w:r>
        <w:rPr>
          <w:sz w:val="28"/>
        </w:rPr>
        <w:lastRenderedPageBreak/>
        <w:t>Lab commands</w:t>
      </w:r>
    </w:p>
    <w:p w14:paraId="0C1EA806" w14:textId="77777777" w:rsidR="0082464C" w:rsidRDefault="00AB5171" w:rsidP="00AB5171">
      <w:pPr>
        <w:rPr>
          <w:sz w:val="24"/>
        </w:rPr>
      </w:pPr>
      <w:r>
        <w:rPr>
          <w:sz w:val="24"/>
        </w:rPr>
        <w:t>Same as lab “Set Up</w:t>
      </w:r>
      <w:r w:rsidRPr="00AB5171">
        <w:rPr>
          <w:sz w:val="24"/>
        </w:rPr>
        <w:t xml:space="preserve"> TACACS</w:t>
      </w:r>
      <w:r>
        <w:rPr>
          <w:sz w:val="24"/>
        </w:rPr>
        <w:t xml:space="preserve">+ &amp; RADIUS Servers”. </w:t>
      </w:r>
    </w:p>
    <w:p w14:paraId="0F20A99A" w14:textId="77777777" w:rsidR="0082464C" w:rsidRDefault="005E6619" w:rsidP="0082464C">
      <w:pPr>
        <w:pStyle w:val="Heading2"/>
        <w:rPr>
          <w:sz w:val="28"/>
        </w:rPr>
      </w:pPr>
      <w:r>
        <w:rPr>
          <w:sz w:val="28"/>
        </w:rPr>
        <w:t>configurating</w:t>
      </w:r>
      <w:r w:rsidR="0082464C">
        <w:rPr>
          <w:sz w:val="28"/>
        </w:rPr>
        <w:t xml:space="preserve"> of routers</w:t>
      </w:r>
    </w:p>
    <w:p w14:paraId="73172DFE" w14:textId="77777777" w:rsidR="00AB5171" w:rsidRPr="00AB5171" w:rsidRDefault="00AB5171" w:rsidP="00AB5171">
      <w:pPr>
        <w:pStyle w:val="Heading3"/>
        <w:ind w:left="0"/>
      </w:pPr>
      <w:r>
        <w:t xml:space="preserve"> TACACS+</w:t>
      </w:r>
      <w:r w:rsidR="0082464C">
        <w:t xml:space="preserve"> Router</w:t>
      </w:r>
      <w:r w:rsidR="00A0132A">
        <w:t>s</w:t>
      </w:r>
      <w:r w:rsidR="0082464C">
        <w:t xml:space="preserve"> </w:t>
      </w:r>
      <w:r w:rsidR="005918F2">
        <w:t>configuration</w:t>
      </w:r>
      <w:r w:rsidR="0082464C">
        <w:t>:</w:t>
      </w:r>
    </w:p>
    <w:p w14:paraId="5B4C5A30" w14:textId="77777777" w:rsidR="005918F2" w:rsidRPr="00A0132A" w:rsidRDefault="005918F2" w:rsidP="005918F2">
      <w:pPr>
        <w:spacing w:before="0" w:line="259" w:lineRule="auto"/>
        <w:ind w:left="0" w:right="0"/>
        <w:rPr>
          <w:rFonts w:ascii="Times New Roman" w:eastAsia="Calibri" w:hAnsi="Times New Roman" w:cs="Times New Roman"/>
          <w:kern w:val="0"/>
          <w:sz w:val="24"/>
          <w:lang w:eastAsia="en-US"/>
          <w14:ligatures w14:val="none"/>
        </w:rPr>
      </w:pPr>
      <w:r w:rsidRPr="00A0132A">
        <w:rPr>
          <w:rFonts w:ascii="Times New Roman" w:eastAsia="Calibri" w:hAnsi="Times New Roman" w:cs="Times New Roman"/>
          <w:b/>
          <w:kern w:val="0"/>
          <w:sz w:val="24"/>
          <w:lang w:eastAsia="en-US"/>
          <w14:ligatures w14:val="none"/>
        </w:rPr>
        <w:t>Router(config)#</w:t>
      </w:r>
      <w:r w:rsidRPr="00A0132A">
        <w:rPr>
          <w:rFonts w:ascii="Times New Roman" w:eastAsia="Calibri" w:hAnsi="Times New Roman" w:cs="Times New Roman"/>
          <w:kern w:val="0"/>
          <w:sz w:val="24"/>
          <w:lang w:eastAsia="en-US"/>
          <w14:ligatures w14:val="none"/>
        </w:rPr>
        <w:t xml:space="preserve"> </w:t>
      </w:r>
      <w:r w:rsidRPr="00A0132A">
        <w:rPr>
          <w:rFonts w:ascii="Times New Roman" w:eastAsia="Calibri" w:hAnsi="Times New Roman" w:cs="Times New Roman"/>
          <w:b/>
          <w:kern w:val="0"/>
          <w:sz w:val="24"/>
          <w:lang w:eastAsia="en-US"/>
          <w14:ligatures w14:val="none"/>
        </w:rPr>
        <w:t>hostname R1</w:t>
      </w:r>
    </w:p>
    <w:p w14:paraId="1B2CD974" w14:textId="77777777"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enable password cisco</w:t>
      </w:r>
    </w:p>
    <w:p w14:paraId="229EEDD7" w14:textId="77777777"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new-model</w:t>
      </w:r>
    </w:p>
    <w:p w14:paraId="46171B82" w14:textId="77777777"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authentication login default group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local</w:t>
      </w:r>
    </w:p>
    <w:p w14:paraId="7F873239" w14:textId="77777777"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authorization exec default group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if-authenticated</w:t>
      </w:r>
    </w:p>
    <w:p w14:paraId="009EB969" w14:textId="77777777"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 xml:space="preserve">no </w:t>
      </w: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domain lookup</w:t>
      </w:r>
    </w:p>
    <w:p w14:paraId="643B98A1" w14:textId="77777777"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username backup password 0 cisco</w:t>
      </w:r>
    </w:p>
    <w:p w14:paraId="5D5B4E20" w14:textId="77777777"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interface GigabitEthernet0/1</w:t>
      </w:r>
    </w:p>
    <w:p w14:paraId="12D10DAD" w14:textId="77777777"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address </w:t>
      </w:r>
      <w:proofErr w:type="spellStart"/>
      <w:r w:rsidRPr="00A0132A">
        <w:rPr>
          <w:rFonts w:ascii="Times New Roman" w:hAnsi="Times New Roman" w:cs="Times New Roman"/>
          <w:sz w:val="24"/>
        </w:rPr>
        <w:t>dhcp</w:t>
      </w:r>
      <w:proofErr w:type="spellEnd"/>
    </w:p>
    <w:p w14:paraId="79065679" w14:textId="77777777"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no shutdown</w:t>
      </w:r>
    </w:p>
    <w:p w14:paraId="03305BBE" w14:textId="77777777"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xml:space="preserve"> source-interface GigabitEthernet0/1</w:t>
      </w:r>
    </w:p>
    <w:p w14:paraId="713C3E32" w14:textId="77777777" w:rsidR="00AB5171" w:rsidRDefault="00A0132A" w:rsidP="005E6619">
      <w:pPr>
        <w:spacing w:before="0"/>
        <w:rPr>
          <w:rFonts w:ascii="Times New Roman" w:hAnsi="Times New Roman" w:cs="Times New Roman"/>
          <w:sz w:val="24"/>
        </w:rPr>
      </w:pP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xml:space="preserve">-server </w:t>
      </w:r>
      <w:r w:rsidR="005E6619">
        <w:rPr>
          <w:rFonts w:ascii="Times New Roman" w:hAnsi="Times New Roman" w:cs="Times New Roman"/>
          <w:sz w:val="24"/>
        </w:rPr>
        <w:t>host 40.87.95.77 key testing123</w:t>
      </w:r>
    </w:p>
    <w:p w14:paraId="2F2AEA85" w14:textId="77777777" w:rsidR="005E6619" w:rsidRDefault="005E6619" w:rsidP="005E6619">
      <w:pPr>
        <w:spacing w:before="0"/>
        <w:rPr>
          <w:rFonts w:ascii="Times New Roman" w:hAnsi="Times New Roman" w:cs="Times New Roman"/>
          <w:sz w:val="24"/>
        </w:rPr>
      </w:pPr>
    </w:p>
    <w:p w14:paraId="1C73BF85" w14:textId="77777777" w:rsidR="00AB5171" w:rsidRDefault="00AB5171" w:rsidP="00AB5171">
      <w:pPr>
        <w:ind w:firstLine="648"/>
        <w:rPr>
          <w:sz w:val="24"/>
        </w:rPr>
      </w:pPr>
      <w:r w:rsidRPr="00AB5171">
        <w:rPr>
          <w:b/>
          <w:sz w:val="24"/>
        </w:rPr>
        <w:t>Note:</w:t>
      </w:r>
      <w:r w:rsidRPr="00AB5171">
        <w:rPr>
          <w:sz w:val="24"/>
        </w:rPr>
        <w:t xml:space="preserve"> This configuration works for TACACS+ routers connected to both Azure and AWS servers. However, </w:t>
      </w:r>
      <w:r>
        <w:rPr>
          <w:sz w:val="24"/>
        </w:rPr>
        <w:t xml:space="preserve">adjust </w:t>
      </w:r>
      <w:r w:rsidRPr="00AB5171">
        <w:rPr>
          <w:sz w:val="24"/>
        </w:rPr>
        <w:t>“</w:t>
      </w:r>
      <w:proofErr w:type="spellStart"/>
      <w:r w:rsidRPr="00AB5171">
        <w:rPr>
          <w:sz w:val="24"/>
        </w:rPr>
        <w:t>tacacs</w:t>
      </w:r>
      <w:proofErr w:type="spellEnd"/>
      <w:r w:rsidRPr="00AB5171">
        <w:rPr>
          <w:sz w:val="24"/>
        </w:rPr>
        <w:t xml:space="preserve">-server host </w:t>
      </w:r>
      <w:proofErr w:type="spellStart"/>
      <w:r w:rsidRPr="00AB5171">
        <w:rPr>
          <w:sz w:val="24"/>
        </w:rPr>
        <w:t>x.x.x.x</w:t>
      </w:r>
      <w:proofErr w:type="spellEnd"/>
      <w:r w:rsidRPr="00AB5171">
        <w:rPr>
          <w:sz w:val="24"/>
        </w:rPr>
        <w:t xml:space="preserve">” when servers </w:t>
      </w:r>
      <w:r>
        <w:rPr>
          <w:sz w:val="24"/>
        </w:rPr>
        <w:t>are power cycled or when switch from</w:t>
      </w:r>
      <w:r w:rsidRPr="00AB5171">
        <w:rPr>
          <w:sz w:val="24"/>
        </w:rPr>
        <w:t xml:space="preserve"> Azure to AWS Linux server.  </w:t>
      </w:r>
    </w:p>
    <w:p w14:paraId="1F870492" w14:textId="77777777" w:rsidR="00AB5171" w:rsidRDefault="00AB5171" w:rsidP="00AB5171">
      <w:pPr>
        <w:ind w:firstLine="648"/>
        <w:rPr>
          <w:sz w:val="24"/>
        </w:rPr>
      </w:pPr>
    </w:p>
    <w:p w14:paraId="19C711CF" w14:textId="77777777" w:rsidR="00AB5171" w:rsidRDefault="00AB5171" w:rsidP="00AB5171">
      <w:pPr>
        <w:pStyle w:val="Heading3"/>
      </w:pPr>
      <w:r>
        <w:t>RADIUS Routers Configuration:</w:t>
      </w:r>
    </w:p>
    <w:p w14:paraId="0502F198" w14:textId="77777777" w:rsidR="00AB5171" w:rsidRPr="00AB5171" w:rsidRDefault="00AB5171" w:rsidP="00AB5171">
      <w:pPr>
        <w:spacing w:before="0" w:line="259" w:lineRule="auto"/>
        <w:ind w:left="0" w:right="0"/>
        <w:rPr>
          <w:rFonts w:ascii="Times New Roman" w:eastAsia="Calibri" w:hAnsi="Times New Roman" w:cs="Times New Roman"/>
          <w:kern w:val="0"/>
          <w:sz w:val="24"/>
          <w:lang w:eastAsia="en-US"/>
          <w14:ligatures w14:val="none"/>
        </w:rPr>
      </w:pPr>
      <w:r w:rsidRPr="00AB5171">
        <w:rPr>
          <w:rFonts w:ascii="Times New Roman" w:eastAsia="Calibri" w:hAnsi="Times New Roman" w:cs="Times New Roman"/>
          <w:b/>
          <w:kern w:val="0"/>
          <w:sz w:val="24"/>
          <w:lang w:eastAsia="en-US"/>
          <w14:ligatures w14:val="none"/>
        </w:rPr>
        <w:t>Router(config)#</w:t>
      </w:r>
      <w:r w:rsidRPr="00AB5171">
        <w:rPr>
          <w:rFonts w:ascii="Times New Roman" w:eastAsia="Calibri" w:hAnsi="Times New Roman" w:cs="Times New Roman"/>
          <w:kern w:val="0"/>
          <w:sz w:val="24"/>
          <w:lang w:eastAsia="en-US"/>
          <w14:ligatures w14:val="none"/>
        </w:rPr>
        <w:t xml:space="preserve"> </w:t>
      </w:r>
      <w:r w:rsidRPr="00AB5171">
        <w:rPr>
          <w:rFonts w:ascii="Times New Roman" w:eastAsia="Calibri" w:hAnsi="Times New Roman" w:cs="Times New Roman"/>
          <w:b/>
          <w:kern w:val="0"/>
          <w:sz w:val="24"/>
          <w:lang w:eastAsia="en-US"/>
          <w14:ligatures w14:val="none"/>
        </w:rPr>
        <w:t>hostname R1</w:t>
      </w:r>
    </w:p>
    <w:p w14:paraId="5CFAFAF5"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enable password cisco</w:t>
      </w:r>
    </w:p>
    <w:p w14:paraId="237A5F53"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new-model</w:t>
      </w:r>
    </w:p>
    <w:p w14:paraId="28A7B038"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authentication login default group radius local</w:t>
      </w:r>
    </w:p>
    <w:p w14:paraId="44202F9B"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authorization exec default group radius if-authenticated</w:t>
      </w:r>
    </w:p>
    <w:p w14:paraId="21CF304B"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Username backup password cisco</w:t>
      </w:r>
    </w:p>
    <w:p w14:paraId="247C5EB3"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session-id common</w:t>
      </w:r>
    </w:p>
    <w:p w14:paraId="5249CE5F"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interface GigabitEthernet0/1</w:t>
      </w:r>
    </w:p>
    <w:p w14:paraId="747EE814"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ip</w:t>
      </w:r>
      <w:proofErr w:type="spellEnd"/>
      <w:r w:rsidRPr="00AB5171">
        <w:rPr>
          <w:rFonts w:ascii="Times New Roman" w:eastAsiaTheme="minorEastAsia" w:hAnsi="Times New Roman" w:cs="Times New Roman"/>
          <w:b w:val="0"/>
          <w:bCs w:val="0"/>
          <w:caps w:val="0"/>
          <w:color w:val="auto"/>
          <w:szCs w:val="22"/>
        </w:rPr>
        <w:t xml:space="preserve"> address </w:t>
      </w:r>
      <w:proofErr w:type="spellStart"/>
      <w:r w:rsidRPr="00AB5171">
        <w:rPr>
          <w:rFonts w:ascii="Times New Roman" w:eastAsiaTheme="minorEastAsia" w:hAnsi="Times New Roman" w:cs="Times New Roman"/>
          <w:b w:val="0"/>
          <w:bCs w:val="0"/>
          <w:caps w:val="0"/>
          <w:color w:val="auto"/>
          <w:szCs w:val="22"/>
        </w:rPr>
        <w:t>dhcp</w:t>
      </w:r>
      <w:proofErr w:type="spellEnd"/>
    </w:p>
    <w:p w14:paraId="439A31BD"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no shutdown</w:t>
      </w:r>
    </w:p>
    <w:p w14:paraId="0D72FDD9" w14:textId="77777777"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 xml:space="preserve">radius-server host 18.222.211.109 key </w:t>
      </w:r>
      <w:proofErr w:type="spellStart"/>
      <w:r w:rsidRPr="00AB5171">
        <w:rPr>
          <w:rFonts w:ascii="Times New Roman" w:eastAsiaTheme="minorEastAsia" w:hAnsi="Times New Roman" w:cs="Times New Roman"/>
          <w:b w:val="0"/>
          <w:bCs w:val="0"/>
          <w:caps w:val="0"/>
          <w:color w:val="auto"/>
          <w:szCs w:val="22"/>
        </w:rPr>
        <w:t>juntao</w:t>
      </w:r>
      <w:proofErr w:type="spellEnd"/>
    </w:p>
    <w:p w14:paraId="0F812DAD" w14:textId="77777777" w:rsidR="00AB5171" w:rsidRDefault="00AB5171" w:rsidP="00A0132A">
      <w:pPr>
        <w:spacing w:before="0"/>
        <w:rPr>
          <w:rFonts w:ascii="Times New Roman" w:hAnsi="Times New Roman" w:cs="Times New Roman"/>
          <w:sz w:val="24"/>
        </w:rPr>
      </w:pPr>
    </w:p>
    <w:p w14:paraId="69C1F008" w14:textId="77777777" w:rsidR="00AB5171" w:rsidRDefault="00AB5171" w:rsidP="005E6619">
      <w:pPr>
        <w:ind w:firstLine="648"/>
        <w:rPr>
          <w:sz w:val="24"/>
        </w:rPr>
      </w:pPr>
      <w:r>
        <w:rPr>
          <w:b/>
          <w:sz w:val="24"/>
        </w:rPr>
        <w:t xml:space="preserve">Note: </w:t>
      </w:r>
      <w:r>
        <w:rPr>
          <w:sz w:val="24"/>
        </w:rPr>
        <w:t>For the RADIUS router configuration below, these commands also apply to both routers, except that remember to adjust the IP address in “</w:t>
      </w:r>
      <w:r w:rsidRPr="00AB5171">
        <w:rPr>
          <w:sz w:val="24"/>
        </w:rPr>
        <w:t>radius-serve</w:t>
      </w:r>
      <w:r>
        <w:rPr>
          <w:sz w:val="24"/>
        </w:rPr>
        <w:t xml:space="preserve">r host </w:t>
      </w:r>
      <w:proofErr w:type="spellStart"/>
      <w:r>
        <w:rPr>
          <w:sz w:val="24"/>
        </w:rPr>
        <w:t>x.x.x.x</w:t>
      </w:r>
      <w:proofErr w:type="spellEnd"/>
      <w:r>
        <w:rPr>
          <w:sz w:val="24"/>
        </w:rPr>
        <w:t>”.</w:t>
      </w:r>
    </w:p>
    <w:p w14:paraId="502246DC" w14:textId="77777777" w:rsidR="001E7517" w:rsidRDefault="001E7517" w:rsidP="001E7517">
      <w:pPr>
        <w:pStyle w:val="Heading2"/>
        <w:rPr>
          <w:sz w:val="28"/>
        </w:rPr>
      </w:pPr>
      <w:r>
        <w:rPr>
          <w:sz w:val="28"/>
        </w:rPr>
        <w:lastRenderedPageBreak/>
        <w:t>giving local routers internet access through bridging</w:t>
      </w:r>
    </w:p>
    <w:p w14:paraId="4E054B99" w14:textId="77777777" w:rsidR="001E7517" w:rsidRDefault="001E7517" w:rsidP="001E7517">
      <w:pPr>
        <w:pStyle w:val="Heading3"/>
        <w:ind w:left="0"/>
      </w:pPr>
      <w:r>
        <w:t>bridging with a pc:</w:t>
      </w:r>
    </w:p>
    <w:p w14:paraId="3C321914" w14:textId="77777777" w:rsidR="001E7517" w:rsidRDefault="00865A13" w:rsidP="001E7517">
      <w:pPr>
        <w:rPr>
          <w:sz w:val="24"/>
        </w:rPr>
      </w:pPr>
      <w:r w:rsidRPr="00865A13">
        <w:rPr>
          <w:sz w:val="24"/>
        </w:rPr>
        <w:t xml:space="preserve">The PC should have normal Wi-Fi connection. At the same time, PC’s Ethernet port is connected to a local router that needs RADIUS/TACACS+ authentication. </w:t>
      </w:r>
    </w:p>
    <w:p w14:paraId="68F8EEB4" w14:textId="77777777" w:rsidR="00865A13" w:rsidRDefault="00865A13" w:rsidP="001E7517">
      <w:pPr>
        <w:rPr>
          <w:sz w:val="24"/>
        </w:rPr>
      </w:pPr>
      <w:r>
        <w:rPr>
          <w:noProof/>
        </w:rPr>
        <w:drawing>
          <wp:inline distT="0" distB="0" distL="0" distR="0" wp14:anchorId="7689A207" wp14:editId="1919EF97">
            <wp:extent cx="5743575" cy="19981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862" t="5160" r="19546" b="13622"/>
                    <a:stretch/>
                  </pic:blipFill>
                  <pic:spPr bwMode="auto">
                    <a:xfrm>
                      <a:off x="0" y="0"/>
                      <a:ext cx="5745976" cy="1998968"/>
                    </a:xfrm>
                    <a:prstGeom prst="rect">
                      <a:avLst/>
                    </a:prstGeom>
                    <a:noFill/>
                    <a:ln>
                      <a:noFill/>
                    </a:ln>
                    <a:extLst>
                      <a:ext uri="{53640926-AAD7-44D8-BBD7-CCE9431645EC}">
                        <a14:shadowObscured xmlns:a14="http://schemas.microsoft.com/office/drawing/2010/main"/>
                      </a:ext>
                    </a:extLst>
                  </pic:spPr>
                </pic:pic>
              </a:graphicData>
            </a:graphic>
          </wp:inline>
        </w:drawing>
      </w:r>
    </w:p>
    <w:p w14:paraId="30EA5272" w14:textId="77777777" w:rsidR="00865A13" w:rsidRDefault="00865A13" w:rsidP="001E7517">
      <w:pPr>
        <w:rPr>
          <w:sz w:val="24"/>
        </w:rPr>
      </w:pPr>
      <w:r>
        <w:rPr>
          <w:sz w:val="24"/>
        </w:rPr>
        <w:t>Select wireless network and ethernet interface. Right click and select “Bridge Connections”.</w:t>
      </w:r>
    </w:p>
    <w:p w14:paraId="2869BE33" w14:textId="77777777" w:rsidR="00865A13" w:rsidRDefault="00865A13" w:rsidP="001E7517">
      <w:pPr>
        <w:rPr>
          <w:sz w:val="24"/>
        </w:rPr>
      </w:pPr>
      <w:r>
        <w:rPr>
          <w:noProof/>
        </w:rPr>
        <w:drawing>
          <wp:inline distT="0" distB="0" distL="0" distR="0" wp14:anchorId="13092FE0" wp14:editId="627E6ACE">
            <wp:extent cx="2745951" cy="136344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33" t="29630" r="49744" b="37778"/>
                    <a:stretch/>
                  </pic:blipFill>
                  <pic:spPr bwMode="auto">
                    <a:xfrm>
                      <a:off x="0" y="0"/>
                      <a:ext cx="2772196" cy="1376472"/>
                    </a:xfrm>
                    <a:prstGeom prst="rect">
                      <a:avLst/>
                    </a:prstGeom>
                    <a:ln>
                      <a:noFill/>
                    </a:ln>
                    <a:extLst>
                      <a:ext uri="{53640926-AAD7-44D8-BBD7-CCE9431645EC}">
                        <a14:shadowObscured xmlns:a14="http://schemas.microsoft.com/office/drawing/2010/main"/>
                      </a:ext>
                    </a:extLst>
                  </pic:spPr>
                </pic:pic>
              </a:graphicData>
            </a:graphic>
          </wp:inline>
        </w:drawing>
      </w:r>
      <w:r w:rsidR="003C1CEE" w:rsidRPr="003C1CEE">
        <w:rPr>
          <w:sz w:val="24"/>
          <w:highlight w:val="yellow"/>
        </w:rPr>
        <w:t>A new image please</w:t>
      </w:r>
    </w:p>
    <w:p w14:paraId="7BB27BBF" w14:textId="77777777" w:rsidR="00865A13" w:rsidRDefault="00865A13" w:rsidP="001E7517">
      <w:pPr>
        <w:rPr>
          <w:sz w:val="24"/>
        </w:rPr>
      </w:pPr>
      <w:r>
        <w:rPr>
          <w:sz w:val="24"/>
        </w:rPr>
        <w:t xml:space="preserve">And two network interfaces are now bridged. A Network Bridge </w:t>
      </w:r>
      <w:r w:rsidR="003C1CEE">
        <w:rPr>
          <w:sz w:val="24"/>
        </w:rPr>
        <w:t xml:space="preserve">(red box) </w:t>
      </w:r>
      <w:r>
        <w:rPr>
          <w:sz w:val="24"/>
        </w:rPr>
        <w:t xml:space="preserve">should show up; </w:t>
      </w:r>
      <w:r w:rsidR="003C1CEE">
        <w:rPr>
          <w:sz w:val="24"/>
        </w:rPr>
        <w:t>the connection should look like a ethernet connection (yellow box).</w:t>
      </w:r>
    </w:p>
    <w:p w14:paraId="09424AB2" w14:textId="77777777" w:rsidR="00865A13" w:rsidRDefault="003C1CEE" w:rsidP="001E7517">
      <w:pPr>
        <w:rPr>
          <w:sz w:val="24"/>
        </w:rPr>
      </w:pPr>
      <w:r>
        <w:rPr>
          <w:noProof/>
        </w:rPr>
        <mc:AlternateContent>
          <mc:Choice Requires="wps">
            <w:drawing>
              <wp:anchor distT="0" distB="0" distL="114300" distR="114300" simplePos="0" relativeHeight="251700224" behindDoc="0" locked="0" layoutInCell="1" allowOverlap="1" wp14:anchorId="26D45726" wp14:editId="3B201F60">
                <wp:simplePos x="0" y="0"/>
                <wp:positionH relativeFrom="column">
                  <wp:posOffset>3271520</wp:posOffset>
                </wp:positionH>
                <wp:positionV relativeFrom="paragraph">
                  <wp:posOffset>2200910</wp:posOffset>
                </wp:positionV>
                <wp:extent cx="208280" cy="194945"/>
                <wp:effectExtent l="19050" t="19050" r="20320" b="14605"/>
                <wp:wrapNone/>
                <wp:docPr id="58" name="Rectangle 58"/>
                <wp:cNvGraphicFramePr/>
                <a:graphic xmlns:a="http://schemas.openxmlformats.org/drawingml/2006/main">
                  <a:graphicData uri="http://schemas.microsoft.com/office/word/2010/wordprocessingShape">
                    <wps:wsp>
                      <wps:cNvSpPr/>
                      <wps:spPr>
                        <a:xfrm>
                          <a:off x="0" y="0"/>
                          <a:ext cx="208280" cy="19494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51AF6" id="Rectangle 58" o:spid="_x0000_s1026" style="position:absolute;margin-left:257.6pt;margin-top:173.3pt;width:16.4pt;height:15.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" filled="f" strokecolor="yellow" strokeweight="2.25pt"/>
            </w:pict>
          </mc:Fallback>
        </mc:AlternateContent>
      </w:r>
      <w:r w:rsidR="00865A13">
        <w:rPr>
          <w:noProof/>
        </w:rPr>
        <mc:AlternateContent>
          <mc:Choice Requires="wps">
            <w:drawing>
              <wp:anchor distT="0" distB="0" distL="114300" distR="114300" simplePos="0" relativeHeight="251699200" behindDoc="0" locked="0" layoutInCell="1" allowOverlap="1" wp14:anchorId="5A608628" wp14:editId="44079608">
                <wp:simplePos x="0" y="0"/>
                <wp:positionH relativeFrom="column">
                  <wp:posOffset>314960</wp:posOffset>
                </wp:positionH>
                <wp:positionV relativeFrom="paragraph">
                  <wp:posOffset>1287780</wp:posOffset>
                </wp:positionV>
                <wp:extent cx="1534160" cy="381000"/>
                <wp:effectExtent l="19050" t="19050" r="27940" b="19050"/>
                <wp:wrapNone/>
                <wp:docPr id="57" name="Rectangle 57"/>
                <wp:cNvGraphicFramePr/>
                <a:graphic xmlns:a="http://schemas.openxmlformats.org/drawingml/2006/main">
                  <a:graphicData uri="http://schemas.microsoft.com/office/word/2010/wordprocessingShape">
                    <wps:wsp>
                      <wps:cNvSpPr/>
                      <wps:spPr>
                        <a:xfrm>
                          <a:off x="0" y="0"/>
                          <a:ext cx="153416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9C0A2" id="Rectangle 57" o:spid="_x0000_s1026" style="position:absolute;margin-left:24.8pt;margin-top:101.4pt;width:120.8pt;height:3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" filled="f" strokecolor="red" strokeweight="2.25pt"/>
            </w:pict>
          </mc:Fallback>
        </mc:AlternateContent>
      </w:r>
      <w:r w:rsidR="00865A13">
        <w:rPr>
          <w:noProof/>
        </w:rPr>
        <w:drawing>
          <wp:inline distT="0" distB="0" distL="0" distR="0" wp14:anchorId="72138127" wp14:editId="714EA39C">
            <wp:extent cx="4079240" cy="2348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7778" r="5518"/>
                    <a:stretch/>
                  </pic:blipFill>
                  <pic:spPr bwMode="auto">
                    <a:xfrm>
                      <a:off x="0" y="0"/>
                      <a:ext cx="4084109" cy="2351669"/>
                    </a:xfrm>
                    <a:prstGeom prst="rect">
                      <a:avLst/>
                    </a:prstGeom>
                    <a:noFill/>
                    <a:ln>
                      <a:noFill/>
                    </a:ln>
                    <a:extLst>
                      <a:ext uri="{53640926-AAD7-44D8-BBD7-CCE9431645EC}">
                        <a14:shadowObscured xmlns:a14="http://schemas.microsoft.com/office/drawing/2010/main"/>
                      </a:ext>
                    </a:extLst>
                  </pic:spPr>
                </pic:pic>
              </a:graphicData>
            </a:graphic>
          </wp:inline>
        </w:drawing>
      </w:r>
    </w:p>
    <w:p w14:paraId="4F384F54" w14:textId="77777777" w:rsidR="003C1CEE" w:rsidRDefault="003C1CEE" w:rsidP="001E7517">
      <w:pPr>
        <w:rPr>
          <w:sz w:val="24"/>
        </w:rPr>
      </w:pPr>
      <w:r>
        <w:rPr>
          <w:sz w:val="24"/>
        </w:rPr>
        <w:t xml:space="preserve">If there is an error messages, don’t panic, click into the bridge and make sure both wireless and Ethernet are in the bridge. </w:t>
      </w:r>
    </w:p>
    <w:p w14:paraId="3E4819FD" w14:textId="77777777" w:rsidR="003C1CEE" w:rsidRPr="00865A13" w:rsidRDefault="003C1CEE" w:rsidP="001E7517">
      <w:pPr>
        <w:rPr>
          <w:sz w:val="24"/>
        </w:rPr>
      </w:pPr>
      <w:r w:rsidRPr="003C1CEE">
        <w:rPr>
          <w:sz w:val="24"/>
          <w:highlight w:val="yellow"/>
        </w:rPr>
        <w:lastRenderedPageBreak/>
        <w:t>An image needed</w:t>
      </w:r>
    </w:p>
    <w:p w14:paraId="6F19DBE5" w14:textId="77777777" w:rsidR="001E7517" w:rsidRPr="00AB5171" w:rsidRDefault="001E7517" w:rsidP="001E7517">
      <w:pPr>
        <w:pStyle w:val="Heading3"/>
        <w:ind w:left="0"/>
      </w:pPr>
      <w:r>
        <w:t xml:space="preserve">If </w:t>
      </w:r>
      <w:r w:rsidR="003C1CEE">
        <w:t>bridging does not work</w:t>
      </w:r>
      <w:r>
        <w:t>:</w:t>
      </w:r>
    </w:p>
    <w:p w14:paraId="4E15C9FD" w14:textId="77777777" w:rsidR="00AB5171" w:rsidRPr="00172C6D" w:rsidRDefault="003C1CEE" w:rsidP="003C1CEE">
      <w:pPr>
        <w:spacing w:before="0"/>
        <w:ind w:firstLine="648"/>
        <w:rPr>
          <w:rFonts w:asciiTheme="majorHAnsi" w:hAnsiTheme="majorHAnsi" w:cstheme="majorHAnsi"/>
          <w:sz w:val="24"/>
        </w:rPr>
      </w:pPr>
      <w:r w:rsidRPr="00172C6D">
        <w:rPr>
          <w:rFonts w:asciiTheme="majorHAnsi" w:hAnsiTheme="majorHAnsi" w:cstheme="majorHAnsi"/>
          <w:sz w:val="24"/>
        </w:rPr>
        <w:t>Use the second topology and connect every device with a switch.</w:t>
      </w:r>
    </w:p>
    <w:p w14:paraId="34F2DB08" w14:textId="77777777" w:rsidR="00172C6D" w:rsidRPr="00172C6D" w:rsidRDefault="003C1CEE" w:rsidP="00172C6D">
      <w:pPr>
        <w:spacing w:before="0"/>
        <w:ind w:firstLine="648"/>
        <w:rPr>
          <w:rFonts w:asciiTheme="majorHAnsi" w:hAnsiTheme="majorHAnsi" w:cstheme="majorHAnsi"/>
          <w:sz w:val="24"/>
        </w:rPr>
      </w:pPr>
      <w:r w:rsidRPr="00172C6D">
        <w:rPr>
          <w:rFonts w:asciiTheme="majorHAnsi" w:hAnsiTheme="majorHAnsi" w:cstheme="majorHAnsi"/>
          <w:sz w:val="24"/>
        </w:rPr>
        <w:t xml:space="preserve">If you are confident about all the configurations, directly connecting internet access router and local router with an ethernet cable will also work. </w:t>
      </w:r>
      <w:r w:rsidR="00172C6D" w:rsidRPr="00172C6D">
        <w:rPr>
          <w:rFonts w:asciiTheme="majorHAnsi" w:hAnsiTheme="majorHAnsi" w:cstheme="majorHAnsi"/>
          <w:sz w:val="24"/>
        </w:rPr>
        <w:t xml:space="preserve">PCs can get internet through its separated wireless access point. </w:t>
      </w:r>
    </w:p>
    <w:p w14:paraId="63C99FDD" w14:textId="77777777" w:rsidR="00172C6D" w:rsidRPr="00172C6D" w:rsidRDefault="00172C6D" w:rsidP="00172C6D">
      <w:pPr>
        <w:spacing w:before="0"/>
        <w:ind w:firstLine="648"/>
        <w:rPr>
          <w:rFonts w:asciiTheme="majorHAnsi" w:hAnsiTheme="majorHAnsi" w:cstheme="majorHAnsi"/>
          <w:sz w:val="24"/>
        </w:rPr>
      </w:pPr>
      <w:r w:rsidRPr="00172C6D">
        <w:rPr>
          <w:rFonts w:asciiTheme="majorHAnsi" w:hAnsiTheme="majorHAnsi" w:cstheme="majorHAnsi"/>
          <w:sz w:val="24"/>
        </w:rPr>
        <w:t>However, for</w:t>
      </w:r>
      <w:r>
        <w:rPr>
          <w:rFonts w:asciiTheme="majorHAnsi" w:hAnsiTheme="majorHAnsi" w:cstheme="majorHAnsi"/>
          <w:sz w:val="24"/>
        </w:rPr>
        <w:t xml:space="preserve"> the purpose of this lab, I used</w:t>
      </w:r>
      <w:r w:rsidRPr="00172C6D">
        <w:rPr>
          <w:rFonts w:asciiTheme="majorHAnsi" w:hAnsiTheme="majorHAnsi" w:cstheme="majorHAnsi"/>
          <w:sz w:val="24"/>
        </w:rPr>
        <w:t xml:space="preserve"> PC to bridge whatever possible. </w:t>
      </w:r>
    </w:p>
    <w:p w14:paraId="4906D8F2" w14:textId="77777777" w:rsidR="005E6619" w:rsidRDefault="005E6619" w:rsidP="005E6619">
      <w:pPr>
        <w:pStyle w:val="Heading2"/>
        <w:rPr>
          <w:sz w:val="28"/>
        </w:rPr>
      </w:pPr>
      <w:r>
        <w:rPr>
          <w:sz w:val="28"/>
        </w:rPr>
        <w:t xml:space="preserve">setting up </w:t>
      </w:r>
      <w:r w:rsidR="0054728E">
        <w:rPr>
          <w:sz w:val="28"/>
        </w:rPr>
        <w:t>cloud virtual machines</w:t>
      </w:r>
    </w:p>
    <w:p w14:paraId="26BD98D4" w14:textId="77777777" w:rsidR="00367B4D" w:rsidRDefault="00367B4D" w:rsidP="00367B4D">
      <w:pPr>
        <w:pStyle w:val="Heading3"/>
      </w:pPr>
      <w:r>
        <w:t>Azure linux vm setup:</w:t>
      </w:r>
    </w:p>
    <w:p w14:paraId="529CB97B" w14:textId="77777777" w:rsidR="00367B4D" w:rsidRPr="004F1018" w:rsidRDefault="00367B4D" w:rsidP="008B473E">
      <w:pPr>
        <w:ind w:firstLine="648"/>
        <w:rPr>
          <w:sz w:val="24"/>
        </w:rPr>
      </w:pPr>
      <w:r w:rsidRPr="004F1018">
        <w:rPr>
          <w:sz w:val="24"/>
        </w:rPr>
        <w:t>In Azure portal, click “Create a resource” (yellow box)</w:t>
      </w:r>
      <w:r w:rsidR="008B473E" w:rsidRPr="004F1018">
        <w:rPr>
          <w:sz w:val="24"/>
        </w:rPr>
        <w:t xml:space="preserve">. Then select the operating system of your choice (not shown, in this case, </w:t>
      </w:r>
      <w:r w:rsidR="00A72772" w:rsidRPr="004F1018">
        <w:rPr>
          <w:sz w:val="24"/>
        </w:rPr>
        <w:t>Ubuntu 18</w:t>
      </w:r>
      <w:r w:rsidR="008B473E" w:rsidRPr="004F1018">
        <w:rPr>
          <w:sz w:val="24"/>
        </w:rPr>
        <w:t xml:space="preserve">.04 LTS server). After that the portal brings you into a place to </w:t>
      </w:r>
      <w:r w:rsidR="00A72772" w:rsidRPr="004F1018">
        <w:rPr>
          <w:sz w:val="24"/>
        </w:rPr>
        <w:t xml:space="preserve">manipulate the basic settings of your machine. </w:t>
      </w:r>
    </w:p>
    <w:p w14:paraId="618493ED" w14:textId="77777777" w:rsidR="00A72772" w:rsidRPr="004F1018" w:rsidRDefault="00A72772" w:rsidP="008B473E">
      <w:pPr>
        <w:ind w:firstLine="648"/>
        <w:rPr>
          <w:sz w:val="24"/>
        </w:rPr>
      </w:pPr>
      <w:r w:rsidRPr="004F1018">
        <w:rPr>
          <w:sz w:val="24"/>
        </w:rPr>
        <w:t xml:space="preserve">It’s asking for a name for the Resource Group (like the drive that all your programs reside). Type in whatever name you like; it will not appear again. </w:t>
      </w:r>
    </w:p>
    <w:p w14:paraId="362BC8AF" w14:textId="77777777" w:rsidR="00367B4D" w:rsidRDefault="004F1018" w:rsidP="00367B4D">
      <w:pPr>
        <w:ind w:left="0"/>
      </w:pPr>
      <w:r>
        <w:rPr>
          <w:noProof/>
        </w:rPr>
        <mc:AlternateContent>
          <mc:Choice Requires="wps">
            <w:drawing>
              <wp:anchor distT="0" distB="0" distL="114300" distR="114300" simplePos="0" relativeHeight="251702272" behindDoc="0" locked="0" layoutInCell="1" allowOverlap="1" wp14:anchorId="70E78DFB" wp14:editId="7E3ECF30">
                <wp:simplePos x="0" y="0"/>
                <wp:positionH relativeFrom="margin">
                  <wp:posOffset>36830</wp:posOffset>
                </wp:positionH>
                <wp:positionV relativeFrom="paragraph">
                  <wp:posOffset>397510</wp:posOffset>
                </wp:positionV>
                <wp:extent cx="664029" cy="194945"/>
                <wp:effectExtent l="19050" t="19050" r="22225" b="14605"/>
                <wp:wrapNone/>
                <wp:docPr id="60" name="Rectangle 60"/>
                <wp:cNvGraphicFramePr/>
                <a:graphic xmlns:a="http://schemas.openxmlformats.org/drawingml/2006/main">
                  <a:graphicData uri="http://schemas.microsoft.com/office/word/2010/wordprocessingShape">
                    <wps:wsp>
                      <wps:cNvSpPr/>
                      <wps:spPr>
                        <a:xfrm>
                          <a:off x="0" y="0"/>
                          <a:ext cx="664029" cy="19494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F636" id="Rectangle 60" o:spid="_x0000_s1026" style="position:absolute;margin-left:2.9pt;margin-top:31.3pt;width:52.3pt;height:15.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" filled="f" strokecolor="yellow" strokeweight="2.25pt">
                <w10:wrap anchorx="margin"/>
              </v:rect>
            </w:pict>
          </mc:Fallback>
        </mc:AlternateContent>
      </w:r>
      <w:r w:rsidR="00A72772">
        <w:rPr>
          <w:noProof/>
        </w:rPr>
        <mc:AlternateContent>
          <mc:Choice Requires="wps">
            <w:drawing>
              <wp:anchor distT="0" distB="0" distL="114300" distR="114300" simplePos="0" relativeHeight="251704320" behindDoc="0" locked="0" layoutInCell="1" allowOverlap="1" wp14:anchorId="4A9F7220" wp14:editId="61EA220B">
                <wp:simplePos x="0" y="0"/>
                <wp:positionH relativeFrom="margin">
                  <wp:posOffset>2516928</wp:posOffset>
                </wp:positionH>
                <wp:positionV relativeFrom="paragraph">
                  <wp:posOffset>2236470</wp:posOffset>
                </wp:positionV>
                <wp:extent cx="1500554" cy="216877"/>
                <wp:effectExtent l="19050" t="19050" r="23495" b="12065"/>
                <wp:wrapNone/>
                <wp:docPr id="62" name="Rectangle 62"/>
                <wp:cNvGraphicFramePr/>
                <a:graphic xmlns:a="http://schemas.openxmlformats.org/drawingml/2006/main">
                  <a:graphicData uri="http://schemas.microsoft.com/office/word/2010/wordprocessingShape">
                    <wps:wsp>
                      <wps:cNvSpPr/>
                      <wps:spPr>
                        <a:xfrm>
                          <a:off x="0" y="0"/>
                          <a:ext cx="1500554" cy="21687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379D2" id="Rectangle 62" o:spid="_x0000_s1026" style="position:absolute;margin-left:198.2pt;margin-top:176.1pt;width:118.15pt;height:17.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" filled="f" strokecolor="black [3213]" strokeweight="2.25pt">
                <w10:wrap anchorx="margin"/>
              </v:rect>
            </w:pict>
          </mc:Fallback>
        </mc:AlternateContent>
      </w:r>
      <w:r w:rsidR="00367B4D">
        <w:rPr>
          <w:rFonts w:ascii="Arial" w:hAnsi="Arial" w:cs="Arial"/>
          <w:noProof/>
          <w:color w:val="000000"/>
        </w:rPr>
        <w:drawing>
          <wp:inline distT="0" distB="0" distL="0" distR="0" wp14:anchorId="6E28F9D4" wp14:editId="35052131">
            <wp:extent cx="5689600" cy="3035061"/>
            <wp:effectExtent l="0" t="0" r="6350" b="0"/>
            <wp:docPr id="59" name="Picture 59" descr="https://lh6.googleusercontent.com/rkbnLzNIucfklIc_k9g1b6qMJo06cFZ-ADhOortaKJp-HOqtN8guLzl1-LQpCNvgxgszAcbk3uVNGyzjXf8cmNZ67FGFRiBdy0pNqen1zFUNW6BjViU64ySaaBI0M8jTP5d9Lm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kbnLzNIucfklIc_k9g1b6qMJo06cFZ-ADhOortaKJp-HOqtN8guLzl1-LQpCNvgxgszAcbk3uVNGyzjXf8cmNZ67FGFRiBdy0pNqen1zFUNW6BjViU64ySaaBI0M8jTP5d9LmhX"/>
                    <pic:cNvPicPr>
                      <a:picLocks noChangeAspect="1" noChangeArrowheads="1"/>
                    </pic:cNvPicPr>
                  </pic:nvPicPr>
                  <pic:blipFill rotWithShape="1">
                    <a:blip r:embed="rId12">
                      <a:extLst>
                        <a:ext uri="{28A0092B-C50C-407E-A947-70E740481C1C}">
                          <a14:useLocalDpi xmlns:a14="http://schemas.microsoft.com/office/drawing/2010/main" val="0"/>
                        </a:ext>
                      </a:extLst>
                    </a:blip>
                    <a:srcRect l="92" t="8462" r="15093" b="11135"/>
                    <a:stretch/>
                  </pic:blipFill>
                  <pic:spPr bwMode="auto">
                    <a:xfrm>
                      <a:off x="0" y="0"/>
                      <a:ext cx="5734040" cy="3058767"/>
                    </a:xfrm>
                    <a:prstGeom prst="rect">
                      <a:avLst/>
                    </a:prstGeom>
                    <a:noFill/>
                    <a:ln>
                      <a:noFill/>
                    </a:ln>
                    <a:extLst>
                      <a:ext uri="{53640926-AAD7-44D8-BBD7-CCE9431645EC}">
                        <a14:shadowObscured xmlns:a14="http://schemas.microsoft.com/office/drawing/2010/main"/>
                      </a:ext>
                    </a:extLst>
                  </pic:spPr>
                </pic:pic>
              </a:graphicData>
            </a:graphic>
          </wp:inline>
        </w:drawing>
      </w:r>
    </w:p>
    <w:p w14:paraId="48BEB665" w14:textId="77777777" w:rsidR="00A72772" w:rsidRDefault="00A72772" w:rsidP="00367B4D">
      <w:pPr>
        <w:ind w:left="0"/>
      </w:pPr>
      <w:r>
        <w:tab/>
      </w:r>
    </w:p>
    <w:p w14:paraId="57680BD8" w14:textId="77777777" w:rsidR="00A72772" w:rsidRPr="004F1018" w:rsidRDefault="00A72772" w:rsidP="00A72772">
      <w:pPr>
        <w:ind w:left="0" w:firstLine="720"/>
        <w:rPr>
          <w:sz w:val="24"/>
        </w:rPr>
      </w:pPr>
      <w:r w:rsidRPr="004F1018">
        <w:rPr>
          <w:sz w:val="24"/>
        </w:rPr>
        <w:t xml:space="preserve">Next, the portal asks for the size/capacity you want for the Virtual Machine. TACACS+ requires very little resource (it’s simply a username + password matching program), so I choose the lowest capacity available to save money. </w:t>
      </w:r>
    </w:p>
    <w:p w14:paraId="4D9B3E6D" w14:textId="77777777" w:rsidR="00A72772" w:rsidRPr="004F1018" w:rsidRDefault="003509EA" w:rsidP="00A72772">
      <w:pPr>
        <w:ind w:left="0" w:firstLine="720"/>
        <w:rPr>
          <w:sz w:val="24"/>
        </w:rPr>
      </w:pPr>
      <w:r w:rsidRPr="004F1018">
        <w:rPr>
          <w:b/>
          <w:sz w:val="24"/>
        </w:rPr>
        <w:t xml:space="preserve">IMPORTANT (RED BOX): </w:t>
      </w:r>
      <w:r w:rsidR="004F1018" w:rsidRPr="004F1018">
        <w:rPr>
          <w:sz w:val="24"/>
        </w:rPr>
        <w:t xml:space="preserve">the default authentication for Administrator Account is “SSH public key”. Selecting such method is ok, but it will make things more complicated. I don’t have a strict security concern in this lab, so I chose to use “username + password” authentication. The authentication set in here are used later in SSH login. </w:t>
      </w:r>
    </w:p>
    <w:p w14:paraId="57B6B715" w14:textId="77777777" w:rsidR="00A72772" w:rsidRDefault="004F1018" w:rsidP="00367B4D">
      <w:pPr>
        <w:ind w:left="0"/>
      </w:pPr>
      <w:r w:rsidRPr="00A72772">
        <w:rPr>
          <w:noProof/>
          <w:color w:val="FF0000"/>
        </w:rPr>
        <w:lastRenderedPageBreak/>
        <mc:AlternateContent>
          <mc:Choice Requires="wps">
            <w:drawing>
              <wp:anchor distT="0" distB="0" distL="114300" distR="114300" simplePos="0" relativeHeight="251708416" behindDoc="0" locked="0" layoutInCell="1" allowOverlap="1" wp14:anchorId="20D7334A" wp14:editId="7AD7533A">
                <wp:simplePos x="0" y="0"/>
                <wp:positionH relativeFrom="margin">
                  <wp:posOffset>59267</wp:posOffset>
                </wp:positionH>
                <wp:positionV relativeFrom="paragraph">
                  <wp:posOffset>2006599</wp:posOffset>
                </wp:positionV>
                <wp:extent cx="4923155" cy="1145117"/>
                <wp:effectExtent l="19050" t="19050" r="10795" b="17145"/>
                <wp:wrapNone/>
                <wp:docPr id="192" name="Rectangle 192"/>
                <wp:cNvGraphicFramePr/>
                <a:graphic xmlns:a="http://schemas.openxmlformats.org/drawingml/2006/main">
                  <a:graphicData uri="http://schemas.microsoft.com/office/word/2010/wordprocessingShape">
                    <wps:wsp>
                      <wps:cNvSpPr/>
                      <wps:spPr>
                        <a:xfrm>
                          <a:off x="0" y="0"/>
                          <a:ext cx="4923155" cy="11451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EE55C" id="Rectangle 192" o:spid="_x0000_s1026" style="position:absolute;margin-left:4.65pt;margin-top:158pt;width:387.65pt;height:90.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PFnwIAAJQFAAAOAAAAZHJzL2Uyb0RvYy54bWysVMFu2zAMvQ/YPwi6r469ZG2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" filled="f" strokecolor="red" strokeweight="2.25pt">
                <w10:wrap anchorx="margin"/>
              </v:rect>
            </w:pict>
          </mc:Fallback>
        </mc:AlternateContent>
      </w:r>
      <w:r w:rsidR="003509EA">
        <w:rPr>
          <w:noProof/>
        </w:rPr>
        <mc:AlternateContent>
          <mc:Choice Requires="wps">
            <w:drawing>
              <wp:anchor distT="0" distB="0" distL="114300" distR="114300" simplePos="0" relativeHeight="251706368" behindDoc="0" locked="0" layoutInCell="1" allowOverlap="1" wp14:anchorId="31A0E4DD" wp14:editId="0478B174">
                <wp:simplePos x="0" y="0"/>
                <wp:positionH relativeFrom="margin">
                  <wp:posOffset>1699846</wp:posOffset>
                </wp:positionH>
                <wp:positionV relativeFrom="paragraph">
                  <wp:posOffset>1459522</wp:posOffset>
                </wp:positionV>
                <wp:extent cx="984739" cy="422031"/>
                <wp:effectExtent l="19050" t="19050" r="25400" b="16510"/>
                <wp:wrapNone/>
                <wp:docPr id="63" name="Rectangle 63"/>
                <wp:cNvGraphicFramePr/>
                <a:graphic xmlns:a="http://schemas.openxmlformats.org/drawingml/2006/main">
                  <a:graphicData uri="http://schemas.microsoft.com/office/word/2010/wordprocessingShape">
                    <wps:wsp>
                      <wps:cNvSpPr/>
                      <wps:spPr>
                        <a:xfrm>
                          <a:off x="0" y="0"/>
                          <a:ext cx="984739" cy="422031"/>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649C" id="Rectangle 63" o:spid="_x0000_s1026" style="position:absolute;margin-left:133.85pt;margin-top:114.9pt;width:77.55pt;height:33.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" filled="f" strokecolor="yellow" strokeweight="2.25pt">
                <w10:wrap anchorx="margin"/>
              </v:rect>
            </w:pict>
          </mc:Fallback>
        </mc:AlternateContent>
      </w:r>
      <w:r w:rsidR="00A72772">
        <w:rPr>
          <w:rFonts w:ascii="Arial" w:hAnsi="Arial" w:cs="Arial"/>
          <w:noProof/>
          <w:color w:val="000000"/>
        </w:rPr>
        <w:drawing>
          <wp:inline distT="0" distB="0" distL="0" distR="0" wp14:anchorId="253C6757" wp14:editId="195530ED">
            <wp:extent cx="5058508" cy="3847017"/>
            <wp:effectExtent l="0" t="0" r="8890" b="1270"/>
            <wp:docPr id="61" name="Picture 61" descr="https://lh3.googleusercontent.com/hMWHycE7XjIxLc81xIKA1dsEEBtK5Kbdgmj_Jf8h-au6Vt6RAoDKr1lYRhG40FnrtPvZhYxkkfshd5F4c5D2Q4xqSASfSRlLYMfBeGu-1kHthpbWwUB-qn0CjqmW1L4gOayqCD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MWHycE7XjIxLc81xIKA1dsEEBtK5Kbdgmj_Jf8h-au6Vt6RAoDKr1lYRhG40FnrtPvZhYxkkfshd5F4c5D2Q4xqSASfSRlLYMfBeGu-1kHthpbWwUB-qn0CjqmW1L4gOayqCDOY"/>
                    <pic:cNvPicPr>
                      <a:picLocks noChangeAspect="1" noChangeArrowheads="1"/>
                    </pic:cNvPicPr>
                  </pic:nvPicPr>
                  <pic:blipFill rotWithShape="1">
                    <a:blip r:embed="rId13">
                      <a:extLst>
                        <a:ext uri="{28A0092B-C50C-407E-A947-70E740481C1C}">
                          <a14:useLocalDpi xmlns:a14="http://schemas.microsoft.com/office/drawing/2010/main" val="0"/>
                        </a:ext>
                      </a:extLst>
                    </a:blip>
                    <a:srcRect l="16586" t="13676" r="26198" b="8970"/>
                    <a:stretch/>
                  </pic:blipFill>
                  <pic:spPr bwMode="auto">
                    <a:xfrm>
                      <a:off x="0" y="0"/>
                      <a:ext cx="5088300" cy="3869674"/>
                    </a:xfrm>
                    <a:prstGeom prst="rect">
                      <a:avLst/>
                    </a:prstGeom>
                    <a:noFill/>
                    <a:ln>
                      <a:noFill/>
                    </a:ln>
                    <a:extLst>
                      <a:ext uri="{53640926-AAD7-44D8-BBD7-CCE9431645EC}">
                        <a14:shadowObscured xmlns:a14="http://schemas.microsoft.com/office/drawing/2010/main"/>
                      </a:ext>
                    </a:extLst>
                  </pic:spPr>
                </pic:pic>
              </a:graphicData>
            </a:graphic>
          </wp:inline>
        </w:drawing>
      </w:r>
    </w:p>
    <w:p w14:paraId="179A9884" w14:textId="77777777" w:rsidR="004F1018" w:rsidRPr="006B412B" w:rsidRDefault="004F1018" w:rsidP="006B412B">
      <w:pPr>
        <w:ind w:left="0" w:firstLine="720"/>
        <w:rPr>
          <w:sz w:val="24"/>
        </w:rPr>
      </w:pPr>
      <w:r w:rsidRPr="006B412B">
        <w:rPr>
          <w:sz w:val="24"/>
        </w:rPr>
        <w:t>Then</w:t>
      </w:r>
      <w:r w:rsidR="006B412B">
        <w:rPr>
          <w:sz w:val="24"/>
        </w:rPr>
        <w:t>,</w:t>
      </w:r>
      <w:r w:rsidRPr="006B412B">
        <w:rPr>
          <w:sz w:val="24"/>
        </w:rPr>
        <w:t xml:space="preserve"> </w:t>
      </w:r>
      <w:r w:rsidR="006B412B">
        <w:rPr>
          <w:sz w:val="24"/>
        </w:rPr>
        <w:t xml:space="preserve">I </w:t>
      </w:r>
      <w:r w:rsidRPr="006B412B">
        <w:rPr>
          <w:sz w:val="24"/>
        </w:rPr>
        <w:t>install</w:t>
      </w:r>
      <w:r w:rsidR="006B412B">
        <w:rPr>
          <w:sz w:val="24"/>
        </w:rPr>
        <w:t>ed</w:t>
      </w:r>
      <w:r w:rsidRPr="006B412B">
        <w:rPr>
          <w:sz w:val="24"/>
        </w:rPr>
        <w:t xml:space="preserve"> the software tool to SSH (I am demonstrating account setup on my personal PC). I download</w:t>
      </w:r>
      <w:r w:rsidR="006B412B">
        <w:rPr>
          <w:sz w:val="24"/>
        </w:rPr>
        <w:t>ed</w:t>
      </w:r>
      <w:r w:rsidRPr="006B412B">
        <w:rPr>
          <w:sz w:val="24"/>
        </w:rPr>
        <w:t xml:space="preserve"> PuTTY and </w:t>
      </w:r>
      <w:proofErr w:type="spellStart"/>
      <w:r w:rsidRPr="006B412B">
        <w:rPr>
          <w:sz w:val="24"/>
        </w:rPr>
        <w:t>PuTTYgen</w:t>
      </w:r>
      <w:proofErr w:type="spellEnd"/>
      <w:r w:rsidR="006B412B" w:rsidRPr="006B412B">
        <w:rPr>
          <w:sz w:val="24"/>
        </w:rPr>
        <w:t xml:space="preserve"> (I will use </w:t>
      </w:r>
      <w:proofErr w:type="spellStart"/>
      <w:r w:rsidR="006B412B" w:rsidRPr="006B412B">
        <w:rPr>
          <w:sz w:val="24"/>
        </w:rPr>
        <w:t>PuTTYgen</w:t>
      </w:r>
      <w:proofErr w:type="spellEnd"/>
      <w:r w:rsidR="006B412B" w:rsidRPr="006B412B">
        <w:rPr>
          <w:sz w:val="24"/>
        </w:rPr>
        <w:t xml:space="preserve"> later</w:t>
      </w:r>
      <w:r w:rsidR="006B412B">
        <w:rPr>
          <w:sz w:val="24"/>
        </w:rPr>
        <w:t xml:space="preserve"> in AWS</w:t>
      </w:r>
      <w:r w:rsidR="006B412B" w:rsidRPr="006B412B">
        <w:rPr>
          <w:sz w:val="24"/>
        </w:rPr>
        <w:t>)</w:t>
      </w:r>
      <w:r w:rsidRPr="006B412B">
        <w:rPr>
          <w:sz w:val="24"/>
        </w:rPr>
        <w:t xml:space="preserve"> from Google.  </w:t>
      </w:r>
    </w:p>
    <w:p w14:paraId="20D9CB68" w14:textId="77777777" w:rsidR="004F1018" w:rsidRDefault="006B412B" w:rsidP="00367B4D">
      <w:pPr>
        <w:ind w:left="0"/>
      </w:pPr>
      <w:r w:rsidRPr="00A72772">
        <w:rPr>
          <w:noProof/>
          <w:color w:val="FF0000"/>
        </w:rPr>
        <mc:AlternateContent>
          <mc:Choice Requires="wps">
            <w:drawing>
              <wp:anchor distT="0" distB="0" distL="114300" distR="114300" simplePos="0" relativeHeight="251712512" behindDoc="0" locked="0" layoutInCell="1" allowOverlap="1" wp14:anchorId="7442B00A" wp14:editId="3D685576">
                <wp:simplePos x="0" y="0"/>
                <wp:positionH relativeFrom="margin">
                  <wp:posOffset>227965</wp:posOffset>
                </wp:positionH>
                <wp:positionV relativeFrom="paragraph">
                  <wp:posOffset>3230033</wp:posOffset>
                </wp:positionV>
                <wp:extent cx="3564467" cy="533400"/>
                <wp:effectExtent l="19050" t="19050" r="17145" b="19050"/>
                <wp:wrapNone/>
                <wp:docPr id="195" name="Rectangle 195"/>
                <wp:cNvGraphicFramePr/>
                <a:graphic xmlns:a="http://schemas.openxmlformats.org/drawingml/2006/main">
                  <a:graphicData uri="http://schemas.microsoft.com/office/word/2010/wordprocessingShape">
                    <wps:wsp>
                      <wps:cNvSpPr/>
                      <wps:spPr>
                        <a:xfrm>
                          <a:off x="0" y="0"/>
                          <a:ext cx="3564467"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8489" id="Rectangle 195" o:spid="_x0000_s1026" style="position:absolute;margin-left:17.95pt;margin-top:254.35pt;width:280.65pt;height:4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" filled="f" strokecolor="red" strokeweight="2.25pt">
                <w10:wrap anchorx="margin"/>
              </v:rect>
            </w:pict>
          </mc:Fallback>
        </mc:AlternateContent>
      </w:r>
      <w:r w:rsidRPr="00A72772">
        <w:rPr>
          <w:noProof/>
          <w:color w:val="FF0000"/>
        </w:rPr>
        <mc:AlternateContent>
          <mc:Choice Requires="wps">
            <w:drawing>
              <wp:anchor distT="0" distB="0" distL="114300" distR="114300" simplePos="0" relativeHeight="251710464" behindDoc="0" locked="0" layoutInCell="1" allowOverlap="1" wp14:anchorId="66A36402" wp14:editId="2540A042">
                <wp:simplePos x="0" y="0"/>
                <wp:positionH relativeFrom="margin">
                  <wp:posOffset>220133</wp:posOffset>
                </wp:positionH>
                <wp:positionV relativeFrom="paragraph">
                  <wp:posOffset>462068</wp:posOffset>
                </wp:positionV>
                <wp:extent cx="3564255" cy="508000"/>
                <wp:effectExtent l="19050" t="19050" r="17145" b="25400"/>
                <wp:wrapNone/>
                <wp:docPr id="194" name="Rectangle 194"/>
                <wp:cNvGraphicFramePr/>
                <a:graphic xmlns:a="http://schemas.openxmlformats.org/drawingml/2006/main">
                  <a:graphicData uri="http://schemas.microsoft.com/office/word/2010/wordprocessingShape">
                    <wps:wsp>
                      <wps:cNvSpPr/>
                      <wps:spPr>
                        <a:xfrm>
                          <a:off x="0" y="0"/>
                          <a:ext cx="3564255" cy="508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FF618" id="Rectangle 194" o:spid="_x0000_s1026" style="position:absolute;margin-left:17.35pt;margin-top:36.4pt;width:280.65pt;height:40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" filled="f" strokecolor="red" strokeweight="2.25pt">
                <w10:wrap anchorx="margin"/>
              </v:rect>
            </w:pict>
          </mc:Fallback>
        </mc:AlternateContent>
      </w:r>
      <w:r w:rsidR="004F1018">
        <w:rPr>
          <w:rFonts w:ascii="Arial" w:hAnsi="Arial" w:cs="Arial"/>
          <w:noProof/>
          <w:color w:val="000000"/>
        </w:rPr>
        <w:drawing>
          <wp:inline distT="0" distB="0" distL="0" distR="0" wp14:anchorId="3B50BD4C" wp14:editId="237AE4BA">
            <wp:extent cx="4014216" cy="3657600"/>
            <wp:effectExtent l="0" t="0" r="5715" b="0"/>
            <wp:docPr id="193" name="Picture 193" descr="https://lh5.googleusercontent.com/9xtr4luD3wwWY55vDfAh-NftVdONY3faa_-Fbz5IWtEqHN5TUu7DvrT4dN27BKofJ5WL6Lgsyjno65_aSb33mEbKBcmjqoOiNPL7GbtE1cEuvgUEc1lHxE2sz4IZCPtIoYvIa0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9xtr4luD3wwWY55vDfAh-NftVdONY3faa_-Fbz5IWtEqHN5TUu7DvrT4dN27BKofJ5WL6Lgsyjno65_aSb33mEbKBcmjqoOiNPL7GbtE1cEuvgUEc1lHxE2sz4IZCPtIoYvIa0kV"/>
                    <pic:cNvPicPr>
                      <a:picLocks noChangeAspect="1" noChangeArrowheads="1"/>
                    </pic:cNvPicPr>
                  </pic:nvPicPr>
                  <pic:blipFill rotWithShape="1">
                    <a:blip r:embed="rId14">
                      <a:extLst>
                        <a:ext uri="{28A0092B-C50C-407E-A947-70E740481C1C}">
                          <a14:useLocalDpi xmlns:a14="http://schemas.microsoft.com/office/drawing/2010/main" val="0"/>
                        </a:ext>
                      </a:extLst>
                    </a:blip>
                    <a:srcRect r="45438" b="11651"/>
                    <a:stretch/>
                  </pic:blipFill>
                  <pic:spPr bwMode="auto">
                    <a:xfrm>
                      <a:off x="0" y="0"/>
                      <a:ext cx="4042466" cy="3683340"/>
                    </a:xfrm>
                    <a:prstGeom prst="rect">
                      <a:avLst/>
                    </a:prstGeom>
                    <a:noFill/>
                    <a:ln>
                      <a:noFill/>
                    </a:ln>
                    <a:extLst>
                      <a:ext uri="{53640926-AAD7-44D8-BBD7-CCE9431645EC}">
                        <a14:shadowObscured xmlns:a14="http://schemas.microsoft.com/office/drawing/2010/main"/>
                      </a:ext>
                    </a:extLst>
                  </pic:spPr>
                </pic:pic>
              </a:graphicData>
            </a:graphic>
          </wp:inline>
        </w:drawing>
      </w:r>
    </w:p>
    <w:p w14:paraId="5E5D2B3F" w14:textId="77777777" w:rsidR="006B412B" w:rsidRPr="006B412B" w:rsidRDefault="006B412B" w:rsidP="00367B4D">
      <w:pPr>
        <w:ind w:left="0"/>
        <w:rPr>
          <w:sz w:val="24"/>
        </w:rPr>
      </w:pPr>
      <w:r>
        <w:lastRenderedPageBreak/>
        <w:tab/>
      </w:r>
      <w:r w:rsidRPr="006B412B">
        <w:rPr>
          <w:sz w:val="24"/>
        </w:rPr>
        <w:t>O</w:t>
      </w:r>
      <w:r>
        <w:rPr>
          <w:sz w:val="24"/>
        </w:rPr>
        <w:t>nce the VM is running, it gets</w:t>
      </w:r>
      <w:r w:rsidRPr="006B412B">
        <w:rPr>
          <w:sz w:val="24"/>
        </w:rPr>
        <w:t xml:space="preserve"> a public IP address. So, I used the newly installed PuTTY to SSH my cloud Linux server, using its public IP address.</w:t>
      </w:r>
      <w:r>
        <w:rPr>
          <w:sz w:val="24"/>
        </w:rPr>
        <w:t xml:space="preserve"> Click open.  </w:t>
      </w:r>
    </w:p>
    <w:p w14:paraId="37510141" w14:textId="77777777" w:rsidR="006B412B" w:rsidRDefault="00692063" w:rsidP="00367B4D">
      <w:pPr>
        <w:ind w:left="0"/>
      </w:pPr>
      <w:r w:rsidRPr="00A72772">
        <w:rPr>
          <w:noProof/>
          <w:color w:val="FF0000"/>
        </w:rPr>
        <mc:AlternateContent>
          <mc:Choice Requires="wps">
            <w:drawing>
              <wp:anchor distT="0" distB="0" distL="114300" distR="114300" simplePos="0" relativeHeight="251716608" behindDoc="0" locked="0" layoutInCell="1" allowOverlap="1" wp14:anchorId="3CA57E6D" wp14:editId="33EFE0AF">
                <wp:simplePos x="0" y="0"/>
                <wp:positionH relativeFrom="margin">
                  <wp:posOffset>2350477</wp:posOffset>
                </wp:positionH>
                <wp:positionV relativeFrom="paragraph">
                  <wp:posOffset>852952</wp:posOffset>
                </wp:positionV>
                <wp:extent cx="2608385" cy="445476"/>
                <wp:effectExtent l="19050" t="19050" r="20955" b="12065"/>
                <wp:wrapNone/>
                <wp:docPr id="204" name="Rectangle 204"/>
                <wp:cNvGraphicFramePr/>
                <a:graphic xmlns:a="http://schemas.openxmlformats.org/drawingml/2006/main">
                  <a:graphicData uri="http://schemas.microsoft.com/office/word/2010/wordprocessingShape">
                    <wps:wsp>
                      <wps:cNvSpPr/>
                      <wps:spPr>
                        <a:xfrm>
                          <a:off x="0" y="0"/>
                          <a:ext cx="2608385" cy="4454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66B7" id="Rectangle 204" o:spid="_x0000_s1026" style="position:absolute;margin-left:185.1pt;margin-top:67.15pt;width:205.4pt;height:35.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" filled="f" strokecolor="red" strokeweight="2.25pt">
                <w10:wrap anchorx="margin"/>
              </v:rect>
            </w:pict>
          </mc:Fallback>
        </mc:AlternateContent>
      </w:r>
      <w:r w:rsidR="006B412B">
        <w:rPr>
          <w:rFonts w:ascii="Arial" w:hAnsi="Arial" w:cs="Arial"/>
          <w:noProof/>
          <w:color w:val="000000"/>
        </w:rPr>
        <w:drawing>
          <wp:inline distT="0" distB="0" distL="0" distR="0" wp14:anchorId="148B5F30" wp14:editId="41CF5E19">
            <wp:extent cx="5181540" cy="3886200"/>
            <wp:effectExtent l="0" t="0" r="635" b="0"/>
            <wp:docPr id="196" name="Picture 196" descr="https://lh5.googleusercontent.com/nEX61VrntReen9AKMHaSjwkOt2fimACZP3Y1u87QybHi7ropmOxEwgAbqaGKthkhW6yjUZK1wNmXrK9aRcJJ7U_KW_zF7lZU61a5eeb2rxmsTA00H-34l7IOCQ7ve0Hz5YCIel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EX61VrntReen9AKMHaSjwkOt2fimACZP3Y1u87QybHi7ropmOxEwgAbqaGKthkhW6yjUZK1wNmXrK9aRcJJ7U_KW_zF7lZU61a5eeb2rxmsTA00H-34l7IOCQ7ve0Hz5YCIel7t"/>
                    <pic:cNvPicPr>
                      <a:picLocks noChangeAspect="1" noChangeArrowheads="1"/>
                    </pic:cNvPicPr>
                  </pic:nvPicPr>
                  <pic:blipFill rotWithShape="1">
                    <a:blip r:embed="rId15">
                      <a:extLst>
                        <a:ext uri="{28A0092B-C50C-407E-A947-70E740481C1C}">
                          <a14:useLocalDpi xmlns:a14="http://schemas.microsoft.com/office/drawing/2010/main" val="0"/>
                        </a:ext>
                      </a:extLst>
                    </a:blip>
                    <a:srcRect l="32763" r="24215" b="42657"/>
                    <a:stretch/>
                  </pic:blipFill>
                  <pic:spPr bwMode="auto">
                    <a:xfrm>
                      <a:off x="0" y="0"/>
                      <a:ext cx="5205815" cy="3904406"/>
                    </a:xfrm>
                    <a:prstGeom prst="rect">
                      <a:avLst/>
                    </a:prstGeom>
                    <a:noFill/>
                    <a:ln>
                      <a:noFill/>
                    </a:ln>
                    <a:extLst>
                      <a:ext uri="{53640926-AAD7-44D8-BBD7-CCE9431645EC}">
                        <a14:shadowObscured xmlns:a14="http://schemas.microsoft.com/office/drawing/2010/main"/>
                      </a:ext>
                    </a:extLst>
                  </pic:spPr>
                </pic:pic>
              </a:graphicData>
            </a:graphic>
          </wp:inline>
        </w:drawing>
      </w:r>
    </w:p>
    <w:p w14:paraId="39A9EDA2" w14:textId="77777777" w:rsidR="006B412B" w:rsidRDefault="00692063" w:rsidP="00367B4D">
      <w:pPr>
        <w:ind w:left="0"/>
      </w:pPr>
      <w:r w:rsidRPr="00A72772">
        <w:rPr>
          <w:noProof/>
          <w:color w:val="FF0000"/>
        </w:rPr>
        <mc:AlternateContent>
          <mc:Choice Requires="wps">
            <w:drawing>
              <wp:anchor distT="0" distB="0" distL="114300" distR="114300" simplePos="0" relativeHeight="251718656" behindDoc="0" locked="0" layoutInCell="1" allowOverlap="1" wp14:anchorId="4B59BE9F" wp14:editId="4CF2B5EC">
                <wp:simplePos x="0" y="0"/>
                <wp:positionH relativeFrom="margin">
                  <wp:posOffset>486508</wp:posOffset>
                </wp:positionH>
                <wp:positionV relativeFrom="paragraph">
                  <wp:posOffset>448506</wp:posOffset>
                </wp:positionV>
                <wp:extent cx="1975338" cy="286678"/>
                <wp:effectExtent l="19050" t="19050" r="25400" b="18415"/>
                <wp:wrapNone/>
                <wp:docPr id="205" name="Rectangle 205"/>
                <wp:cNvGraphicFramePr/>
                <a:graphic xmlns:a="http://schemas.openxmlformats.org/drawingml/2006/main">
                  <a:graphicData uri="http://schemas.microsoft.com/office/word/2010/wordprocessingShape">
                    <wps:wsp>
                      <wps:cNvSpPr/>
                      <wps:spPr>
                        <a:xfrm>
                          <a:off x="0" y="0"/>
                          <a:ext cx="1975338" cy="286678"/>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DA3F" id="Rectangle 205" o:spid="_x0000_s1026" style="position:absolute;margin-left:38.3pt;margin-top:35.3pt;width:155.55pt;height:22.5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" filled="f" strokecolor="yellow" strokeweight="2.25pt">
                <w10:wrap anchorx="margin"/>
              </v:rect>
            </w:pict>
          </mc:Fallback>
        </mc:AlternateContent>
      </w:r>
      <w:r w:rsidR="006B412B">
        <w:rPr>
          <w:rFonts w:ascii="Arial" w:hAnsi="Arial" w:cs="Arial"/>
          <w:noProof/>
          <w:color w:val="000000"/>
        </w:rPr>
        <w:drawing>
          <wp:inline distT="0" distB="0" distL="0" distR="0" wp14:anchorId="163A089C" wp14:editId="4B691566">
            <wp:extent cx="5189855" cy="1964267"/>
            <wp:effectExtent l="0" t="0" r="0" b="0"/>
            <wp:docPr id="197" name="Picture 197" descr="https://lh5.googleusercontent.com/zvPPcY0YFKriO2hdGombZvtqV8YVmTYJcLJeO1gq1QqffRBVHDZZeZoG3dcy6lW58TlLI_gw3MkhVaV88_5L8NQfL_xpyXkhYdwhzUpd3EuHCjaYEwgdVVsYGQzmoyUcAmQiO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zvPPcY0YFKriO2hdGombZvtqV8YVmTYJcLJeO1gq1QqffRBVHDZZeZoG3dcy6lW58TlLI_gw3MkhVaV88_5L8NQfL_xpyXkhYdwhzUpd3EuHCjaYEwgdVVsYGQzmoyUcAmQiOe63"/>
                    <pic:cNvPicPr>
                      <a:picLocks noChangeAspect="1" noChangeArrowheads="1"/>
                    </pic:cNvPicPr>
                  </pic:nvPicPr>
                  <pic:blipFill rotWithShape="1">
                    <a:blip r:embed="rId16">
                      <a:extLst>
                        <a:ext uri="{28A0092B-C50C-407E-A947-70E740481C1C}">
                          <a14:useLocalDpi xmlns:a14="http://schemas.microsoft.com/office/drawing/2010/main" val="0"/>
                        </a:ext>
                      </a:extLst>
                    </a:blip>
                    <a:srcRect l="33334" r="11538" b="62921"/>
                    <a:stretch/>
                  </pic:blipFill>
                  <pic:spPr bwMode="auto">
                    <a:xfrm>
                      <a:off x="0" y="0"/>
                      <a:ext cx="5196824" cy="1966905"/>
                    </a:xfrm>
                    <a:prstGeom prst="rect">
                      <a:avLst/>
                    </a:prstGeom>
                    <a:noFill/>
                    <a:ln>
                      <a:noFill/>
                    </a:ln>
                    <a:extLst>
                      <a:ext uri="{53640926-AAD7-44D8-BBD7-CCE9431645EC}">
                        <a14:shadowObscured xmlns:a14="http://schemas.microsoft.com/office/drawing/2010/main"/>
                      </a:ext>
                    </a:extLst>
                  </pic:spPr>
                </pic:pic>
              </a:graphicData>
            </a:graphic>
          </wp:inline>
        </w:drawing>
      </w:r>
    </w:p>
    <w:p w14:paraId="470E4395" w14:textId="77777777" w:rsidR="006B412B" w:rsidRDefault="006B412B" w:rsidP="00367B4D">
      <w:pPr>
        <w:ind w:left="0"/>
      </w:pPr>
      <w:r>
        <w:rPr>
          <w:rFonts w:ascii="Arial" w:hAnsi="Arial" w:cs="Arial"/>
          <w:noProof/>
          <w:color w:val="000000"/>
        </w:rPr>
        <w:drawing>
          <wp:inline distT="0" distB="0" distL="0" distR="0" wp14:anchorId="1966C3E5" wp14:editId="1675F9DE">
            <wp:extent cx="5223510" cy="1193800"/>
            <wp:effectExtent l="0" t="0" r="0" b="6350"/>
            <wp:docPr id="200" name="Picture 200" descr="https://lh4.googleusercontent.com/2a8dA0bzCTitU0_-8OWg4RLufDRb_s-cv5aPpISwcG-5wA69TOMGlv4K0uicMAGUwTZJpCJyRlOU-pnbDlap08UOi-aibScZpInpj4T7GSxSFhySWUr_J9uKCMRiYH8R3JhwxH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2a8dA0bzCTitU0_-8OWg4RLufDRb_s-cv5aPpISwcG-5wA69TOMGlv4K0uicMAGUwTZJpCJyRlOU-pnbDlap08UOi-aibScZpInpj4T7GSxSFhySWUr_J9uKCMRiYH8R3JhwxHMd"/>
                    <pic:cNvPicPr>
                      <a:picLocks noChangeAspect="1" noChangeArrowheads="1"/>
                    </pic:cNvPicPr>
                  </pic:nvPicPr>
                  <pic:blipFill rotWithShape="1">
                    <a:blip r:embed="rId17">
                      <a:extLst>
                        <a:ext uri="{28A0092B-C50C-407E-A947-70E740481C1C}">
                          <a14:useLocalDpi xmlns:a14="http://schemas.microsoft.com/office/drawing/2010/main" val="0"/>
                        </a:ext>
                      </a:extLst>
                    </a:blip>
                    <a:srcRect l="32906" r="8810" b="76328"/>
                    <a:stretch/>
                  </pic:blipFill>
                  <pic:spPr bwMode="auto">
                    <a:xfrm>
                      <a:off x="0" y="0"/>
                      <a:ext cx="5273229" cy="1205163"/>
                    </a:xfrm>
                    <a:prstGeom prst="rect">
                      <a:avLst/>
                    </a:prstGeom>
                    <a:noFill/>
                    <a:ln>
                      <a:noFill/>
                    </a:ln>
                    <a:extLst>
                      <a:ext uri="{53640926-AAD7-44D8-BBD7-CCE9431645EC}">
                        <a14:shadowObscured xmlns:a14="http://schemas.microsoft.com/office/drawing/2010/main"/>
                      </a:ext>
                    </a:extLst>
                  </pic:spPr>
                </pic:pic>
              </a:graphicData>
            </a:graphic>
          </wp:inline>
        </w:drawing>
      </w:r>
    </w:p>
    <w:p w14:paraId="09437BE8" w14:textId="77777777" w:rsidR="00692063" w:rsidRDefault="006B412B" w:rsidP="00692063">
      <w:pPr>
        <w:ind w:left="0" w:firstLine="720"/>
        <w:rPr>
          <w:sz w:val="24"/>
        </w:rPr>
      </w:pPr>
      <w:r w:rsidRPr="006B412B">
        <w:rPr>
          <w:sz w:val="24"/>
        </w:rPr>
        <w:t xml:space="preserve">Put in the username and password we just set. </w:t>
      </w:r>
    </w:p>
    <w:p w14:paraId="7CF51F69" w14:textId="77777777" w:rsidR="00692063" w:rsidRDefault="006B412B" w:rsidP="00692063">
      <w:pPr>
        <w:ind w:left="0" w:firstLine="720"/>
        <w:rPr>
          <w:sz w:val="24"/>
        </w:rPr>
      </w:pPr>
      <w:r w:rsidRPr="006B412B">
        <w:rPr>
          <w:sz w:val="24"/>
        </w:rPr>
        <w:t xml:space="preserve">Yeah, we are back to the Linux Server that we are familiar with. </w:t>
      </w:r>
    </w:p>
    <w:p w14:paraId="62C2FED2" w14:textId="77777777" w:rsidR="006A239E" w:rsidRDefault="006A239E" w:rsidP="006A239E">
      <w:pPr>
        <w:rPr>
          <w:sz w:val="24"/>
        </w:rPr>
      </w:pPr>
      <w:r w:rsidRPr="00A72772">
        <w:rPr>
          <w:noProof/>
          <w:color w:val="FF0000"/>
        </w:rPr>
        <w:lastRenderedPageBreak/>
        <mc:AlternateContent>
          <mc:Choice Requires="wps">
            <w:drawing>
              <wp:anchor distT="0" distB="0" distL="114300" distR="114300" simplePos="0" relativeHeight="251725824" behindDoc="0" locked="0" layoutInCell="1" allowOverlap="1" wp14:anchorId="46FF6CAD" wp14:editId="4FF8F712">
                <wp:simplePos x="0" y="0"/>
                <wp:positionH relativeFrom="margin">
                  <wp:posOffset>92710</wp:posOffset>
                </wp:positionH>
                <wp:positionV relativeFrom="paragraph">
                  <wp:posOffset>1331741</wp:posOffset>
                </wp:positionV>
                <wp:extent cx="1160585" cy="627185"/>
                <wp:effectExtent l="19050" t="19050" r="20955" b="20955"/>
                <wp:wrapNone/>
                <wp:docPr id="208" name="Rectangle 208"/>
                <wp:cNvGraphicFramePr/>
                <a:graphic xmlns:a="http://schemas.openxmlformats.org/drawingml/2006/main">
                  <a:graphicData uri="http://schemas.microsoft.com/office/word/2010/wordprocessingShape">
                    <wps:wsp>
                      <wps:cNvSpPr/>
                      <wps:spPr>
                        <a:xfrm>
                          <a:off x="0" y="0"/>
                          <a:ext cx="1160585" cy="6271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7689" id="Rectangle 208" o:spid="_x0000_s1026" style="position:absolute;margin-left:7.3pt;margin-top:104.85pt;width:91.4pt;height:49.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" filled="f" strokecolor="red" strokeweight="2.25pt">
                <w10:wrap anchorx="margin"/>
              </v:rect>
            </w:pict>
          </mc:Fallback>
        </mc:AlternateContent>
      </w:r>
      <w:r w:rsidRPr="00692063">
        <w:rPr>
          <w:noProof/>
          <w:sz w:val="24"/>
        </w:rPr>
        <mc:AlternateContent>
          <mc:Choice Requires="wps">
            <w:drawing>
              <wp:anchor distT="45720" distB="45720" distL="114300" distR="114300" simplePos="0" relativeHeight="251724800" behindDoc="0" locked="0" layoutInCell="1" allowOverlap="1" wp14:anchorId="1D2B5FA8" wp14:editId="24017C03">
                <wp:simplePos x="0" y="0"/>
                <wp:positionH relativeFrom="margin">
                  <wp:posOffset>3317240</wp:posOffset>
                </wp:positionH>
                <wp:positionV relativeFrom="paragraph">
                  <wp:posOffset>95250</wp:posOffset>
                </wp:positionV>
                <wp:extent cx="2630170" cy="213931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2139315"/>
                        </a:xfrm>
                        <a:prstGeom prst="rect">
                          <a:avLst/>
                        </a:prstGeom>
                        <a:solidFill>
                          <a:srgbClr val="FFFFFF"/>
                        </a:solidFill>
                        <a:ln w="9525">
                          <a:noFill/>
                          <a:miter lim="800000"/>
                          <a:headEnd/>
                          <a:tailEnd/>
                        </a:ln>
                      </wps:spPr>
                      <wps:txbx>
                        <w:txbxContent>
                          <w:p w14:paraId="28F6663E" w14:textId="77777777" w:rsidR="006A239E" w:rsidRDefault="006A239E" w:rsidP="006A239E">
                            <w:pPr>
                              <w:ind w:firstLine="648"/>
                              <w:rPr>
                                <w:sz w:val="24"/>
                              </w:rPr>
                            </w:pPr>
                            <w:r>
                              <w:rPr>
                                <w:sz w:val="24"/>
                              </w:rPr>
                              <w:t xml:space="preserve">We need to make sure that TCP Port 49 is open for TACACS. TACACS uses port 49, so we need to open port 49 for the TACACS traffic to come in. The default security setting of cloud VMs usually just open SSH and close all others. </w:t>
                            </w:r>
                          </w:p>
                          <w:p w14:paraId="0FBD12BF" w14:textId="77777777" w:rsidR="006A239E" w:rsidRDefault="006A239E" w:rsidP="006A239E">
                            <w:pPr>
                              <w:ind w:firstLine="648"/>
                              <w:rPr>
                                <w:sz w:val="24"/>
                              </w:rPr>
                            </w:pPr>
                            <w:r>
                              <w:rPr>
                                <w:sz w:val="24"/>
                              </w:rPr>
                              <w:t xml:space="preserve">Thus, we need to add inbound port rule to stop blocking TACACS traffic. </w:t>
                            </w:r>
                          </w:p>
                          <w:p w14:paraId="6384E208" w14:textId="77777777" w:rsidR="006A239E" w:rsidRDefault="006A239E" w:rsidP="006A23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B5FA8" id="_x0000_s1029" type="#_x0000_t202" style="position:absolute;left:0;text-align:left;margin-left:261.2pt;margin-top:7.5pt;width:207.1pt;height:168.4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9JQIAACU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" stroked="f">
                <v:textbox>
                  <w:txbxContent>
                    <w:p w14:paraId="28F6663E" w14:textId="77777777" w:rsidR="006A239E" w:rsidRDefault="006A239E" w:rsidP="006A239E">
                      <w:pPr>
                        <w:ind w:firstLine="648"/>
                        <w:rPr>
                          <w:sz w:val="24"/>
                        </w:rPr>
                      </w:pPr>
                      <w:r>
                        <w:rPr>
                          <w:sz w:val="24"/>
                        </w:rPr>
                        <w:t xml:space="preserve">We need to make sure that TCP Port 49 is open for TACACS. TACACS uses port 49, so we need to open port 49 for the TACACS traffic to come in. The default security setting of cloud VMs usually just open SSH and close all others. </w:t>
                      </w:r>
                    </w:p>
                    <w:p w14:paraId="0FBD12BF" w14:textId="77777777" w:rsidR="006A239E" w:rsidRDefault="006A239E" w:rsidP="006A239E">
                      <w:pPr>
                        <w:ind w:firstLine="648"/>
                        <w:rPr>
                          <w:sz w:val="24"/>
                        </w:rPr>
                      </w:pPr>
                      <w:r>
                        <w:rPr>
                          <w:sz w:val="24"/>
                        </w:rPr>
                        <w:t xml:space="preserve">Thus, we need to add inbound port rule to stop blocking TACACS traffic. </w:t>
                      </w:r>
                    </w:p>
                    <w:p w14:paraId="6384E208" w14:textId="77777777" w:rsidR="006A239E" w:rsidRDefault="006A239E" w:rsidP="006A239E"/>
                  </w:txbxContent>
                </v:textbox>
                <w10:wrap type="square" anchorx="margin"/>
              </v:shape>
            </w:pict>
          </mc:Fallback>
        </mc:AlternateContent>
      </w:r>
      <w:r>
        <w:rPr>
          <w:rFonts w:ascii="Arial" w:hAnsi="Arial" w:cs="Arial"/>
          <w:noProof/>
          <w:color w:val="000000"/>
        </w:rPr>
        <w:drawing>
          <wp:inline distT="0" distB="0" distL="0" distR="0" wp14:anchorId="67FF399B" wp14:editId="4551EA31">
            <wp:extent cx="3042139" cy="2227310"/>
            <wp:effectExtent l="0" t="0" r="1905" b="0"/>
            <wp:docPr id="202" name="Picture 202" descr="https://lh4.googleusercontent.com/GHRK8XZmJRpZ8QAvAxTW9AxQWM3Lv1Nt4ohTPo3IB8ssuFpPuxRBCr0EtM-Lu_0hfgSAvrsX163FCm80YdtsXepfb6upUBBKf_7uAQpofoju-Ir8kzAs1hNDQF34ijNn28Rvnh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GHRK8XZmJRpZ8QAvAxTW9AxQWM3Lv1Nt4ohTPo3IB8ssuFpPuxRBCr0EtM-Lu_0hfgSAvrsX163FCm80YdtsXepfb6upUBBKf_7uAQpofoju-Ir8kzAs1hNDQF34ijNn28RvnhCW"/>
                    <pic:cNvPicPr>
                      <a:picLocks noChangeAspect="1" noChangeArrowheads="1"/>
                    </pic:cNvPicPr>
                  </pic:nvPicPr>
                  <pic:blipFill rotWithShape="1">
                    <a:blip r:embed="rId18">
                      <a:extLst>
                        <a:ext uri="{28A0092B-C50C-407E-A947-70E740481C1C}">
                          <a14:useLocalDpi xmlns:a14="http://schemas.microsoft.com/office/drawing/2010/main" val="0"/>
                        </a:ext>
                      </a:extLst>
                    </a:blip>
                    <a:srcRect l="57599" t="14385" r="487" b="31028"/>
                    <a:stretch/>
                  </pic:blipFill>
                  <pic:spPr bwMode="auto">
                    <a:xfrm>
                      <a:off x="0" y="0"/>
                      <a:ext cx="3042139" cy="2227310"/>
                    </a:xfrm>
                    <a:prstGeom prst="rect">
                      <a:avLst/>
                    </a:prstGeom>
                    <a:noFill/>
                    <a:ln>
                      <a:noFill/>
                    </a:ln>
                    <a:extLst>
                      <a:ext uri="{53640926-AAD7-44D8-BBD7-CCE9431645EC}">
                        <a14:shadowObscured xmlns:a14="http://schemas.microsoft.com/office/drawing/2010/main"/>
                      </a:ext>
                    </a:extLst>
                  </pic:spPr>
                </pic:pic>
              </a:graphicData>
            </a:graphic>
          </wp:inline>
        </w:drawing>
      </w:r>
    </w:p>
    <w:p w14:paraId="6DB6ABE8" w14:textId="77777777" w:rsidR="00692063" w:rsidRDefault="006A239E" w:rsidP="00692063">
      <w:pPr>
        <w:rPr>
          <w:sz w:val="24"/>
        </w:rPr>
      </w:pPr>
      <w:r w:rsidRPr="00A72772">
        <w:rPr>
          <w:noProof/>
          <w:color w:val="FF0000"/>
        </w:rPr>
        <mc:AlternateContent>
          <mc:Choice Requires="wps">
            <w:drawing>
              <wp:anchor distT="0" distB="0" distL="114300" distR="114300" simplePos="0" relativeHeight="251720704" behindDoc="0" locked="0" layoutInCell="1" allowOverlap="1" wp14:anchorId="72922F71" wp14:editId="6D32F37D">
                <wp:simplePos x="0" y="0"/>
                <wp:positionH relativeFrom="margin">
                  <wp:align>right</wp:align>
                </wp:positionH>
                <wp:positionV relativeFrom="paragraph">
                  <wp:posOffset>2467513</wp:posOffset>
                </wp:positionV>
                <wp:extent cx="4431323" cy="287118"/>
                <wp:effectExtent l="19050" t="19050" r="26670" b="17780"/>
                <wp:wrapNone/>
                <wp:docPr id="206" name="Rectangle 206"/>
                <wp:cNvGraphicFramePr/>
                <a:graphic xmlns:a="http://schemas.openxmlformats.org/drawingml/2006/main">
                  <a:graphicData uri="http://schemas.microsoft.com/office/word/2010/wordprocessingShape">
                    <wps:wsp>
                      <wps:cNvSpPr/>
                      <wps:spPr>
                        <a:xfrm>
                          <a:off x="0" y="0"/>
                          <a:ext cx="4431323" cy="2871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7A15A" id="Rectangle 206" o:spid="_x0000_s1026" style="position:absolute;margin-left:297.7pt;margin-top:194.3pt;width:348.9pt;height:22.6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UzngIAAJM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" filled="f" strokecolor="red" strokeweight="2.25pt">
                <w10:wrap anchorx="margin"/>
              </v:rect>
            </w:pict>
          </mc:Fallback>
        </mc:AlternateContent>
      </w:r>
      <w:r w:rsidR="00692063" w:rsidRPr="00A72772">
        <w:rPr>
          <w:noProof/>
          <w:color w:val="FF0000"/>
        </w:rPr>
        <mc:AlternateContent>
          <mc:Choice Requires="wps">
            <w:drawing>
              <wp:anchor distT="0" distB="0" distL="114300" distR="114300" simplePos="0" relativeHeight="251722752" behindDoc="0" locked="0" layoutInCell="1" allowOverlap="1" wp14:anchorId="56B402E9" wp14:editId="52E09244">
                <wp:simplePos x="0" y="0"/>
                <wp:positionH relativeFrom="margin">
                  <wp:posOffset>4976007</wp:posOffset>
                </wp:positionH>
                <wp:positionV relativeFrom="paragraph">
                  <wp:posOffset>1810727</wp:posOffset>
                </wp:positionV>
                <wp:extent cx="1014485" cy="252047"/>
                <wp:effectExtent l="19050" t="19050" r="14605" b="15240"/>
                <wp:wrapNone/>
                <wp:docPr id="207" name="Rectangle 207"/>
                <wp:cNvGraphicFramePr/>
                <a:graphic xmlns:a="http://schemas.openxmlformats.org/drawingml/2006/main">
                  <a:graphicData uri="http://schemas.microsoft.com/office/word/2010/wordprocessingShape">
                    <wps:wsp>
                      <wps:cNvSpPr/>
                      <wps:spPr>
                        <a:xfrm>
                          <a:off x="0" y="0"/>
                          <a:ext cx="1014485" cy="2520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3C874" id="Rectangle 207" o:spid="_x0000_s1026" style="position:absolute;margin-left:391.8pt;margin-top:142.6pt;width:79.9pt;height:19.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" filled="f" strokecolor="red" strokeweight="2.25pt">
                <w10:wrap anchorx="margin"/>
              </v:rect>
            </w:pict>
          </mc:Fallback>
        </mc:AlternateContent>
      </w:r>
      <w:r w:rsidR="00692063">
        <w:rPr>
          <w:rFonts w:ascii="Arial" w:hAnsi="Arial" w:cs="Arial"/>
          <w:noProof/>
          <w:color w:val="000000"/>
        </w:rPr>
        <w:drawing>
          <wp:inline distT="0" distB="0" distL="0" distR="0" wp14:anchorId="0C580A95" wp14:editId="289A9B5F">
            <wp:extent cx="5914390" cy="3176954"/>
            <wp:effectExtent l="0" t="0" r="0" b="4445"/>
            <wp:docPr id="201" name="Picture 201" descr="https://lh4.googleusercontent.com/CqWxGA7LygFkfCdOWHi6kXFsXOx-Ui3FQkbw9qdnflIJwo6xwQy94c_iLXGxQRLZ-dtcGpbwpGsoITkG0LljDfm0EjSGq5eP2PrDXklpNHTI2ej4eUh1oARN6lPxcWJxhSZED0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CqWxGA7LygFkfCdOWHi6kXFsXOx-Ui3FQkbw9qdnflIJwo6xwQy94c_iLXGxQRLZ-dtcGpbwpGsoITkG0LljDfm0EjSGq5eP2PrDXklpNHTI2ej4eUh1oARN6lPxcWJxhSZED0wR"/>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17" t="13165" r="2658" b="11017"/>
                    <a:stretch/>
                  </pic:blipFill>
                  <pic:spPr bwMode="auto">
                    <a:xfrm>
                      <a:off x="0" y="0"/>
                      <a:ext cx="5947358" cy="3194663"/>
                    </a:xfrm>
                    <a:prstGeom prst="rect">
                      <a:avLst/>
                    </a:prstGeom>
                    <a:noFill/>
                    <a:ln>
                      <a:noFill/>
                    </a:ln>
                    <a:extLst>
                      <a:ext uri="{53640926-AAD7-44D8-BBD7-CCE9431645EC}">
                        <a14:shadowObscured xmlns:a14="http://schemas.microsoft.com/office/drawing/2010/main"/>
                      </a:ext>
                    </a:extLst>
                  </pic:spPr>
                </pic:pic>
              </a:graphicData>
            </a:graphic>
          </wp:inline>
        </w:drawing>
      </w:r>
    </w:p>
    <w:p w14:paraId="13EDD985" w14:textId="77777777" w:rsidR="00D94C50" w:rsidRDefault="00D94C50" w:rsidP="00692063">
      <w:pPr>
        <w:rPr>
          <w:sz w:val="24"/>
        </w:rPr>
      </w:pPr>
      <w:r>
        <w:rPr>
          <w:sz w:val="24"/>
        </w:rPr>
        <w:t>After that, we do the usual Linux TACACS+ server configuration</w:t>
      </w:r>
      <w:r w:rsidR="00692063">
        <w:rPr>
          <w:sz w:val="24"/>
        </w:rPr>
        <w:t xml:space="preserve"> (refer to previous lab)</w:t>
      </w:r>
      <w:r>
        <w:rPr>
          <w:sz w:val="24"/>
        </w:rPr>
        <w:t xml:space="preserve">: </w:t>
      </w:r>
    </w:p>
    <w:p w14:paraId="26BE8F12" w14:textId="77777777" w:rsidR="00D94C50" w:rsidRPr="00260BA3" w:rsidRDefault="00260BA3" w:rsidP="00D94C50">
      <w:pPr>
        <w:pStyle w:val="ListParagraph"/>
        <w:numPr>
          <w:ilvl w:val="0"/>
          <w:numId w:val="18"/>
        </w:numPr>
        <w:rPr>
          <w:b/>
          <w:sz w:val="24"/>
        </w:rPr>
      </w:pPr>
      <w:r w:rsidRPr="00260BA3">
        <w:rPr>
          <w:b/>
          <w:sz w:val="24"/>
        </w:rPr>
        <w:t>apt-get update</w:t>
      </w:r>
    </w:p>
    <w:p w14:paraId="77837183" w14:textId="77777777" w:rsidR="00260BA3" w:rsidRPr="00260BA3" w:rsidRDefault="00260BA3" w:rsidP="00D94C50">
      <w:pPr>
        <w:pStyle w:val="ListParagraph"/>
        <w:numPr>
          <w:ilvl w:val="0"/>
          <w:numId w:val="18"/>
        </w:numPr>
        <w:rPr>
          <w:b/>
          <w:sz w:val="24"/>
        </w:rPr>
      </w:pPr>
      <w:r w:rsidRPr="00260BA3">
        <w:rPr>
          <w:b/>
          <w:sz w:val="24"/>
        </w:rPr>
        <w:t xml:space="preserve">apt-get install </w:t>
      </w:r>
      <w:proofErr w:type="spellStart"/>
      <w:r w:rsidRPr="00260BA3">
        <w:rPr>
          <w:b/>
          <w:sz w:val="24"/>
        </w:rPr>
        <w:t>tacacs</w:t>
      </w:r>
      <w:proofErr w:type="spellEnd"/>
      <w:r w:rsidRPr="00260BA3">
        <w:rPr>
          <w:b/>
          <w:sz w:val="24"/>
        </w:rPr>
        <w:t>+</w:t>
      </w:r>
    </w:p>
    <w:p w14:paraId="08A6B5D7" w14:textId="77777777" w:rsidR="00260BA3" w:rsidRDefault="00260BA3" w:rsidP="00D94C50">
      <w:pPr>
        <w:pStyle w:val="ListParagraph"/>
        <w:numPr>
          <w:ilvl w:val="0"/>
          <w:numId w:val="18"/>
        </w:numPr>
        <w:rPr>
          <w:sz w:val="24"/>
        </w:rPr>
      </w:pPr>
      <w:r w:rsidRPr="00260BA3">
        <w:rPr>
          <w:b/>
          <w:sz w:val="24"/>
        </w:rPr>
        <w:t>nano /</w:t>
      </w:r>
      <w:proofErr w:type="spellStart"/>
      <w:r w:rsidRPr="00260BA3">
        <w:rPr>
          <w:b/>
          <w:sz w:val="24"/>
        </w:rPr>
        <w:t>etc</w:t>
      </w:r>
      <w:proofErr w:type="spellEnd"/>
      <w:r w:rsidRPr="00260BA3">
        <w:rPr>
          <w:b/>
          <w:sz w:val="24"/>
        </w:rPr>
        <w:t>/</w:t>
      </w:r>
      <w:proofErr w:type="spellStart"/>
      <w:r w:rsidRPr="00260BA3">
        <w:rPr>
          <w:b/>
          <w:sz w:val="24"/>
        </w:rPr>
        <w:t>tacacs</w:t>
      </w:r>
      <w:proofErr w:type="spellEnd"/>
      <w:r w:rsidRPr="00260BA3">
        <w:rPr>
          <w:b/>
          <w:sz w:val="24"/>
        </w:rPr>
        <w:t>+/</w:t>
      </w:r>
      <w:proofErr w:type="spellStart"/>
      <w:r w:rsidRPr="00260BA3">
        <w:rPr>
          <w:b/>
          <w:sz w:val="24"/>
        </w:rPr>
        <w:t>tac_plus.conf</w:t>
      </w:r>
      <w:proofErr w:type="spellEnd"/>
      <w:r>
        <w:rPr>
          <w:sz w:val="24"/>
        </w:rPr>
        <w:t>. And then, set up the username, password, and privilege level.</w:t>
      </w:r>
    </w:p>
    <w:p w14:paraId="7E9AA755" w14:textId="77777777" w:rsidR="00260BA3" w:rsidRDefault="00260BA3" w:rsidP="00D94C50">
      <w:pPr>
        <w:pStyle w:val="ListParagraph"/>
        <w:numPr>
          <w:ilvl w:val="0"/>
          <w:numId w:val="18"/>
        </w:numPr>
        <w:rPr>
          <w:sz w:val="24"/>
        </w:rPr>
      </w:pPr>
      <w:proofErr w:type="spellStart"/>
      <w:r>
        <w:rPr>
          <w:b/>
          <w:sz w:val="24"/>
        </w:rPr>
        <w:t>Lsof</w:t>
      </w:r>
      <w:proofErr w:type="spellEnd"/>
      <w:r>
        <w:rPr>
          <w:b/>
          <w:sz w:val="24"/>
        </w:rPr>
        <w:t xml:space="preserve"> -</w:t>
      </w:r>
      <w:proofErr w:type="spellStart"/>
      <w:proofErr w:type="gramStart"/>
      <w:r>
        <w:rPr>
          <w:b/>
          <w:sz w:val="24"/>
        </w:rPr>
        <w:t>i</w:t>
      </w:r>
      <w:proofErr w:type="spellEnd"/>
      <w:r>
        <w:rPr>
          <w:b/>
          <w:sz w:val="24"/>
        </w:rPr>
        <w:t xml:space="preserve"> :</w:t>
      </w:r>
      <w:proofErr w:type="gramEnd"/>
      <w:r>
        <w:rPr>
          <w:b/>
          <w:sz w:val="24"/>
        </w:rPr>
        <w:t xml:space="preserve"> 49.</w:t>
      </w:r>
      <w:r>
        <w:rPr>
          <w:rFonts w:hint="eastAsia"/>
          <w:b/>
          <w:sz w:val="24"/>
          <w:lang w:eastAsia="zh-CN"/>
        </w:rPr>
        <w:t xml:space="preserve"> </w:t>
      </w:r>
      <w:r>
        <w:rPr>
          <w:sz w:val="24"/>
          <w:lang w:eastAsia="zh-CN"/>
        </w:rPr>
        <w:t xml:space="preserve">Check whether the TACACS+ port 49 is running. </w:t>
      </w:r>
    </w:p>
    <w:p w14:paraId="0E126ADB" w14:textId="77777777" w:rsidR="00260BA3" w:rsidRDefault="00260BA3" w:rsidP="00260BA3">
      <w:pPr>
        <w:pStyle w:val="ListParagraph"/>
        <w:numPr>
          <w:ilvl w:val="0"/>
          <w:numId w:val="18"/>
        </w:numPr>
        <w:rPr>
          <w:sz w:val="24"/>
        </w:rPr>
      </w:pPr>
      <w:r>
        <w:rPr>
          <w:b/>
          <w:sz w:val="24"/>
        </w:rPr>
        <w:t xml:space="preserve">service </w:t>
      </w:r>
      <w:proofErr w:type="spellStart"/>
      <w:r>
        <w:rPr>
          <w:b/>
          <w:sz w:val="24"/>
        </w:rPr>
        <w:t>tacacs_plus</w:t>
      </w:r>
      <w:proofErr w:type="spellEnd"/>
      <w:r>
        <w:rPr>
          <w:b/>
          <w:sz w:val="24"/>
        </w:rPr>
        <w:t xml:space="preserve"> restart. </w:t>
      </w:r>
    </w:p>
    <w:p w14:paraId="739A1A83" w14:textId="77777777" w:rsidR="00260BA3" w:rsidRDefault="00260BA3" w:rsidP="00260BA3">
      <w:pPr>
        <w:rPr>
          <w:sz w:val="24"/>
        </w:rPr>
      </w:pPr>
      <w:r>
        <w:rPr>
          <w:sz w:val="24"/>
        </w:rPr>
        <w:t>And it’s done:</w:t>
      </w:r>
    </w:p>
    <w:p w14:paraId="79F81450" w14:textId="77777777" w:rsidR="00692063" w:rsidRPr="000F1C96" w:rsidRDefault="00260BA3" w:rsidP="000F1C96">
      <w:pPr>
        <w:rPr>
          <w:sz w:val="24"/>
        </w:rPr>
      </w:pPr>
      <w:r>
        <w:rPr>
          <w:noProof/>
        </w:rPr>
        <w:drawing>
          <wp:inline distT="0" distB="0" distL="0" distR="0" wp14:anchorId="4E47498D" wp14:editId="1FDD8F59">
            <wp:extent cx="3040380" cy="8807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84406" r="51020"/>
                    <a:stretch/>
                  </pic:blipFill>
                  <pic:spPr bwMode="auto">
                    <a:xfrm>
                      <a:off x="0" y="0"/>
                      <a:ext cx="3049086" cy="883273"/>
                    </a:xfrm>
                    <a:prstGeom prst="rect">
                      <a:avLst/>
                    </a:prstGeom>
                    <a:noFill/>
                    <a:ln>
                      <a:noFill/>
                    </a:ln>
                    <a:extLst>
                      <a:ext uri="{53640926-AAD7-44D8-BBD7-CCE9431645EC}">
                        <a14:shadowObscured xmlns:a14="http://schemas.microsoft.com/office/drawing/2010/main"/>
                      </a:ext>
                    </a:extLst>
                  </pic:spPr>
                </pic:pic>
              </a:graphicData>
            </a:graphic>
          </wp:inline>
        </w:drawing>
      </w:r>
    </w:p>
    <w:p w14:paraId="3D3043AA" w14:textId="77777777" w:rsidR="00692063" w:rsidRDefault="00692063" w:rsidP="005E6619">
      <w:pPr>
        <w:pStyle w:val="Heading3"/>
      </w:pPr>
    </w:p>
    <w:p w14:paraId="7FA09B4F" w14:textId="77777777" w:rsidR="00692063" w:rsidRDefault="00692063" w:rsidP="005E6619">
      <w:pPr>
        <w:pStyle w:val="Heading3"/>
      </w:pPr>
    </w:p>
    <w:p w14:paraId="4F731BA3" w14:textId="77777777" w:rsidR="005E6619" w:rsidRDefault="005E6619" w:rsidP="005E6619">
      <w:pPr>
        <w:pStyle w:val="Heading3"/>
      </w:pPr>
      <w:r>
        <w:t>TACACS+ Routers configuration</w:t>
      </w:r>
    </w:p>
    <w:p w14:paraId="0DF81276" w14:textId="77777777" w:rsidR="0082464C" w:rsidRDefault="0082464C" w:rsidP="0082464C">
      <w:pPr>
        <w:pStyle w:val="Heading3"/>
      </w:pPr>
      <w:r>
        <w:t>Linux Server Setup:</w:t>
      </w:r>
    </w:p>
    <w:p w14:paraId="00E8EEF8" w14:textId="77777777" w:rsidR="005918F2" w:rsidRDefault="005918F2" w:rsidP="00D6536E">
      <w:pPr>
        <w:ind w:firstLine="648"/>
        <w:rPr>
          <w:sz w:val="24"/>
        </w:rPr>
      </w:pPr>
      <w:r>
        <w:rPr>
          <w:sz w:val="24"/>
        </w:rPr>
        <w:t>First, I entered “</w:t>
      </w:r>
      <w:proofErr w:type="spellStart"/>
      <w:r w:rsidRPr="005918F2">
        <w:rPr>
          <w:b/>
          <w:sz w:val="24"/>
        </w:rPr>
        <w:t>sudo</w:t>
      </w:r>
      <w:proofErr w:type="spellEnd"/>
      <w:r w:rsidRPr="005918F2">
        <w:rPr>
          <w:b/>
          <w:sz w:val="24"/>
        </w:rPr>
        <w:t xml:space="preserve"> -</w:t>
      </w:r>
      <w:proofErr w:type="spellStart"/>
      <w:r w:rsidRPr="005918F2">
        <w:rPr>
          <w:b/>
          <w:sz w:val="24"/>
        </w:rPr>
        <w:t>i</w:t>
      </w:r>
      <w:proofErr w:type="spellEnd"/>
      <w:r>
        <w:rPr>
          <w:sz w:val="24"/>
        </w:rPr>
        <w:t>” in command prompt to get to Linux root, and issued “</w:t>
      </w:r>
      <w:r w:rsidRPr="005918F2">
        <w:rPr>
          <w:b/>
          <w:sz w:val="24"/>
        </w:rPr>
        <w:t>apt-get update</w:t>
      </w:r>
      <w:r>
        <w:rPr>
          <w:sz w:val="24"/>
        </w:rPr>
        <w:t xml:space="preserve">” so that my Linux can download other things from the internet. </w:t>
      </w:r>
    </w:p>
    <w:p w14:paraId="0324591E" w14:textId="77777777" w:rsidR="005918F2" w:rsidRDefault="00036890" w:rsidP="0082464C">
      <w:pPr>
        <w:rPr>
          <w:sz w:val="24"/>
        </w:rPr>
      </w:pPr>
      <w:r>
        <w:rPr>
          <w:noProof/>
        </w:rPr>
        <mc:AlternateContent>
          <mc:Choice Requires="wps">
            <w:drawing>
              <wp:anchor distT="0" distB="0" distL="114300" distR="114300" simplePos="0" relativeHeight="251659264" behindDoc="0" locked="0" layoutInCell="1" allowOverlap="1" wp14:anchorId="11D11D1B" wp14:editId="1E564B22">
                <wp:simplePos x="0" y="0"/>
                <wp:positionH relativeFrom="column">
                  <wp:posOffset>533451</wp:posOffset>
                </wp:positionH>
                <wp:positionV relativeFrom="paragraph">
                  <wp:posOffset>441275</wp:posOffset>
                </wp:positionV>
                <wp:extent cx="2121408" cy="190195"/>
                <wp:effectExtent l="19050" t="19050" r="12700" b="19685"/>
                <wp:wrapNone/>
                <wp:docPr id="5" name="Rectangle 5"/>
                <wp:cNvGraphicFramePr/>
                <a:graphic xmlns:a="http://schemas.openxmlformats.org/drawingml/2006/main">
                  <a:graphicData uri="http://schemas.microsoft.com/office/word/2010/wordprocessingShape">
                    <wps:wsp>
                      <wps:cNvSpPr/>
                      <wps:spPr>
                        <a:xfrm>
                          <a:off x="0" y="0"/>
                          <a:ext cx="2121408" cy="190195"/>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4CFF2" id="Rectangle 5" o:spid="_x0000_s1026" style="position:absolute;margin-left:42pt;margin-top:34.75pt;width:167.0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" filled="f" strokecolor="white [3212]" strokeweight="3pt"/>
            </w:pict>
          </mc:Fallback>
        </mc:AlternateContent>
      </w:r>
      <w:r w:rsidR="005918F2">
        <w:rPr>
          <w:noProof/>
        </w:rPr>
        <mc:AlternateContent>
          <mc:Choice Requires="wps">
            <w:drawing>
              <wp:anchor distT="0" distB="0" distL="114300" distR="114300" simplePos="0" relativeHeight="251661312" behindDoc="0" locked="0" layoutInCell="1" allowOverlap="1" wp14:anchorId="6F8D2546" wp14:editId="14DBEB0A">
                <wp:simplePos x="0" y="0"/>
                <wp:positionH relativeFrom="column">
                  <wp:posOffset>533730</wp:posOffset>
                </wp:positionH>
                <wp:positionV relativeFrom="paragraph">
                  <wp:posOffset>3078125</wp:posOffset>
                </wp:positionV>
                <wp:extent cx="4447642" cy="197511"/>
                <wp:effectExtent l="19050" t="19050" r="10160" b="12065"/>
                <wp:wrapNone/>
                <wp:docPr id="6" name="Rectangle 6"/>
                <wp:cNvGraphicFramePr/>
                <a:graphic xmlns:a="http://schemas.openxmlformats.org/drawingml/2006/main">
                  <a:graphicData uri="http://schemas.microsoft.com/office/word/2010/wordprocessingShape">
                    <wps:wsp>
                      <wps:cNvSpPr/>
                      <wps:spPr>
                        <a:xfrm>
                          <a:off x="0" y="0"/>
                          <a:ext cx="4447642" cy="197511"/>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F9EC2" id="Rectangle 6" o:spid="_x0000_s1026" style="position:absolute;margin-left:42.05pt;margin-top:242.35pt;width:350.2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" filled="f" strokecolor="white [3212]" strokeweight="3pt"/>
            </w:pict>
          </mc:Fallback>
        </mc:AlternateContent>
      </w:r>
    </w:p>
    <w:p w14:paraId="247B9025" w14:textId="77777777" w:rsidR="0082464C" w:rsidRDefault="005918F2" w:rsidP="00D6536E">
      <w:pPr>
        <w:ind w:firstLine="648"/>
        <w:rPr>
          <w:sz w:val="24"/>
        </w:rPr>
      </w:pPr>
      <w:r>
        <w:rPr>
          <w:sz w:val="24"/>
        </w:rPr>
        <w:t>Then, I entered “</w:t>
      </w:r>
      <w:r w:rsidRPr="005918F2">
        <w:rPr>
          <w:b/>
          <w:sz w:val="24"/>
        </w:rPr>
        <w:t xml:space="preserve">apt-get install -y </w:t>
      </w:r>
      <w:proofErr w:type="spellStart"/>
      <w:r w:rsidRPr="005918F2">
        <w:rPr>
          <w:b/>
          <w:sz w:val="24"/>
        </w:rPr>
        <w:t>gcc</w:t>
      </w:r>
      <w:proofErr w:type="spellEnd"/>
      <w:r w:rsidRPr="005918F2">
        <w:rPr>
          <w:b/>
          <w:sz w:val="24"/>
        </w:rPr>
        <w:t xml:space="preserve"> make flex bison libwrap0-dev</w:t>
      </w:r>
      <w:r>
        <w:rPr>
          <w:sz w:val="24"/>
        </w:rPr>
        <w:t>” and “</w:t>
      </w:r>
      <w:r w:rsidRPr="00036890">
        <w:rPr>
          <w:b/>
          <w:sz w:val="24"/>
        </w:rPr>
        <w:t xml:space="preserve">apt-get </w:t>
      </w:r>
      <w:r w:rsidR="00036890" w:rsidRPr="00036890">
        <w:rPr>
          <w:b/>
          <w:sz w:val="24"/>
        </w:rPr>
        <w:t xml:space="preserve">install </w:t>
      </w:r>
      <w:proofErr w:type="spellStart"/>
      <w:r w:rsidR="00036890" w:rsidRPr="00036890">
        <w:rPr>
          <w:b/>
          <w:sz w:val="24"/>
        </w:rPr>
        <w:t>tacacs</w:t>
      </w:r>
      <w:proofErr w:type="spellEnd"/>
      <w:r w:rsidR="00036890" w:rsidRPr="00036890">
        <w:rPr>
          <w:b/>
          <w:sz w:val="24"/>
        </w:rPr>
        <w:t>+</w:t>
      </w:r>
      <w:r w:rsidR="00036890">
        <w:rPr>
          <w:sz w:val="24"/>
        </w:rPr>
        <w:t xml:space="preserve">” to install TACACS+ service in my Linux. </w:t>
      </w:r>
    </w:p>
    <w:p w14:paraId="33559BEA" w14:textId="77777777" w:rsidR="00036890" w:rsidRDefault="00036890" w:rsidP="0082464C">
      <w:pPr>
        <w:rPr>
          <w:sz w:val="24"/>
        </w:rPr>
      </w:pPr>
      <w:r>
        <w:rPr>
          <w:noProof/>
        </w:rPr>
        <w:drawing>
          <wp:inline distT="0" distB="0" distL="0" distR="0" wp14:anchorId="53D494CE" wp14:editId="1D5D8931">
            <wp:extent cx="3645408" cy="175260"/>
            <wp:effectExtent l="0" t="0" r="0" b="0"/>
            <wp:docPr id="8" name="Picture 8" descr="C:\Users\cisco\Desktop\Capture.PNG"/>
            <wp:cNvGraphicFramePr/>
            <a:graphic xmlns:a="http://schemas.openxmlformats.org/drawingml/2006/main">
              <a:graphicData uri="http://schemas.openxmlformats.org/drawingml/2006/picture">
                <pic:pic xmlns:pic="http://schemas.openxmlformats.org/drawingml/2006/picture">
                  <pic:nvPicPr>
                    <pic:cNvPr id="4" name="Picture 4" descr="C:\Users\cisco\Desktop\Capture.PNG"/>
                    <pic:cNvPicPr/>
                  </pic:nvPicPr>
                  <pic:blipFill rotWithShape="1">
                    <a:blip r:embed="rId21">
                      <a:extLst>
                        <a:ext uri="{28A0092B-C50C-407E-A947-70E740481C1C}">
                          <a14:useLocalDpi xmlns:a14="http://schemas.microsoft.com/office/drawing/2010/main" val="0"/>
                        </a:ext>
                      </a:extLst>
                    </a:blip>
                    <a:srcRect l="9835" t="24054" r="42522" b="72518"/>
                    <a:stretch/>
                  </pic:blipFill>
                  <pic:spPr bwMode="auto">
                    <a:xfrm>
                      <a:off x="0" y="0"/>
                      <a:ext cx="3668977" cy="176393"/>
                    </a:xfrm>
                    <a:prstGeom prst="rect">
                      <a:avLst/>
                    </a:prstGeom>
                    <a:noFill/>
                    <a:ln>
                      <a:noFill/>
                    </a:ln>
                    <a:extLst>
                      <a:ext uri="{53640926-AAD7-44D8-BBD7-CCE9431645EC}">
                        <a14:shadowObscured xmlns:a14="http://schemas.microsoft.com/office/drawing/2010/main"/>
                      </a:ext>
                    </a:extLst>
                  </pic:spPr>
                </pic:pic>
              </a:graphicData>
            </a:graphic>
          </wp:inline>
        </w:drawing>
      </w:r>
    </w:p>
    <w:p w14:paraId="764B4199" w14:textId="77777777" w:rsidR="00036890" w:rsidRDefault="00036890" w:rsidP="00D6536E">
      <w:pPr>
        <w:ind w:firstLine="648"/>
        <w:rPr>
          <w:sz w:val="24"/>
        </w:rPr>
      </w:pPr>
      <w:r>
        <w:rPr>
          <w:sz w:val="24"/>
        </w:rPr>
        <w:t>After downloading TACACS+ service, I edited its configuration file section with “</w:t>
      </w:r>
      <w:r w:rsidRPr="00036890">
        <w:rPr>
          <w:b/>
          <w:sz w:val="24"/>
        </w:rPr>
        <w:t>nano …</w:t>
      </w:r>
      <w:r>
        <w:rPr>
          <w:sz w:val="24"/>
        </w:rPr>
        <w:t>”to setup TACACS+.</w:t>
      </w:r>
    </w:p>
    <w:p w14:paraId="40208E1E" w14:textId="77777777" w:rsidR="00036890" w:rsidRDefault="00036890" w:rsidP="0082464C">
      <w:pPr>
        <w:rPr>
          <w:sz w:val="24"/>
        </w:rPr>
      </w:pPr>
      <w:r>
        <w:rPr>
          <w:noProof/>
        </w:rPr>
        <w:drawing>
          <wp:inline distT="0" distB="0" distL="0" distR="0" wp14:anchorId="2864D4ED" wp14:editId="3F493D72">
            <wp:extent cx="4505960" cy="380365"/>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5960" cy="380365"/>
                    </a:xfrm>
                    <a:prstGeom prst="rect">
                      <a:avLst/>
                    </a:prstGeom>
                    <a:noFill/>
                    <a:ln>
                      <a:noFill/>
                    </a:ln>
                  </pic:spPr>
                </pic:pic>
              </a:graphicData>
            </a:graphic>
          </wp:inline>
        </w:drawing>
      </w:r>
    </w:p>
    <w:p w14:paraId="3BF8FCF9" w14:textId="77777777" w:rsidR="00036890" w:rsidRDefault="00036890" w:rsidP="00D6536E">
      <w:pPr>
        <w:ind w:firstLine="648"/>
        <w:rPr>
          <w:sz w:val="24"/>
        </w:rPr>
      </w:pPr>
      <w:r>
        <w:rPr>
          <w:sz w:val="24"/>
        </w:rPr>
        <w:t>Inside the configuration file, I define</w:t>
      </w:r>
      <w:r w:rsidR="00D6536E">
        <w:rPr>
          <w:sz w:val="24"/>
        </w:rPr>
        <w:t>d</w:t>
      </w:r>
      <w:r>
        <w:rPr>
          <w:sz w:val="24"/>
        </w:rPr>
        <w:t xml:space="preserve"> the key (domain</w:t>
      </w:r>
      <w:r w:rsidR="00D6536E">
        <w:rPr>
          <w:sz w:val="24"/>
        </w:rPr>
        <w:t xml:space="preserve">) between my server and router, the group with privilege levels and users in such groups. </w:t>
      </w:r>
    </w:p>
    <w:p w14:paraId="5A0DC1C2" w14:textId="77777777" w:rsidR="00036890" w:rsidRDefault="00036890" w:rsidP="0082464C">
      <w:pPr>
        <w:rPr>
          <w:sz w:val="24"/>
        </w:rPr>
      </w:pPr>
      <w:r>
        <w:rPr>
          <w:noProof/>
        </w:rPr>
        <w:drawing>
          <wp:inline distT="0" distB="0" distL="0" distR="0" wp14:anchorId="77C724D7" wp14:editId="2DDD318F">
            <wp:extent cx="2682240" cy="24003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9359" t="24507" r="45507" b="22248"/>
                    <a:stretch/>
                  </pic:blipFill>
                  <pic:spPr bwMode="auto">
                    <a:xfrm>
                      <a:off x="0" y="0"/>
                      <a:ext cx="2682554" cy="2400581"/>
                    </a:xfrm>
                    <a:prstGeom prst="rect">
                      <a:avLst/>
                    </a:prstGeom>
                    <a:noFill/>
                    <a:ln>
                      <a:noFill/>
                    </a:ln>
                    <a:extLst>
                      <a:ext uri="{53640926-AAD7-44D8-BBD7-CCE9431645EC}">
                        <a14:shadowObscured xmlns:a14="http://schemas.microsoft.com/office/drawing/2010/main"/>
                      </a:ext>
                    </a:extLst>
                  </pic:spPr>
                </pic:pic>
              </a:graphicData>
            </a:graphic>
          </wp:inline>
        </w:drawing>
      </w:r>
    </w:p>
    <w:p w14:paraId="5CCF1F7E" w14:textId="77777777" w:rsidR="00D6536E" w:rsidRDefault="00D6536E" w:rsidP="00D6536E">
      <w:pPr>
        <w:rPr>
          <w:sz w:val="24"/>
        </w:rPr>
      </w:pPr>
      <w:r>
        <w:rPr>
          <w:noProof/>
        </w:rPr>
        <w:drawing>
          <wp:inline distT="0" distB="0" distL="0" distR="0" wp14:anchorId="19C312B1" wp14:editId="6BB0DEAC">
            <wp:extent cx="4732020" cy="693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8333" t="81021" r="12042" b="3488"/>
                    <a:stretch/>
                  </pic:blipFill>
                  <pic:spPr bwMode="auto">
                    <a:xfrm>
                      <a:off x="0" y="0"/>
                      <a:ext cx="4732573" cy="693501"/>
                    </a:xfrm>
                    <a:prstGeom prst="rect">
                      <a:avLst/>
                    </a:prstGeom>
                    <a:noFill/>
                    <a:ln>
                      <a:noFill/>
                    </a:ln>
                    <a:extLst>
                      <a:ext uri="{53640926-AAD7-44D8-BBD7-CCE9431645EC}">
                        <a14:shadowObscured xmlns:a14="http://schemas.microsoft.com/office/drawing/2010/main"/>
                      </a:ext>
                    </a:extLst>
                  </pic:spPr>
                </pic:pic>
              </a:graphicData>
            </a:graphic>
          </wp:inline>
        </w:drawing>
      </w:r>
    </w:p>
    <w:p w14:paraId="10F813D2" w14:textId="77777777" w:rsidR="00D6536E" w:rsidRDefault="00D6536E" w:rsidP="00D6536E">
      <w:pPr>
        <w:ind w:firstLine="648"/>
        <w:rPr>
          <w:sz w:val="24"/>
        </w:rPr>
      </w:pPr>
      <w:r>
        <w:rPr>
          <w:sz w:val="24"/>
        </w:rPr>
        <w:t>The last step was to check port 49 with “</w:t>
      </w:r>
      <w:proofErr w:type="spellStart"/>
      <w:r w:rsidRPr="00D6536E">
        <w:rPr>
          <w:b/>
          <w:sz w:val="24"/>
        </w:rPr>
        <w:t>lsof</w:t>
      </w:r>
      <w:proofErr w:type="spellEnd"/>
      <w:r w:rsidRPr="00D6536E">
        <w:rPr>
          <w:b/>
          <w:sz w:val="24"/>
        </w:rPr>
        <w:t xml:space="preserve"> -</w:t>
      </w:r>
      <w:proofErr w:type="spellStart"/>
      <w:r w:rsidRPr="00D6536E">
        <w:rPr>
          <w:b/>
          <w:sz w:val="24"/>
        </w:rPr>
        <w:t>i</w:t>
      </w:r>
      <w:proofErr w:type="spellEnd"/>
      <w:r w:rsidRPr="00D6536E">
        <w:rPr>
          <w:b/>
          <w:sz w:val="24"/>
        </w:rPr>
        <w:t xml:space="preserve"> :49</w:t>
      </w:r>
      <w:r>
        <w:rPr>
          <w:sz w:val="24"/>
        </w:rPr>
        <w:t xml:space="preserve">” to see whether TACACS+ was running. The spelling and space must be exact for it to work. Then, TACACS+ platform was good to go. </w:t>
      </w:r>
    </w:p>
    <w:p w14:paraId="181D1A1C" w14:textId="77777777" w:rsidR="00D6536E" w:rsidRDefault="00D6536E" w:rsidP="00D6536E">
      <w:pPr>
        <w:rPr>
          <w:sz w:val="24"/>
        </w:rPr>
      </w:pPr>
    </w:p>
    <w:p w14:paraId="2F7F6E34" w14:textId="77777777" w:rsidR="00D6536E" w:rsidRDefault="00D6536E" w:rsidP="00D6536E">
      <w:pPr>
        <w:rPr>
          <w:sz w:val="24"/>
        </w:rPr>
      </w:pPr>
      <w:r>
        <w:rPr>
          <w:sz w:val="24"/>
        </w:rPr>
        <w:lastRenderedPageBreak/>
        <w:tab/>
        <w:t xml:space="preserve">That’s what I saw when I console into my router. If </w:t>
      </w:r>
      <w:proofErr w:type="spellStart"/>
      <w:r>
        <w:rPr>
          <w:sz w:val="24"/>
        </w:rPr>
        <w:t>ssh</w:t>
      </w:r>
      <w:proofErr w:type="spellEnd"/>
      <w:r>
        <w:rPr>
          <w:sz w:val="24"/>
        </w:rPr>
        <w:t xml:space="preserve"> or telnet was configured, the User Access Verification should be similar as well. </w:t>
      </w:r>
    </w:p>
    <w:p w14:paraId="46B3860D" w14:textId="77777777" w:rsidR="00D6536E" w:rsidRDefault="00D6536E" w:rsidP="00D6536E">
      <w:pPr>
        <w:rPr>
          <w:sz w:val="24"/>
        </w:rPr>
      </w:pPr>
    </w:p>
    <w:p w14:paraId="702A6D4C" w14:textId="77777777" w:rsidR="00DE68AB" w:rsidRPr="00DE68AB" w:rsidRDefault="00DE68AB" w:rsidP="00DE68AB"/>
    <w:p w14:paraId="26AFEEE0" w14:textId="77777777" w:rsidR="0082464C" w:rsidRDefault="00C83FCB" w:rsidP="00D6536E">
      <w:pPr>
        <w:pStyle w:val="Heading3"/>
      </w:pPr>
      <w:r>
        <w:t>Azure radius vm</w:t>
      </w:r>
      <w:r w:rsidR="0082464C">
        <w:t xml:space="preserve"> Setup:</w:t>
      </w:r>
    </w:p>
    <w:p w14:paraId="466BE15D" w14:textId="77777777" w:rsidR="00C83FCB" w:rsidRPr="00683E65" w:rsidRDefault="00C83FCB" w:rsidP="00C83FCB">
      <w:pPr>
        <w:rPr>
          <w:sz w:val="24"/>
        </w:rPr>
      </w:pPr>
      <w:r>
        <w:tab/>
      </w:r>
      <w:r w:rsidRPr="00683E65">
        <w:rPr>
          <w:sz w:val="24"/>
        </w:rPr>
        <w:t xml:space="preserve">The setup of Windows Server VM on Microsoft Azure is very similar to that of Linux Server on Azure. Since it’s more convenient to configure RADIUS on graphic user interface instead of command lines, we want to remote desktop into our VM. </w:t>
      </w:r>
    </w:p>
    <w:p w14:paraId="33B18C65" w14:textId="77777777" w:rsidR="00683E65" w:rsidRDefault="00C83FCB" w:rsidP="00C83FCB">
      <w:pPr>
        <w:rPr>
          <w:sz w:val="24"/>
        </w:rPr>
      </w:pPr>
      <w:r w:rsidRPr="00683E65">
        <w:rPr>
          <w:sz w:val="24"/>
        </w:rPr>
        <w:tab/>
        <w:t xml:space="preserve">The default setting of Windows VM blocks </w:t>
      </w:r>
      <w:r w:rsidR="00683E65" w:rsidRPr="00683E65">
        <w:rPr>
          <w:b/>
          <w:sz w:val="24"/>
        </w:rPr>
        <w:t>TCP P</w:t>
      </w:r>
      <w:r w:rsidRPr="00683E65">
        <w:rPr>
          <w:b/>
          <w:sz w:val="24"/>
        </w:rPr>
        <w:t>ort 3389</w:t>
      </w:r>
      <w:r w:rsidRPr="00683E65">
        <w:rPr>
          <w:sz w:val="24"/>
        </w:rPr>
        <w:t xml:space="preserve"> for security reason. </w:t>
      </w:r>
      <w:r w:rsidR="00683E65" w:rsidRPr="00683E65">
        <w:rPr>
          <w:b/>
          <w:sz w:val="24"/>
        </w:rPr>
        <w:t>UDP Port 1645-1646</w:t>
      </w:r>
      <w:r w:rsidR="00683E65" w:rsidRPr="00683E65">
        <w:rPr>
          <w:sz w:val="24"/>
        </w:rPr>
        <w:t xml:space="preserve"> are also closed; but RADIUS needs them to run. So, we need to go to “Networking” and open these three ports.</w:t>
      </w:r>
      <w:r w:rsidR="00683E65">
        <w:rPr>
          <w:sz w:val="24"/>
        </w:rPr>
        <w:t xml:space="preserve"> The process is the same as adding inbound rules on Linux VMs that I showed earlier. </w:t>
      </w:r>
    </w:p>
    <w:p w14:paraId="3D63CFD7" w14:textId="77777777" w:rsidR="00C83FCB" w:rsidRDefault="00683E65" w:rsidP="00683E65">
      <w:pPr>
        <w:ind w:firstLine="648"/>
        <w:rPr>
          <w:sz w:val="24"/>
        </w:rPr>
      </w:pPr>
      <w:r w:rsidRPr="00683E65">
        <w:rPr>
          <w:sz w:val="24"/>
        </w:rPr>
        <w:t xml:space="preserve">Port 8080 is only needed if you want to remote desktop into multiple VMs, for example working on both Azure and AWS Windows servers at the same time. </w:t>
      </w:r>
    </w:p>
    <w:p w14:paraId="39293A15" w14:textId="77777777" w:rsidR="00683E65" w:rsidRPr="00683E65" w:rsidRDefault="00683E65" w:rsidP="00683E65">
      <w:pPr>
        <w:ind w:firstLine="648"/>
        <w:rPr>
          <w:sz w:val="24"/>
        </w:rPr>
      </w:pPr>
    </w:p>
    <w:p w14:paraId="7DA5FC56" w14:textId="77777777" w:rsidR="00683E65" w:rsidRDefault="00683E65" w:rsidP="00C83FCB">
      <w:r w:rsidRPr="00A72772">
        <w:rPr>
          <w:noProof/>
          <w:color w:val="FF0000"/>
        </w:rPr>
        <mc:AlternateContent>
          <mc:Choice Requires="wps">
            <w:drawing>
              <wp:anchor distT="0" distB="0" distL="114300" distR="114300" simplePos="0" relativeHeight="251727872" behindDoc="0" locked="0" layoutInCell="1" allowOverlap="1" wp14:anchorId="7B5B6C89" wp14:editId="7D5FADF1">
                <wp:simplePos x="0" y="0"/>
                <wp:positionH relativeFrom="margin">
                  <wp:posOffset>1363980</wp:posOffset>
                </wp:positionH>
                <wp:positionV relativeFrom="paragraph">
                  <wp:posOffset>2318385</wp:posOffset>
                </wp:positionV>
                <wp:extent cx="4914900" cy="388620"/>
                <wp:effectExtent l="19050" t="19050" r="19050" b="11430"/>
                <wp:wrapNone/>
                <wp:docPr id="199" name="Rectangle 199"/>
                <wp:cNvGraphicFramePr/>
                <a:graphic xmlns:a="http://schemas.openxmlformats.org/drawingml/2006/main">
                  <a:graphicData uri="http://schemas.microsoft.com/office/word/2010/wordprocessingShape">
                    <wps:wsp>
                      <wps:cNvSpPr/>
                      <wps:spPr>
                        <a:xfrm>
                          <a:off x="0" y="0"/>
                          <a:ext cx="4914900"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721F" id="Rectangle 199" o:spid="_x0000_s1026" style="position:absolute;margin-left:107.4pt;margin-top:182.55pt;width:387pt;height:30.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" filled="f" strokecolor="red" strokeweight="2.25pt">
                <w10:wrap anchorx="margin"/>
              </v:rect>
            </w:pict>
          </mc:Fallback>
        </mc:AlternateContent>
      </w:r>
      <w:r>
        <w:rPr>
          <w:noProof/>
        </w:rPr>
        <w:drawing>
          <wp:inline distT="0" distB="0" distL="0" distR="0" wp14:anchorId="5AA0DF39" wp14:editId="68A08477">
            <wp:extent cx="6245093" cy="3368040"/>
            <wp:effectExtent l="0" t="0" r="381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4" r="1360"/>
                    <a:stretch/>
                  </pic:blipFill>
                  <pic:spPr bwMode="auto">
                    <a:xfrm>
                      <a:off x="0" y="0"/>
                      <a:ext cx="6254164" cy="3372932"/>
                    </a:xfrm>
                    <a:prstGeom prst="rect">
                      <a:avLst/>
                    </a:prstGeom>
                    <a:ln>
                      <a:noFill/>
                    </a:ln>
                    <a:extLst>
                      <a:ext uri="{53640926-AAD7-44D8-BBD7-CCE9431645EC}">
                        <a14:shadowObscured xmlns:a14="http://schemas.microsoft.com/office/drawing/2010/main"/>
                      </a:ext>
                    </a:extLst>
                  </pic:spPr>
                </pic:pic>
              </a:graphicData>
            </a:graphic>
          </wp:inline>
        </w:drawing>
      </w:r>
    </w:p>
    <w:p w14:paraId="63CE5EBC" w14:textId="77777777" w:rsidR="00683E65" w:rsidRDefault="00683E65" w:rsidP="00C83FCB"/>
    <w:p w14:paraId="7F1536EC" w14:textId="77777777" w:rsidR="00683E65" w:rsidRDefault="00683E65" w:rsidP="00683E65">
      <w:pPr>
        <w:ind w:firstLine="648"/>
      </w:pPr>
      <w:r>
        <w:t xml:space="preserve">After opening the ports, </w:t>
      </w:r>
      <w:r w:rsidR="0071413F">
        <w:t xml:space="preserve">go to “overview” and click “connect”. Download the RDP files and </w:t>
      </w:r>
      <w:r w:rsidR="003D1050">
        <w:t xml:space="preserve">it will connect you to the VM. </w:t>
      </w:r>
      <w:r>
        <w:t xml:space="preserve"> </w:t>
      </w:r>
    </w:p>
    <w:p w14:paraId="6BE8F9C3" w14:textId="77777777" w:rsidR="00C83FCB" w:rsidRDefault="003D1050" w:rsidP="00C83FCB">
      <w:r w:rsidRPr="00A72772">
        <w:rPr>
          <w:noProof/>
          <w:color w:val="FF0000"/>
        </w:rPr>
        <w:lastRenderedPageBreak/>
        <mc:AlternateContent>
          <mc:Choice Requires="wps">
            <w:drawing>
              <wp:anchor distT="0" distB="0" distL="114300" distR="114300" simplePos="0" relativeHeight="251731968" behindDoc="0" locked="0" layoutInCell="1" allowOverlap="1" wp14:anchorId="7106C59C" wp14:editId="2BD7DF98">
                <wp:simplePos x="0" y="0"/>
                <wp:positionH relativeFrom="margin">
                  <wp:posOffset>4762500</wp:posOffset>
                </wp:positionH>
                <wp:positionV relativeFrom="paragraph">
                  <wp:posOffset>1143000</wp:posOffset>
                </wp:positionV>
                <wp:extent cx="754380" cy="236220"/>
                <wp:effectExtent l="19050" t="19050" r="26670" b="11430"/>
                <wp:wrapNone/>
                <wp:docPr id="210" name="Rectangle 210"/>
                <wp:cNvGraphicFramePr/>
                <a:graphic xmlns:a="http://schemas.openxmlformats.org/drawingml/2006/main">
                  <a:graphicData uri="http://schemas.microsoft.com/office/word/2010/wordprocessingShape">
                    <wps:wsp>
                      <wps:cNvSpPr/>
                      <wps:spPr>
                        <a:xfrm>
                          <a:off x="0" y="0"/>
                          <a:ext cx="75438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4083D" id="Rectangle 210" o:spid="_x0000_s1026" style="position:absolute;margin-left:375pt;margin-top:90pt;width:59.4pt;height:18.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" filled="f" strokecolor="red" strokeweight="2.25pt">
                <w10:wrap anchorx="margin"/>
              </v:rect>
            </w:pict>
          </mc:Fallback>
        </mc:AlternateContent>
      </w:r>
      <w:r w:rsidRPr="00A72772">
        <w:rPr>
          <w:noProof/>
          <w:color w:val="FF0000"/>
        </w:rPr>
        <mc:AlternateContent>
          <mc:Choice Requires="wps">
            <w:drawing>
              <wp:anchor distT="0" distB="0" distL="114300" distR="114300" simplePos="0" relativeHeight="251729920" behindDoc="0" locked="0" layoutInCell="1" allowOverlap="1" wp14:anchorId="13A98FAE" wp14:editId="6AF9C84C">
                <wp:simplePos x="0" y="0"/>
                <wp:positionH relativeFrom="margin">
                  <wp:posOffset>1295400</wp:posOffset>
                </wp:positionH>
                <wp:positionV relativeFrom="paragraph">
                  <wp:posOffset>320040</wp:posOffset>
                </wp:positionV>
                <wp:extent cx="426720" cy="160020"/>
                <wp:effectExtent l="19050" t="19050" r="11430" b="11430"/>
                <wp:wrapNone/>
                <wp:docPr id="209" name="Rectangle 209"/>
                <wp:cNvGraphicFramePr/>
                <a:graphic xmlns:a="http://schemas.openxmlformats.org/drawingml/2006/main">
                  <a:graphicData uri="http://schemas.microsoft.com/office/word/2010/wordprocessingShape">
                    <wps:wsp>
                      <wps:cNvSpPr/>
                      <wps:spPr>
                        <a:xfrm>
                          <a:off x="0" y="0"/>
                          <a:ext cx="426720" cy="160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BC6F9" id="Rectangle 209" o:spid="_x0000_s1026" style="position:absolute;margin-left:102pt;margin-top:25.2pt;width:33.6pt;height:12.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" filled="f" strokecolor="red" strokeweight="2.25pt">
                <w10:wrap anchorx="margin"/>
              </v:rect>
            </w:pict>
          </mc:Fallback>
        </mc:AlternateContent>
      </w:r>
      <w:r w:rsidR="00C83FCB">
        <w:rPr>
          <w:noProof/>
        </w:rPr>
        <w:drawing>
          <wp:inline distT="0" distB="0" distL="0" distR="0" wp14:anchorId="0B85ED65" wp14:editId="2BF0F0D1">
            <wp:extent cx="5983017" cy="381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3043" t="8259" r="10416" b="9177"/>
                    <a:stretch/>
                  </pic:blipFill>
                  <pic:spPr bwMode="auto">
                    <a:xfrm>
                      <a:off x="0" y="0"/>
                      <a:ext cx="6006702" cy="3832733"/>
                    </a:xfrm>
                    <a:prstGeom prst="rect">
                      <a:avLst/>
                    </a:prstGeom>
                    <a:noFill/>
                    <a:ln>
                      <a:noFill/>
                    </a:ln>
                    <a:extLst>
                      <a:ext uri="{53640926-AAD7-44D8-BBD7-CCE9431645EC}">
                        <a14:shadowObscured xmlns:a14="http://schemas.microsoft.com/office/drawing/2010/main"/>
                      </a:ext>
                    </a:extLst>
                  </pic:spPr>
                </pic:pic>
              </a:graphicData>
            </a:graphic>
          </wp:inline>
        </w:drawing>
      </w:r>
    </w:p>
    <w:p w14:paraId="63C29BC2" w14:textId="77777777" w:rsidR="003D1050" w:rsidRDefault="003D1050" w:rsidP="00C83FCB"/>
    <w:p w14:paraId="3BDE4D4D" w14:textId="77777777" w:rsidR="003D1050" w:rsidRPr="00C83FCB" w:rsidRDefault="003D1050" w:rsidP="003D1050">
      <w:pPr>
        <w:ind w:firstLine="648"/>
      </w:pPr>
      <w:r>
        <w:t>Windows Server takes up a lot of space, so is the RADIUS related programs. 4GB of storage is not enough, so I later switch to 16GB storage. One advantage of cloud VMs is that you can scale it easily. It took less than a minute to upscale my VM.</w:t>
      </w:r>
    </w:p>
    <w:p w14:paraId="5A48450F" w14:textId="77777777" w:rsidR="00C83FCB" w:rsidRDefault="00C83FCB" w:rsidP="00C83FCB">
      <w:r>
        <w:rPr>
          <w:noProof/>
        </w:rPr>
        <w:drawing>
          <wp:inline distT="0" distB="0" distL="0" distR="0" wp14:anchorId="55535372" wp14:editId="78B52E3A">
            <wp:extent cx="5943062" cy="32308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2191"/>
                    <a:stretch/>
                  </pic:blipFill>
                  <pic:spPr bwMode="auto">
                    <a:xfrm>
                      <a:off x="0" y="0"/>
                      <a:ext cx="5943600" cy="3231172"/>
                    </a:xfrm>
                    <a:prstGeom prst="rect">
                      <a:avLst/>
                    </a:prstGeom>
                    <a:noFill/>
                    <a:ln>
                      <a:noFill/>
                    </a:ln>
                    <a:extLst>
                      <a:ext uri="{53640926-AAD7-44D8-BBD7-CCE9431645EC}">
                        <a14:shadowObscured xmlns:a14="http://schemas.microsoft.com/office/drawing/2010/main"/>
                      </a:ext>
                    </a:extLst>
                  </pic:spPr>
                </pic:pic>
              </a:graphicData>
            </a:graphic>
          </wp:inline>
        </w:drawing>
      </w:r>
    </w:p>
    <w:p w14:paraId="218E323C" w14:textId="77777777" w:rsidR="003D1050" w:rsidRDefault="003D1050" w:rsidP="00C83FCB">
      <w:r>
        <w:tab/>
      </w:r>
    </w:p>
    <w:p w14:paraId="6729DCD8" w14:textId="77777777" w:rsidR="003D1050" w:rsidRDefault="003D1050" w:rsidP="003D1050">
      <w:pPr>
        <w:ind w:firstLine="648"/>
      </w:pPr>
      <w:r>
        <w:lastRenderedPageBreak/>
        <w:t xml:space="preserve">And we’ve entered our familiar Window Server 2016. </w:t>
      </w:r>
      <w:r w:rsidR="008503AF">
        <w:t>Compared to local RADIUS, t</w:t>
      </w:r>
      <w:r>
        <w:t xml:space="preserve">here are some </w:t>
      </w:r>
      <w:r w:rsidR="008503AF">
        <w:t>different steps we need to do, which I will cover in AWS Windows VM.</w:t>
      </w:r>
    </w:p>
    <w:p w14:paraId="4C0A3B63" w14:textId="77777777" w:rsidR="003D1050" w:rsidRPr="00C83FCB" w:rsidRDefault="003D1050" w:rsidP="00C83FCB">
      <w:r>
        <w:rPr>
          <w:noProof/>
        </w:rPr>
        <w:drawing>
          <wp:inline distT="0" distB="0" distL="0" distR="0" wp14:anchorId="59BB63E6" wp14:editId="04F46013">
            <wp:extent cx="5942964" cy="3718560"/>
            <wp:effectExtent l="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73"/>
                    <a:stretch/>
                  </pic:blipFill>
                  <pic:spPr bwMode="auto">
                    <a:xfrm>
                      <a:off x="0" y="0"/>
                      <a:ext cx="5943600" cy="3718958"/>
                    </a:xfrm>
                    <a:prstGeom prst="rect">
                      <a:avLst/>
                    </a:prstGeom>
                    <a:noFill/>
                    <a:ln>
                      <a:noFill/>
                    </a:ln>
                    <a:extLst>
                      <a:ext uri="{53640926-AAD7-44D8-BBD7-CCE9431645EC}">
                        <a14:shadowObscured xmlns:a14="http://schemas.microsoft.com/office/drawing/2010/main"/>
                      </a:ext>
                    </a:extLst>
                  </pic:spPr>
                </pic:pic>
              </a:graphicData>
            </a:graphic>
          </wp:inline>
        </w:drawing>
      </w:r>
    </w:p>
    <w:p w14:paraId="3F95148A" w14:textId="77777777" w:rsidR="008503AF" w:rsidRDefault="008503AF" w:rsidP="0050664B">
      <w:pPr>
        <w:ind w:firstLine="648"/>
        <w:rPr>
          <w:sz w:val="24"/>
        </w:rPr>
      </w:pPr>
    </w:p>
    <w:p w14:paraId="5541C839" w14:textId="77777777" w:rsidR="008503AF" w:rsidRDefault="008503AF" w:rsidP="0050664B">
      <w:pPr>
        <w:ind w:firstLine="648"/>
        <w:rPr>
          <w:sz w:val="24"/>
        </w:rPr>
      </w:pPr>
    </w:p>
    <w:p w14:paraId="57AB2798" w14:textId="77777777" w:rsidR="008503AF" w:rsidRDefault="008503AF" w:rsidP="008503AF">
      <w:pPr>
        <w:pStyle w:val="Heading3"/>
      </w:pPr>
      <w:r>
        <w:t>AWS radius vm Setup:</w:t>
      </w:r>
    </w:p>
    <w:p w14:paraId="5C1AD9D8" w14:textId="77777777" w:rsidR="008503AF" w:rsidRDefault="008503AF" w:rsidP="0050664B">
      <w:pPr>
        <w:ind w:firstLine="648"/>
        <w:rPr>
          <w:sz w:val="24"/>
        </w:rPr>
      </w:pPr>
    </w:p>
    <w:p w14:paraId="0D241554" w14:textId="77777777" w:rsidR="008503AF" w:rsidRDefault="008503AF" w:rsidP="0050664B">
      <w:pPr>
        <w:ind w:firstLine="648"/>
        <w:rPr>
          <w:sz w:val="24"/>
        </w:rPr>
      </w:pPr>
    </w:p>
    <w:p w14:paraId="3C52F389" w14:textId="77777777" w:rsidR="0082464C" w:rsidRDefault="0050664B" w:rsidP="0050664B">
      <w:pPr>
        <w:ind w:firstLine="648"/>
        <w:rPr>
          <w:sz w:val="24"/>
        </w:rPr>
      </w:pPr>
      <w:r>
        <w:rPr>
          <w:sz w:val="24"/>
        </w:rPr>
        <w:t xml:space="preserve">Since Windows has a nice-looking graphic user interface, there are a lot of clicking and screens involved. </w:t>
      </w:r>
      <w:r w:rsidR="004D3827">
        <w:rPr>
          <w:sz w:val="24"/>
        </w:rPr>
        <w:t>There are three</w:t>
      </w:r>
      <w:r>
        <w:rPr>
          <w:sz w:val="24"/>
        </w:rPr>
        <w:t xml:space="preserve"> main components </w:t>
      </w:r>
      <w:r w:rsidR="004D3827">
        <w:rPr>
          <w:sz w:val="24"/>
        </w:rPr>
        <w:t xml:space="preserve">for RADIUS: Active Directory Domain Service (AD DS), Network Policy Server (NPS) and the authentication with routers. </w:t>
      </w:r>
    </w:p>
    <w:p w14:paraId="55559533" w14:textId="77777777" w:rsidR="004D3827" w:rsidRDefault="004D3827" w:rsidP="004D3827">
      <w:pPr>
        <w:pStyle w:val="Heading4"/>
        <w:rPr>
          <w:b/>
          <w:sz w:val="24"/>
        </w:rPr>
      </w:pPr>
      <w:r w:rsidRPr="004D3827">
        <w:rPr>
          <w:b/>
          <w:sz w:val="24"/>
        </w:rPr>
        <w:t xml:space="preserve">Preparation Step: download the services needed. </w:t>
      </w:r>
    </w:p>
    <w:p w14:paraId="4F49BBD7" w14:textId="77777777" w:rsidR="004D3827" w:rsidRPr="004D3827" w:rsidRDefault="004D3827" w:rsidP="004D3827">
      <w:r>
        <w:tab/>
        <w:t xml:space="preserve">First, I enter the </w:t>
      </w:r>
      <w:r w:rsidRPr="004D3827">
        <w:rPr>
          <w:b/>
        </w:rPr>
        <w:t>Dashboard</w:t>
      </w:r>
      <w:r>
        <w:t xml:space="preserve"> for Server. Hover over the </w:t>
      </w:r>
      <w:r>
        <w:rPr>
          <w:b/>
        </w:rPr>
        <w:t>M</w:t>
      </w:r>
      <w:r w:rsidRPr="004D3827">
        <w:rPr>
          <w:b/>
        </w:rPr>
        <w:t>anage</w:t>
      </w:r>
      <w:r>
        <w:t xml:space="preserve"> tab and click on “</w:t>
      </w:r>
      <w:r w:rsidRPr="004D3827">
        <w:rPr>
          <w:b/>
        </w:rPr>
        <w:t>Add Roles and Features</w:t>
      </w:r>
      <w:r>
        <w:t>”. We are going to download AD DS and NPS. Make sure the server connects to Internet.</w:t>
      </w:r>
    </w:p>
    <w:p w14:paraId="5AB7F9AD" w14:textId="77777777" w:rsidR="004D3827" w:rsidRDefault="004D3827" w:rsidP="004D3827">
      <w:r>
        <w:rPr>
          <w:b/>
          <w:noProof/>
          <w:sz w:val="24"/>
        </w:rPr>
        <w:lastRenderedPageBreak/>
        <mc:AlternateContent>
          <mc:Choice Requires="wps">
            <w:drawing>
              <wp:anchor distT="0" distB="0" distL="114300" distR="114300" simplePos="0" relativeHeight="251662336" behindDoc="0" locked="0" layoutInCell="1" allowOverlap="1" wp14:anchorId="2E16737F" wp14:editId="2E59AAA0">
                <wp:simplePos x="0" y="0"/>
                <wp:positionH relativeFrom="column">
                  <wp:posOffset>4942840</wp:posOffset>
                </wp:positionH>
                <wp:positionV relativeFrom="paragraph">
                  <wp:posOffset>3175</wp:posOffset>
                </wp:positionV>
                <wp:extent cx="1215390" cy="842645"/>
                <wp:effectExtent l="19050" t="19050" r="22860" b="14605"/>
                <wp:wrapNone/>
                <wp:docPr id="16" name="Rectangle: Rounded Corners 16"/>
                <wp:cNvGraphicFramePr/>
                <a:graphic xmlns:a="http://schemas.openxmlformats.org/drawingml/2006/main">
                  <a:graphicData uri="http://schemas.microsoft.com/office/word/2010/wordprocessingShape">
                    <wps:wsp>
                      <wps:cNvSpPr/>
                      <wps:spPr>
                        <a:xfrm>
                          <a:off x="0" y="0"/>
                          <a:ext cx="1215390" cy="84264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CE52A" id="Rectangle: Rounded Corners 16" o:spid="_x0000_s1026" style="position:absolute;margin-left:389.2pt;margin-top:.25pt;width:95.7pt;height:6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" filled="f" strokecolor="red" strokeweight="3pt">
                <v:stroke joinstyle="miter"/>
              </v:roundrect>
            </w:pict>
          </mc:Fallback>
        </mc:AlternateContent>
      </w:r>
      <w:r>
        <w:rPr>
          <w:noProof/>
        </w:rPr>
        <w:drawing>
          <wp:inline distT="0" distB="0" distL="0" distR="0" wp14:anchorId="40F38DA6" wp14:editId="5A8DE4C2">
            <wp:extent cx="5942965" cy="143435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60236"/>
                    <a:stretch/>
                  </pic:blipFill>
                  <pic:spPr bwMode="auto">
                    <a:xfrm>
                      <a:off x="0" y="0"/>
                      <a:ext cx="5943600" cy="1434506"/>
                    </a:xfrm>
                    <a:prstGeom prst="rect">
                      <a:avLst/>
                    </a:prstGeom>
                    <a:noFill/>
                    <a:ln>
                      <a:noFill/>
                    </a:ln>
                    <a:extLst>
                      <a:ext uri="{53640926-AAD7-44D8-BBD7-CCE9431645EC}">
                        <a14:shadowObscured xmlns:a14="http://schemas.microsoft.com/office/drawing/2010/main"/>
                      </a:ext>
                    </a:extLst>
                  </pic:spPr>
                </pic:pic>
              </a:graphicData>
            </a:graphic>
          </wp:inline>
        </w:drawing>
      </w:r>
    </w:p>
    <w:p w14:paraId="5EF24221" w14:textId="77777777" w:rsidR="004D3827" w:rsidRDefault="004D3827" w:rsidP="004D3827">
      <w:r>
        <w:tab/>
        <w:t xml:space="preserve">The next step is intuitive: select </w:t>
      </w:r>
      <w:r w:rsidR="00462135">
        <w:t xml:space="preserve">NPS server and Active Directory Domain to Download. After a successful download, you can find ADDS and NPS from your application list. </w:t>
      </w:r>
    </w:p>
    <w:p w14:paraId="0EDFD57E" w14:textId="77777777" w:rsidR="004D3827" w:rsidRDefault="004D3827" w:rsidP="004D3827">
      <w:r>
        <w:rPr>
          <w:noProof/>
        </w:rPr>
        <w:drawing>
          <wp:inline distT="0" distB="0" distL="0" distR="0" wp14:anchorId="108DBCF2" wp14:editId="28965AEB">
            <wp:extent cx="3642995" cy="2251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301" t="16226" r="38975" b="3401"/>
                    <a:stretch/>
                  </pic:blipFill>
                  <pic:spPr bwMode="auto">
                    <a:xfrm>
                      <a:off x="0" y="0"/>
                      <a:ext cx="3642995" cy="2251880"/>
                    </a:xfrm>
                    <a:prstGeom prst="rect">
                      <a:avLst/>
                    </a:prstGeom>
                    <a:noFill/>
                    <a:ln>
                      <a:noFill/>
                    </a:ln>
                    <a:extLst>
                      <a:ext uri="{53640926-AAD7-44D8-BBD7-CCE9431645EC}">
                        <a14:shadowObscured xmlns:a14="http://schemas.microsoft.com/office/drawing/2010/main"/>
                      </a:ext>
                    </a:extLst>
                  </pic:spPr>
                </pic:pic>
              </a:graphicData>
            </a:graphic>
          </wp:inline>
        </w:drawing>
      </w:r>
    </w:p>
    <w:p w14:paraId="3C0DECA9" w14:textId="77777777" w:rsidR="00462135" w:rsidRDefault="00462135" w:rsidP="00462135">
      <w:pPr>
        <w:pStyle w:val="Heading4"/>
        <w:rPr>
          <w:b/>
          <w:sz w:val="24"/>
        </w:rPr>
      </w:pPr>
    </w:p>
    <w:p w14:paraId="7D3CD779" w14:textId="77777777" w:rsidR="00DE68AB" w:rsidRDefault="00EF5D05" w:rsidP="00DE68AB">
      <w:pPr>
        <w:pStyle w:val="Heading4"/>
        <w:rPr>
          <w:b/>
          <w:sz w:val="24"/>
        </w:rPr>
      </w:pPr>
      <w:r>
        <w:rPr>
          <w:b/>
          <w:sz w:val="24"/>
        </w:rPr>
        <w:t>Configuring Domain and Authentication in NPS</w:t>
      </w:r>
    </w:p>
    <w:p w14:paraId="2223331F" w14:textId="77777777" w:rsidR="00DE68AB" w:rsidRPr="00936989" w:rsidRDefault="00DE68AB" w:rsidP="00936989">
      <w:pPr>
        <w:ind w:firstLine="648"/>
        <w:rPr>
          <w:sz w:val="24"/>
        </w:rPr>
      </w:pPr>
      <w:r w:rsidRPr="00936989">
        <w:rPr>
          <w:sz w:val="24"/>
        </w:rPr>
        <w:t>First, I c</w:t>
      </w:r>
      <w:r w:rsidR="00936989" w:rsidRPr="00936989">
        <w:rPr>
          <w:sz w:val="24"/>
        </w:rPr>
        <w:t>reated and c</w:t>
      </w:r>
      <w:r w:rsidRPr="00936989">
        <w:rPr>
          <w:sz w:val="24"/>
        </w:rPr>
        <w:t>onfigure</w:t>
      </w:r>
      <w:r w:rsidR="00936989" w:rsidRPr="00936989">
        <w:rPr>
          <w:sz w:val="24"/>
        </w:rPr>
        <w:t>d</w:t>
      </w:r>
      <w:r w:rsidRPr="00936989">
        <w:rPr>
          <w:sz w:val="24"/>
        </w:rPr>
        <w:t xml:space="preserve"> a TACACS+ domain that encompasses all devices under my server’</w:t>
      </w:r>
      <w:r w:rsidR="00936989" w:rsidRPr="00936989">
        <w:rPr>
          <w:sz w:val="24"/>
        </w:rPr>
        <w:t xml:space="preserve">s authentication process. </w:t>
      </w:r>
    </w:p>
    <w:p w14:paraId="3B6CF0F9" w14:textId="77777777" w:rsidR="00EF5D05" w:rsidRDefault="00EF5D05" w:rsidP="00EF5D05">
      <w:r>
        <w:rPr>
          <w:noProof/>
        </w:rPr>
        <w:lastRenderedPageBreak/>
        <w:drawing>
          <wp:inline distT="0" distB="0" distL="0" distR="0" wp14:anchorId="2B2ABC65" wp14:editId="218A2C0F">
            <wp:extent cx="4953000" cy="432139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9790" cy="4327319"/>
                    </a:xfrm>
                    <a:prstGeom prst="rect">
                      <a:avLst/>
                    </a:prstGeom>
                    <a:noFill/>
                    <a:ln>
                      <a:noFill/>
                    </a:ln>
                  </pic:spPr>
                </pic:pic>
              </a:graphicData>
            </a:graphic>
          </wp:inline>
        </w:drawing>
      </w:r>
    </w:p>
    <w:p w14:paraId="5D654996" w14:textId="77777777" w:rsidR="00EF5D05" w:rsidRDefault="00936989" w:rsidP="00EF5D05">
      <w:r w:rsidRPr="00936989">
        <w:rPr>
          <w:noProof/>
          <w:sz w:val="24"/>
        </w:rPr>
        <w:lastRenderedPageBreak/>
        <mc:AlternateContent>
          <mc:Choice Requires="wps">
            <w:drawing>
              <wp:anchor distT="45720" distB="45720" distL="114300" distR="114300" simplePos="0" relativeHeight="251666432" behindDoc="0" locked="0" layoutInCell="1" allowOverlap="1" wp14:anchorId="4CC90C39" wp14:editId="57E6B934">
                <wp:simplePos x="0" y="0"/>
                <wp:positionH relativeFrom="margin">
                  <wp:align>right</wp:align>
                </wp:positionH>
                <wp:positionV relativeFrom="paragraph">
                  <wp:posOffset>4124325</wp:posOffset>
                </wp:positionV>
                <wp:extent cx="1907540" cy="1404620"/>
                <wp:effectExtent l="0" t="0" r="16510" b="273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14:paraId="6312A9D9" w14:textId="77777777" w:rsidR="00936989" w:rsidRDefault="00936989" w:rsidP="00936989">
                            <w:pPr>
                              <w:rPr>
                                <w:sz w:val="24"/>
                              </w:rPr>
                            </w:pPr>
                            <w:r>
                              <w:rPr>
                                <w:sz w:val="24"/>
                              </w:rPr>
                              <w:t xml:space="preserve">The name should be the name of your RADIUS platform. </w:t>
                            </w:r>
                          </w:p>
                          <w:p w14:paraId="5E0AD20E" w14:textId="77777777" w:rsidR="00936989" w:rsidRPr="00936989" w:rsidRDefault="00936989" w:rsidP="00936989">
                            <w:pPr>
                              <w:rPr>
                                <w:sz w:val="24"/>
                              </w:rPr>
                            </w:pPr>
                            <w:r>
                              <w:rPr>
                                <w:sz w:val="24"/>
                              </w:rPr>
                              <w:t xml:space="preserve">Click “next” after name it. There are a lot of “next” in this GUI, just move forward and follow along with system instruction.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C90C39" id="_x0000_s1030" type="#_x0000_t202" style="position:absolute;left:0;text-align:left;margin-left:99pt;margin-top:324.75pt;width:150.2pt;height:110.6pt;z-index:251666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">
                <v:textbox style="mso-fit-shape-to-text:t">
                  <w:txbxContent>
                    <w:p w14:paraId="6312A9D9" w14:textId="77777777" w:rsidR="00936989" w:rsidRDefault="00936989" w:rsidP="00936989">
                      <w:pPr>
                        <w:rPr>
                          <w:sz w:val="24"/>
                        </w:rPr>
                      </w:pPr>
                      <w:r>
                        <w:rPr>
                          <w:sz w:val="24"/>
                        </w:rPr>
                        <w:t xml:space="preserve">The name should be the name of your RADIUS platform. </w:t>
                      </w:r>
                    </w:p>
                    <w:p w14:paraId="5E0AD20E" w14:textId="77777777" w:rsidR="00936989" w:rsidRPr="00936989" w:rsidRDefault="00936989" w:rsidP="00936989">
                      <w:pPr>
                        <w:rPr>
                          <w:sz w:val="24"/>
                        </w:rPr>
                      </w:pPr>
                      <w:r>
                        <w:rPr>
                          <w:sz w:val="24"/>
                        </w:rPr>
                        <w:t xml:space="preserve">Click “next” after name it. There are a lot of “next” in this GUI, just move forward and follow along with system instruction.  </w:t>
                      </w:r>
                    </w:p>
                  </w:txbxContent>
                </v:textbox>
                <w10:wrap type="square" anchorx="margin"/>
              </v:shape>
            </w:pict>
          </mc:Fallback>
        </mc:AlternateContent>
      </w:r>
      <w:r w:rsidRPr="00936989">
        <w:rPr>
          <w:noProof/>
          <w:sz w:val="24"/>
        </w:rPr>
        <mc:AlternateContent>
          <mc:Choice Requires="wps">
            <w:drawing>
              <wp:anchor distT="45720" distB="45720" distL="114300" distR="114300" simplePos="0" relativeHeight="251664384" behindDoc="0" locked="0" layoutInCell="1" allowOverlap="1" wp14:anchorId="495BD934" wp14:editId="63A88D82">
                <wp:simplePos x="0" y="0"/>
                <wp:positionH relativeFrom="margin">
                  <wp:posOffset>4029075</wp:posOffset>
                </wp:positionH>
                <wp:positionV relativeFrom="paragraph">
                  <wp:posOffset>19050</wp:posOffset>
                </wp:positionV>
                <wp:extent cx="1898015" cy="1404620"/>
                <wp:effectExtent l="0" t="0" r="2603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404620"/>
                        </a:xfrm>
                        <a:prstGeom prst="rect">
                          <a:avLst/>
                        </a:prstGeom>
                        <a:solidFill>
                          <a:srgbClr val="FFFFFF"/>
                        </a:solidFill>
                        <a:ln w="9525">
                          <a:solidFill>
                            <a:srgbClr val="000000"/>
                          </a:solidFill>
                          <a:miter lim="800000"/>
                          <a:headEnd/>
                          <a:tailEnd/>
                        </a:ln>
                      </wps:spPr>
                      <wps:txbx>
                        <w:txbxContent>
                          <w:p w14:paraId="2CE195EE" w14:textId="77777777" w:rsidR="00936989" w:rsidRPr="00936989" w:rsidRDefault="00936989">
                            <w:pPr>
                              <w:rPr>
                                <w:sz w:val="24"/>
                              </w:rPr>
                            </w:pPr>
                            <w:r w:rsidRPr="00936989">
                              <w:rPr>
                                <w:sz w:val="24"/>
                              </w:rPr>
                              <w:t>Define the Friendly Name with hostname of the router. Also type in the network that your network devices are</w:t>
                            </w:r>
                            <w:r>
                              <w:rPr>
                                <w:sz w:val="24"/>
                              </w:rPr>
                              <w:t xml:space="preserve"> belong to</w:t>
                            </w:r>
                            <w:r w:rsidRPr="00936989">
                              <w:rPr>
                                <w:sz w:val="24"/>
                              </w:rPr>
                              <w:t xml:space="preserve">. </w:t>
                            </w:r>
                          </w:p>
                          <w:p w14:paraId="654194E4" w14:textId="77777777" w:rsidR="00936989" w:rsidRPr="00936989" w:rsidRDefault="00936989">
                            <w:pPr>
                              <w:rPr>
                                <w:sz w:val="24"/>
                              </w:rPr>
                            </w:pPr>
                            <w:r w:rsidRPr="00936989">
                              <w:rPr>
                                <w:sz w:val="24"/>
                              </w:rPr>
                              <w:t>Share Secret should be the same as the shared key in router configuration. In this lab, I set it to a simple “123456”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BD934" id="_x0000_s1031" type="#_x0000_t202" style="position:absolute;left:0;text-align:left;margin-left:317.25pt;margin-top:1.5pt;width:149.4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">
                <v:textbox style="mso-fit-shape-to-text:t">
                  <w:txbxContent>
                    <w:p w14:paraId="2CE195EE" w14:textId="77777777" w:rsidR="00936989" w:rsidRPr="00936989" w:rsidRDefault="00936989">
                      <w:pPr>
                        <w:rPr>
                          <w:sz w:val="24"/>
                        </w:rPr>
                      </w:pPr>
                      <w:r w:rsidRPr="00936989">
                        <w:rPr>
                          <w:sz w:val="24"/>
                        </w:rPr>
                        <w:t>Define the Friendly Name with hostname of the router. Also type in the network that your network devices are</w:t>
                      </w:r>
                      <w:r>
                        <w:rPr>
                          <w:sz w:val="24"/>
                        </w:rPr>
                        <w:t xml:space="preserve"> belong to</w:t>
                      </w:r>
                      <w:r w:rsidRPr="00936989">
                        <w:rPr>
                          <w:sz w:val="24"/>
                        </w:rPr>
                        <w:t xml:space="preserve">. </w:t>
                      </w:r>
                    </w:p>
                    <w:p w14:paraId="654194E4" w14:textId="77777777" w:rsidR="00936989" w:rsidRPr="00936989" w:rsidRDefault="00936989">
                      <w:pPr>
                        <w:rPr>
                          <w:sz w:val="24"/>
                        </w:rPr>
                      </w:pPr>
                      <w:r w:rsidRPr="00936989">
                        <w:rPr>
                          <w:sz w:val="24"/>
                        </w:rPr>
                        <w:t>Share Secret should be the same as the shared key in router configuration. In this lab, I set it to a simple “123456”</w:t>
                      </w:r>
                    </w:p>
                  </w:txbxContent>
                </v:textbox>
                <w10:wrap type="square" anchorx="margin"/>
              </v:shape>
            </w:pict>
          </mc:Fallback>
        </mc:AlternateContent>
      </w:r>
      <w:r w:rsidR="00DE68AB">
        <w:rPr>
          <w:noProof/>
        </w:rPr>
        <w:drawing>
          <wp:inline distT="0" distB="0" distL="0" distR="0" wp14:anchorId="5449AA76" wp14:editId="291D62D6">
            <wp:extent cx="3794760" cy="41447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t="4287" r="7128"/>
                    <a:stretch/>
                  </pic:blipFill>
                  <pic:spPr bwMode="auto">
                    <a:xfrm>
                      <a:off x="0" y="0"/>
                      <a:ext cx="3799038" cy="4149405"/>
                    </a:xfrm>
                    <a:prstGeom prst="rect">
                      <a:avLst/>
                    </a:prstGeom>
                    <a:noFill/>
                    <a:ln>
                      <a:noFill/>
                    </a:ln>
                    <a:extLst>
                      <a:ext uri="{53640926-AAD7-44D8-BBD7-CCE9431645EC}">
                        <a14:shadowObscured xmlns:a14="http://schemas.microsoft.com/office/drawing/2010/main"/>
                      </a:ext>
                    </a:extLst>
                  </pic:spPr>
                </pic:pic>
              </a:graphicData>
            </a:graphic>
          </wp:inline>
        </w:drawing>
      </w:r>
      <w:r w:rsidR="00EF5D05">
        <w:rPr>
          <w:noProof/>
        </w:rPr>
        <w:drawing>
          <wp:inline distT="0" distB="0" distL="0" distR="0" wp14:anchorId="676569C8" wp14:editId="389806C8">
            <wp:extent cx="3840480" cy="392475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t="-379" r="-780" b="379"/>
                    <a:stretch/>
                  </pic:blipFill>
                  <pic:spPr bwMode="auto">
                    <a:xfrm>
                      <a:off x="0" y="0"/>
                      <a:ext cx="3846664" cy="3931072"/>
                    </a:xfrm>
                    <a:prstGeom prst="rect">
                      <a:avLst/>
                    </a:prstGeom>
                    <a:noFill/>
                    <a:ln>
                      <a:noFill/>
                    </a:ln>
                    <a:extLst>
                      <a:ext uri="{53640926-AAD7-44D8-BBD7-CCE9431645EC}">
                        <a14:shadowObscured xmlns:a14="http://schemas.microsoft.com/office/drawing/2010/main"/>
                      </a:ext>
                    </a:extLst>
                  </pic:spPr>
                </pic:pic>
              </a:graphicData>
            </a:graphic>
          </wp:inline>
        </w:drawing>
      </w:r>
    </w:p>
    <w:p w14:paraId="11C4E420" w14:textId="77777777" w:rsidR="00EF5D05" w:rsidRDefault="00CC7478" w:rsidP="00DE68AB">
      <w:pPr>
        <w:ind w:left="0"/>
      </w:pPr>
      <w:r w:rsidRPr="00936989">
        <w:rPr>
          <w:noProof/>
          <w:sz w:val="24"/>
        </w:rPr>
        <w:lastRenderedPageBreak/>
        <mc:AlternateContent>
          <mc:Choice Requires="wps">
            <w:drawing>
              <wp:anchor distT="45720" distB="45720" distL="114300" distR="114300" simplePos="0" relativeHeight="251668480" behindDoc="0" locked="0" layoutInCell="1" allowOverlap="1" wp14:anchorId="3B48FA6D" wp14:editId="79BC0448">
                <wp:simplePos x="0" y="0"/>
                <wp:positionH relativeFrom="margin">
                  <wp:align>right</wp:align>
                </wp:positionH>
                <wp:positionV relativeFrom="paragraph">
                  <wp:posOffset>6985</wp:posOffset>
                </wp:positionV>
                <wp:extent cx="1907540" cy="1404620"/>
                <wp:effectExtent l="0" t="0" r="16510"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14:paraId="4C9F9946" w14:textId="77777777" w:rsidR="00CC7478" w:rsidRPr="00936989" w:rsidRDefault="00CC7478" w:rsidP="00CC7478">
                            <w:pPr>
                              <w:rPr>
                                <w:sz w:val="24"/>
                              </w:rPr>
                            </w:pPr>
                            <w:r>
                              <w:rPr>
                                <w:sz w:val="24"/>
                              </w:rPr>
                              <w:t>Realm name is important, because I need to use it in future steps. Since I am configuring a local network isolated from the Internet, I used “</w:t>
                            </w:r>
                            <w:r w:rsidRPr="00CC7478">
                              <w:rPr>
                                <w:b/>
                                <w:sz w:val="24"/>
                              </w:rPr>
                              <w:t>local</w:t>
                            </w:r>
                            <w:r>
                              <w:rPr>
                                <w:sz w:val="24"/>
                              </w:rPr>
                              <w:t xml:space="preserve">” as my </w:t>
                            </w:r>
                            <w:r>
                              <w:rPr>
                                <w:rFonts w:ascii="Arial" w:hAnsi="Arial" w:cs="Arial"/>
                                <w:color w:val="222222"/>
                                <w:shd w:val="clear" w:color="auto" w:fill="FFFFFF"/>
                              </w:rPr>
                              <w:t xml:space="preserve">realm domain. You can choose a name you want before </w:t>
                            </w:r>
                            <w:r>
                              <w:rPr>
                                <w:rFonts w:ascii="Arial" w:hAnsi="Arial" w:cs="Arial"/>
                                <w:color w:val="222222"/>
                                <w:shd w:val="clear" w:color="auto" w:fill="FFFFFF"/>
                              </w:rPr>
                              <w:t>“.</w:t>
                            </w:r>
                            <w:r w:rsidRPr="00CC7478">
                              <w:rPr>
                                <w:rFonts w:ascii="Arial" w:hAnsi="Arial" w:cs="Arial"/>
                                <w:b/>
                                <w:color w:val="222222"/>
                                <w:shd w:val="clear" w:color="auto" w:fill="FFFFFF"/>
                              </w:rPr>
                              <w:t>local</w:t>
                            </w:r>
                            <w:r>
                              <w:rPr>
                                <w:rFonts w:ascii="Arial" w:hAnsi="Arial" w:cs="Arial"/>
                                <w:color w:val="222222"/>
                                <w:shd w:val="clear" w:color="auto" w:fill="FFFFFF"/>
                              </w:rPr>
                              <w:t>”</w:t>
                            </w:r>
                            <w:r>
                              <w:rPr>
                                <w:sz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48FA6D" id="_x0000_s1032" type="#_x0000_t202" style="position:absolute;margin-left:99pt;margin-top:.55pt;width:150.2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">
                <v:textbox style="mso-fit-shape-to-text:t">
                  <w:txbxContent>
                    <w:p w14:paraId="4C9F9946" w14:textId="77777777" w:rsidR="00CC7478" w:rsidRPr="00936989" w:rsidRDefault="00CC7478" w:rsidP="00CC7478">
                      <w:pPr>
                        <w:rPr>
                          <w:sz w:val="24"/>
                        </w:rPr>
                      </w:pPr>
                      <w:r>
                        <w:rPr>
                          <w:sz w:val="24"/>
                        </w:rPr>
                        <w:t>Realm name is important, because I need to use it in future steps. Since I am configuring a local network isolated from the Internet, I used “</w:t>
                      </w:r>
                      <w:r w:rsidRPr="00CC7478">
                        <w:rPr>
                          <w:b/>
                          <w:sz w:val="24"/>
                        </w:rPr>
                        <w:t>local</w:t>
                      </w:r>
                      <w:r>
                        <w:rPr>
                          <w:sz w:val="24"/>
                        </w:rPr>
                        <w:t xml:space="preserve">” as my </w:t>
                      </w:r>
                      <w:r>
                        <w:rPr>
                          <w:rFonts w:ascii="Arial" w:hAnsi="Arial" w:cs="Arial"/>
                          <w:color w:val="222222"/>
                          <w:shd w:val="clear" w:color="auto" w:fill="FFFFFF"/>
                        </w:rPr>
                        <w:t xml:space="preserve">realm domain. You can choose a name you want before </w:t>
                      </w:r>
                      <w:r>
                        <w:rPr>
                          <w:rFonts w:ascii="Arial" w:hAnsi="Arial" w:cs="Arial"/>
                          <w:color w:val="222222"/>
                          <w:shd w:val="clear" w:color="auto" w:fill="FFFFFF"/>
                        </w:rPr>
                        <w:t>“.</w:t>
                      </w:r>
                      <w:r w:rsidRPr="00CC7478">
                        <w:rPr>
                          <w:rFonts w:ascii="Arial" w:hAnsi="Arial" w:cs="Arial"/>
                          <w:b/>
                          <w:color w:val="222222"/>
                          <w:shd w:val="clear" w:color="auto" w:fill="FFFFFF"/>
                        </w:rPr>
                        <w:t>local</w:t>
                      </w:r>
                      <w:r>
                        <w:rPr>
                          <w:rFonts w:ascii="Arial" w:hAnsi="Arial" w:cs="Arial"/>
                          <w:color w:val="222222"/>
                          <w:shd w:val="clear" w:color="auto" w:fill="FFFFFF"/>
                        </w:rPr>
                        <w:t>”</w:t>
                      </w:r>
                      <w:r>
                        <w:rPr>
                          <w:sz w:val="24"/>
                        </w:rPr>
                        <w:t xml:space="preserve"> </w:t>
                      </w:r>
                    </w:p>
                  </w:txbxContent>
                </v:textbox>
                <w10:wrap type="square" anchorx="margin"/>
              </v:shape>
            </w:pict>
          </mc:Fallback>
        </mc:AlternateContent>
      </w:r>
      <w:r w:rsidR="00EF5D05">
        <w:rPr>
          <w:noProof/>
        </w:rPr>
        <w:drawing>
          <wp:inline distT="0" distB="0" distL="0" distR="0" wp14:anchorId="3CFD3272" wp14:editId="588515A8">
            <wp:extent cx="3863521" cy="39852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4635" cy="3996724"/>
                    </a:xfrm>
                    <a:prstGeom prst="rect">
                      <a:avLst/>
                    </a:prstGeom>
                    <a:noFill/>
                    <a:ln>
                      <a:noFill/>
                    </a:ln>
                  </pic:spPr>
                </pic:pic>
              </a:graphicData>
            </a:graphic>
          </wp:inline>
        </w:drawing>
      </w:r>
    </w:p>
    <w:p w14:paraId="497050ED" w14:textId="77777777" w:rsidR="00EF5D05" w:rsidRDefault="00CC7478" w:rsidP="00EF5D05">
      <w:r w:rsidRPr="00936989">
        <w:rPr>
          <w:noProof/>
          <w:sz w:val="24"/>
        </w:rPr>
        <mc:AlternateContent>
          <mc:Choice Requires="wps">
            <w:drawing>
              <wp:anchor distT="45720" distB="45720" distL="114300" distR="114300" simplePos="0" relativeHeight="251670528" behindDoc="0" locked="0" layoutInCell="1" allowOverlap="1" wp14:anchorId="049CAA7F" wp14:editId="09458329">
                <wp:simplePos x="0" y="0"/>
                <wp:positionH relativeFrom="margin">
                  <wp:align>right</wp:align>
                </wp:positionH>
                <wp:positionV relativeFrom="paragraph">
                  <wp:posOffset>86360</wp:posOffset>
                </wp:positionV>
                <wp:extent cx="1907540" cy="1404620"/>
                <wp:effectExtent l="0" t="0" r="16510" b="285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14:paraId="10F5FFC1" w14:textId="77777777" w:rsidR="00CC7478" w:rsidRPr="00936989" w:rsidRDefault="00CC7478" w:rsidP="00CC7478">
                            <w:pPr>
                              <w:rPr>
                                <w:sz w:val="24"/>
                              </w:rPr>
                            </w:pPr>
                            <w:r>
                              <w:rPr>
                                <w:sz w:val="24"/>
                              </w:rPr>
                              <w:t xml:space="preserve">Confirmation step. After you click “Finish”, your RADIUS domain is created.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9CAA7F" id="_x0000_s1033" type="#_x0000_t202" style="position:absolute;left:0;text-align:left;margin-left:99pt;margin-top:6.8pt;width:150.2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">
                <v:textbox style="mso-fit-shape-to-text:t">
                  <w:txbxContent>
                    <w:p w14:paraId="10F5FFC1" w14:textId="77777777" w:rsidR="00CC7478" w:rsidRPr="00936989" w:rsidRDefault="00CC7478" w:rsidP="00CC7478">
                      <w:pPr>
                        <w:rPr>
                          <w:sz w:val="24"/>
                        </w:rPr>
                      </w:pPr>
                      <w:r>
                        <w:rPr>
                          <w:sz w:val="24"/>
                        </w:rPr>
                        <w:t xml:space="preserve">Confirmation step. After you click “Finish”, your RADIUS domain is created.  </w:t>
                      </w:r>
                    </w:p>
                  </w:txbxContent>
                </v:textbox>
                <w10:wrap type="square" anchorx="margin"/>
              </v:shape>
            </w:pict>
          </mc:Fallback>
        </mc:AlternateContent>
      </w:r>
      <w:r w:rsidR="00EF5D05">
        <w:rPr>
          <w:noProof/>
        </w:rPr>
        <w:drawing>
          <wp:inline distT="0" distB="0" distL="0" distR="0" wp14:anchorId="4AC57823" wp14:editId="149EB20E">
            <wp:extent cx="3853332" cy="3916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756" cy="3921177"/>
                    </a:xfrm>
                    <a:prstGeom prst="rect">
                      <a:avLst/>
                    </a:prstGeom>
                    <a:noFill/>
                    <a:ln>
                      <a:noFill/>
                    </a:ln>
                  </pic:spPr>
                </pic:pic>
              </a:graphicData>
            </a:graphic>
          </wp:inline>
        </w:drawing>
      </w:r>
    </w:p>
    <w:p w14:paraId="74DD81DD" w14:textId="77777777" w:rsidR="00CC7478" w:rsidRDefault="00CC7478" w:rsidP="00EF5D05">
      <w:r>
        <w:lastRenderedPageBreak/>
        <w:tab/>
        <w:t>And here is the domain you just created. “cisco”</w:t>
      </w:r>
      <w:r w:rsidR="005E7BEC">
        <w:t xml:space="preserve"> is my working RADIUS domain</w:t>
      </w:r>
      <w:r>
        <w:t xml:space="preserve"> </w:t>
      </w:r>
      <w:r w:rsidR="005E7BEC">
        <w:t>that I configured for this project before.</w:t>
      </w:r>
    </w:p>
    <w:p w14:paraId="70CBFF75" w14:textId="77777777" w:rsidR="00EF5D05" w:rsidRDefault="00EF5D05" w:rsidP="00EF5D05">
      <w:r>
        <w:rPr>
          <w:noProof/>
        </w:rPr>
        <w:drawing>
          <wp:inline distT="0" distB="0" distL="0" distR="0" wp14:anchorId="272186AC" wp14:editId="4C38482E">
            <wp:extent cx="5943600" cy="8863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86306"/>
                    </a:xfrm>
                    <a:prstGeom prst="rect">
                      <a:avLst/>
                    </a:prstGeom>
                    <a:noFill/>
                    <a:ln>
                      <a:noFill/>
                    </a:ln>
                  </pic:spPr>
                </pic:pic>
              </a:graphicData>
            </a:graphic>
          </wp:inline>
        </w:drawing>
      </w:r>
    </w:p>
    <w:p w14:paraId="5D14153A" w14:textId="77777777" w:rsidR="005E7BEC" w:rsidRPr="00EF5D05" w:rsidRDefault="005E7BEC" w:rsidP="00EF5D05"/>
    <w:p w14:paraId="667F374C" w14:textId="77777777" w:rsidR="00EF3CC2" w:rsidRPr="00EF3CC2" w:rsidRDefault="00EF5D05" w:rsidP="00EF3CC2">
      <w:pPr>
        <w:pStyle w:val="Heading4"/>
        <w:rPr>
          <w:b/>
          <w:sz w:val="24"/>
        </w:rPr>
      </w:pPr>
      <w:r>
        <w:rPr>
          <w:b/>
          <w:sz w:val="24"/>
        </w:rPr>
        <w:t>Configuring Privilege and Administrative Network Policy</w:t>
      </w:r>
      <w:r w:rsidR="00EF3CC2">
        <w:t xml:space="preserve"> </w:t>
      </w:r>
    </w:p>
    <w:p w14:paraId="397947A9" w14:textId="77777777" w:rsidR="00EF5D05" w:rsidRDefault="00EF3CC2" w:rsidP="00EF3CC2">
      <w:r w:rsidRPr="00936989">
        <w:rPr>
          <w:noProof/>
          <w:sz w:val="24"/>
        </w:rPr>
        <mc:AlternateContent>
          <mc:Choice Requires="wps">
            <w:drawing>
              <wp:anchor distT="45720" distB="45720" distL="114300" distR="114300" simplePos="0" relativeHeight="251674624" behindDoc="0" locked="0" layoutInCell="1" allowOverlap="1" wp14:anchorId="2635E26E" wp14:editId="7C3C6801">
                <wp:simplePos x="0" y="0"/>
                <wp:positionH relativeFrom="margin">
                  <wp:posOffset>5106851</wp:posOffset>
                </wp:positionH>
                <wp:positionV relativeFrom="paragraph">
                  <wp:posOffset>3220085</wp:posOffset>
                </wp:positionV>
                <wp:extent cx="1181100" cy="1404620"/>
                <wp:effectExtent l="0" t="0" r="19050" b="2603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14:paraId="57CB5AF0" w14:textId="77777777" w:rsidR="00EF3CC2" w:rsidRPr="00936989" w:rsidRDefault="00EF3CC2" w:rsidP="00EF3CC2">
                            <w:pPr>
                              <w:rPr>
                                <w:sz w:val="24"/>
                              </w:rPr>
                            </w:pPr>
                            <w:r>
                              <w:rPr>
                                <w:sz w:val="24"/>
                              </w:rPr>
                              <w:t xml:space="preserve">Add your domain into this policy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5E26E" id="_x0000_s1034" type="#_x0000_t202" style="position:absolute;left:0;text-align:left;margin-left:402.1pt;margin-top:253.55pt;width:93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">
                <v:textbox style="mso-fit-shape-to-text:t">
                  <w:txbxContent>
                    <w:p w14:paraId="57CB5AF0" w14:textId="77777777" w:rsidR="00EF3CC2" w:rsidRPr="00936989" w:rsidRDefault="00EF3CC2" w:rsidP="00EF3CC2">
                      <w:pPr>
                        <w:rPr>
                          <w:sz w:val="24"/>
                        </w:rPr>
                      </w:pPr>
                      <w:r>
                        <w:rPr>
                          <w:sz w:val="24"/>
                        </w:rPr>
                        <w:t xml:space="preserve">Add your domain into this policy  </w:t>
                      </w:r>
                    </w:p>
                  </w:txbxContent>
                </v:textbox>
                <w10:wrap type="square" anchorx="margin"/>
              </v:shape>
            </w:pict>
          </mc:Fallback>
        </mc:AlternateContent>
      </w:r>
      <w:r w:rsidRPr="00936989">
        <w:rPr>
          <w:noProof/>
          <w:sz w:val="24"/>
        </w:rPr>
        <mc:AlternateContent>
          <mc:Choice Requires="wps">
            <w:drawing>
              <wp:anchor distT="45720" distB="45720" distL="114300" distR="114300" simplePos="0" relativeHeight="251672576" behindDoc="0" locked="0" layoutInCell="1" allowOverlap="1" wp14:anchorId="346EEA98" wp14:editId="1E2AA95B">
                <wp:simplePos x="0" y="0"/>
                <wp:positionH relativeFrom="margin">
                  <wp:posOffset>4972050</wp:posOffset>
                </wp:positionH>
                <wp:positionV relativeFrom="paragraph">
                  <wp:posOffset>41275</wp:posOffset>
                </wp:positionV>
                <wp:extent cx="1294130" cy="1404620"/>
                <wp:effectExtent l="0" t="0" r="20320" b="158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4620"/>
                        </a:xfrm>
                        <a:prstGeom prst="rect">
                          <a:avLst/>
                        </a:prstGeom>
                        <a:solidFill>
                          <a:srgbClr val="FFFFFF"/>
                        </a:solidFill>
                        <a:ln w="9525">
                          <a:solidFill>
                            <a:srgbClr val="000000"/>
                          </a:solidFill>
                          <a:miter lim="800000"/>
                          <a:headEnd/>
                          <a:tailEnd/>
                        </a:ln>
                      </wps:spPr>
                      <wps:txbx>
                        <w:txbxContent>
                          <w:p w14:paraId="73191C1F" w14:textId="77777777" w:rsidR="00EF3CC2" w:rsidRDefault="00EF3CC2" w:rsidP="00EF3CC2">
                            <w:pPr>
                              <w:ind w:left="0"/>
                              <w:rPr>
                                <w:sz w:val="24"/>
                              </w:rPr>
                            </w:pPr>
                            <w:r>
                              <w:rPr>
                                <w:sz w:val="24"/>
                              </w:rPr>
                              <w:t>Next, I needed to configure specific policies in my Radius domain.</w:t>
                            </w:r>
                          </w:p>
                          <w:p w14:paraId="2558D729" w14:textId="77777777" w:rsidR="00EF3CC2" w:rsidRPr="00936989" w:rsidRDefault="00EF3CC2" w:rsidP="00EF3CC2">
                            <w:pPr>
                              <w:ind w:left="0"/>
                              <w:rPr>
                                <w:sz w:val="24"/>
                              </w:rPr>
                            </w:pPr>
                            <w:r>
                              <w:rPr>
                                <w:sz w:val="24"/>
                              </w:rPr>
                              <w:t>We still operate in NPS but go to “policies” tab and configure.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6EEA98" id="_x0000_s1035" type="#_x0000_t202" style="position:absolute;left:0;text-align:left;margin-left:391.5pt;margin-top:3.25pt;width:101.9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">
                <v:textbox style="mso-fit-shape-to-text:t">
                  <w:txbxContent>
                    <w:p w14:paraId="73191C1F" w14:textId="77777777" w:rsidR="00EF3CC2" w:rsidRDefault="00EF3CC2" w:rsidP="00EF3CC2">
                      <w:pPr>
                        <w:ind w:left="0"/>
                        <w:rPr>
                          <w:sz w:val="24"/>
                        </w:rPr>
                      </w:pPr>
                      <w:r>
                        <w:rPr>
                          <w:sz w:val="24"/>
                        </w:rPr>
                        <w:t>Next, I needed to configure specific policies in my Radius domain.</w:t>
                      </w:r>
                    </w:p>
                    <w:p w14:paraId="2558D729" w14:textId="77777777" w:rsidR="00EF3CC2" w:rsidRPr="00936989" w:rsidRDefault="00EF3CC2" w:rsidP="00EF3CC2">
                      <w:pPr>
                        <w:ind w:left="0"/>
                        <w:rPr>
                          <w:sz w:val="24"/>
                        </w:rPr>
                      </w:pPr>
                      <w:r>
                        <w:rPr>
                          <w:sz w:val="24"/>
                        </w:rPr>
                        <w:t>We still operate in NPS but go to “policies” tab and configure.</w:t>
                      </w:r>
                    </w:p>
                  </w:txbxContent>
                </v:textbox>
                <w10:wrap type="square" anchorx="margin"/>
              </v:shape>
            </w:pict>
          </mc:Fallback>
        </mc:AlternateContent>
      </w:r>
      <w:r w:rsidR="00EF5D05">
        <w:rPr>
          <w:noProof/>
        </w:rPr>
        <w:drawing>
          <wp:inline distT="0" distB="0" distL="0" distR="0" wp14:anchorId="65AFBD41" wp14:editId="21FC6578">
            <wp:extent cx="4797115" cy="310293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115" cy="3102938"/>
                    </a:xfrm>
                    <a:prstGeom prst="rect">
                      <a:avLst/>
                    </a:prstGeom>
                    <a:noFill/>
                    <a:ln>
                      <a:noFill/>
                    </a:ln>
                  </pic:spPr>
                </pic:pic>
              </a:graphicData>
            </a:graphic>
          </wp:inline>
        </w:drawing>
      </w:r>
      <w:r w:rsidR="00EF5D05">
        <w:rPr>
          <w:noProof/>
        </w:rPr>
        <w:drawing>
          <wp:inline distT="0" distB="0" distL="0" distR="0" wp14:anchorId="6ACD73EC" wp14:editId="66E521F0">
            <wp:extent cx="4909457" cy="307221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3761" cy="3081170"/>
                    </a:xfrm>
                    <a:prstGeom prst="rect">
                      <a:avLst/>
                    </a:prstGeom>
                    <a:noFill/>
                    <a:ln>
                      <a:noFill/>
                    </a:ln>
                  </pic:spPr>
                </pic:pic>
              </a:graphicData>
            </a:graphic>
          </wp:inline>
        </w:drawing>
      </w:r>
    </w:p>
    <w:p w14:paraId="7CBEEB31" w14:textId="77777777" w:rsidR="00EF5D05" w:rsidRDefault="00EF3CC2" w:rsidP="00EF5D05">
      <w:r w:rsidRPr="00936989">
        <w:rPr>
          <w:noProof/>
          <w:sz w:val="24"/>
        </w:rPr>
        <w:lastRenderedPageBreak/>
        <mc:AlternateContent>
          <mc:Choice Requires="wps">
            <w:drawing>
              <wp:anchor distT="45720" distB="45720" distL="114300" distR="114300" simplePos="0" relativeHeight="251676672" behindDoc="0" locked="0" layoutInCell="1" allowOverlap="1" wp14:anchorId="7F53E21B" wp14:editId="5016118E">
                <wp:simplePos x="0" y="0"/>
                <wp:positionH relativeFrom="margin">
                  <wp:posOffset>4533900</wp:posOffset>
                </wp:positionH>
                <wp:positionV relativeFrom="paragraph">
                  <wp:posOffset>57785</wp:posOffset>
                </wp:positionV>
                <wp:extent cx="1181100" cy="1404620"/>
                <wp:effectExtent l="0" t="0" r="19050" b="2603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14:paraId="12E92DDF" w14:textId="77777777" w:rsidR="00EF3CC2" w:rsidRPr="00936989" w:rsidRDefault="00EF3CC2" w:rsidP="00EF3CC2">
                            <w:pPr>
                              <w:rPr>
                                <w:sz w:val="24"/>
                              </w:rPr>
                            </w:pPr>
                            <w:r>
                              <w:rPr>
                                <w:sz w:val="24"/>
                              </w:rPr>
                              <w:t xml:space="preserve">Add your router as part of this policy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3E21B" id="_x0000_s1036" type="#_x0000_t202" style="position:absolute;left:0;text-align:left;margin-left:357pt;margin-top:4.55pt;width:93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">
                <v:textbox style="mso-fit-shape-to-text:t">
                  <w:txbxContent>
                    <w:p w14:paraId="12E92DDF" w14:textId="77777777" w:rsidR="00EF3CC2" w:rsidRPr="00936989" w:rsidRDefault="00EF3CC2" w:rsidP="00EF3CC2">
                      <w:pPr>
                        <w:rPr>
                          <w:sz w:val="24"/>
                        </w:rPr>
                      </w:pPr>
                      <w:r>
                        <w:rPr>
                          <w:sz w:val="24"/>
                        </w:rPr>
                        <w:t xml:space="preserve">Add your router as part of this policy  </w:t>
                      </w:r>
                    </w:p>
                  </w:txbxContent>
                </v:textbox>
                <w10:wrap type="square" anchorx="margin"/>
              </v:shape>
            </w:pict>
          </mc:Fallback>
        </mc:AlternateContent>
      </w:r>
      <w:r w:rsidR="00EF5D05">
        <w:rPr>
          <w:noProof/>
        </w:rPr>
        <w:drawing>
          <wp:inline distT="0" distB="0" distL="0" distR="0" wp14:anchorId="79AC5637" wp14:editId="63746FD1">
            <wp:extent cx="4349115" cy="360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1728"/>
                    <a:stretch/>
                  </pic:blipFill>
                  <pic:spPr bwMode="auto">
                    <a:xfrm>
                      <a:off x="0" y="0"/>
                      <a:ext cx="4352209" cy="3609366"/>
                    </a:xfrm>
                    <a:prstGeom prst="rect">
                      <a:avLst/>
                    </a:prstGeom>
                    <a:noFill/>
                    <a:ln>
                      <a:noFill/>
                    </a:ln>
                    <a:extLst>
                      <a:ext uri="{53640926-AAD7-44D8-BBD7-CCE9431645EC}">
                        <a14:shadowObscured xmlns:a14="http://schemas.microsoft.com/office/drawing/2010/main"/>
                      </a:ext>
                    </a:extLst>
                  </pic:spPr>
                </pic:pic>
              </a:graphicData>
            </a:graphic>
          </wp:inline>
        </w:drawing>
      </w:r>
    </w:p>
    <w:p w14:paraId="4351BDF9" w14:textId="77777777" w:rsidR="00EF5D05" w:rsidRDefault="00EF3CC2" w:rsidP="00EF5D05">
      <w:r w:rsidRPr="00936989">
        <w:rPr>
          <w:noProof/>
          <w:sz w:val="24"/>
        </w:rPr>
        <mc:AlternateContent>
          <mc:Choice Requires="wps">
            <w:drawing>
              <wp:anchor distT="45720" distB="45720" distL="114300" distR="114300" simplePos="0" relativeHeight="251678720" behindDoc="0" locked="0" layoutInCell="1" allowOverlap="1" wp14:anchorId="04F29E3D" wp14:editId="6AAD408E">
                <wp:simplePos x="0" y="0"/>
                <wp:positionH relativeFrom="margin">
                  <wp:posOffset>4584700</wp:posOffset>
                </wp:positionH>
                <wp:positionV relativeFrom="paragraph">
                  <wp:posOffset>127000</wp:posOffset>
                </wp:positionV>
                <wp:extent cx="1181100" cy="1404620"/>
                <wp:effectExtent l="0" t="0" r="19050" b="2603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14:paraId="678A7218" w14:textId="77777777" w:rsidR="00EF3CC2" w:rsidRPr="00936989" w:rsidRDefault="00EF3CC2" w:rsidP="00EF3CC2">
                            <w:pPr>
                              <w:rPr>
                                <w:sz w:val="24"/>
                              </w:rPr>
                            </w:pPr>
                            <w:r>
                              <w:rPr>
                                <w:sz w:val="24"/>
                              </w:rPr>
                              <w:t xml:space="preserve">Two added. Confirmed.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F29E3D" id="_x0000_s1037" type="#_x0000_t202" style="position:absolute;left:0;text-align:left;margin-left:361pt;margin-top:10pt;width:93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">
                <v:textbox style="mso-fit-shape-to-text:t">
                  <w:txbxContent>
                    <w:p w14:paraId="678A7218" w14:textId="77777777" w:rsidR="00EF3CC2" w:rsidRPr="00936989" w:rsidRDefault="00EF3CC2" w:rsidP="00EF3CC2">
                      <w:pPr>
                        <w:rPr>
                          <w:sz w:val="24"/>
                        </w:rPr>
                      </w:pPr>
                      <w:r>
                        <w:rPr>
                          <w:sz w:val="24"/>
                        </w:rPr>
                        <w:t xml:space="preserve">Two added. Confirmed.  </w:t>
                      </w:r>
                    </w:p>
                  </w:txbxContent>
                </v:textbox>
                <w10:wrap type="square" anchorx="margin"/>
              </v:shape>
            </w:pict>
          </mc:Fallback>
        </mc:AlternateContent>
      </w:r>
      <w:r w:rsidR="00EF5D05">
        <w:rPr>
          <w:noProof/>
        </w:rPr>
        <w:drawing>
          <wp:inline distT="0" distB="0" distL="0" distR="0" wp14:anchorId="139282D9" wp14:editId="76B26A96">
            <wp:extent cx="4320280" cy="36195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8055" cy="3626014"/>
                    </a:xfrm>
                    <a:prstGeom prst="rect">
                      <a:avLst/>
                    </a:prstGeom>
                    <a:noFill/>
                    <a:ln>
                      <a:noFill/>
                    </a:ln>
                  </pic:spPr>
                </pic:pic>
              </a:graphicData>
            </a:graphic>
          </wp:inline>
        </w:drawing>
      </w:r>
    </w:p>
    <w:p w14:paraId="31F1C702" w14:textId="77777777" w:rsidR="00EF5D05" w:rsidRDefault="008D6629" w:rsidP="00EF5D05">
      <w:r w:rsidRPr="00936989">
        <w:rPr>
          <w:noProof/>
          <w:sz w:val="24"/>
        </w:rPr>
        <w:lastRenderedPageBreak/>
        <mc:AlternateContent>
          <mc:Choice Requires="wps">
            <w:drawing>
              <wp:anchor distT="45720" distB="45720" distL="114300" distR="114300" simplePos="0" relativeHeight="251680768" behindDoc="0" locked="0" layoutInCell="1" allowOverlap="1" wp14:anchorId="35AFFFB1" wp14:editId="3BF1053D">
                <wp:simplePos x="0" y="0"/>
                <wp:positionH relativeFrom="margin">
                  <wp:posOffset>4453255</wp:posOffset>
                </wp:positionH>
                <wp:positionV relativeFrom="paragraph">
                  <wp:posOffset>34290</wp:posOffset>
                </wp:positionV>
                <wp:extent cx="1500505" cy="1404620"/>
                <wp:effectExtent l="0" t="0" r="23495" b="1841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1404620"/>
                        </a:xfrm>
                        <a:prstGeom prst="rect">
                          <a:avLst/>
                        </a:prstGeom>
                        <a:solidFill>
                          <a:srgbClr val="FFFFFF"/>
                        </a:solidFill>
                        <a:ln w="9525">
                          <a:solidFill>
                            <a:srgbClr val="000000"/>
                          </a:solidFill>
                          <a:miter lim="800000"/>
                          <a:headEnd/>
                          <a:tailEnd/>
                        </a:ln>
                      </wps:spPr>
                      <wps:txbx>
                        <w:txbxContent>
                          <w:p w14:paraId="75127B82" w14:textId="77777777" w:rsidR="008D6629" w:rsidRDefault="008D6629" w:rsidP="008D6629">
                            <w:pPr>
                              <w:rPr>
                                <w:sz w:val="24"/>
                              </w:rPr>
                            </w:pPr>
                            <w:r>
                              <w:rPr>
                                <w:sz w:val="24"/>
                              </w:rPr>
                              <w:t xml:space="preserve">Next, I needed to define what privilege/ policies I have in my domain. </w:t>
                            </w:r>
                          </w:p>
                          <w:p w14:paraId="61192B7A" w14:textId="77777777" w:rsidR="008D6629" w:rsidRPr="00936989" w:rsidRDefault="008D6629" w:rsidP="008D6629">
                            <w:pPr>
                              <w:rPr>
                                <w:sz w:val="24"/>
                              </w:rPr>
                            </w:pPr>
                            <w:r>
                              <w:rPr>
                                <w:sz w:val="24"/>
                              </w:rPr>
                              <w:t xml:space="preserve">In “Constraints” tab, it showed me the Authentication Method between routers and server. Since it was a practice lab, I used unencrypted authentication.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AFFFB1" id="_x0000_s1038" type="#_x0000_t202" style="position:absolute;left:0;text-align:left;margin-left:350.65pt;margin-top:2.7pt;width:118.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">
                <v:textbox style="mso-fit-shape-to-text:t">
                  <w:txbxContent>
                    <w:p w14:paraId="75127B82" w14:textId="77777777" w:rsidR="008D6629" w:rsidRDefault="008D6629" w:rsidP="008D6629">
                      <w:pPr>
                        <w:rPr>
                          <w:sz w:val="24"/>
                        </w:rPr>
                      </w:pPr>
                      <w:r>
                        <w:rPr>
                          <w:sz w:val="24"/>
                        </w:rPr>
                        <w:t xml:space="preserve">Next, I needed to define what privilege/ policies I have in my domain. </w:t>
                      </w:r>
                    </w:p>
                    <w:p w14:paraId="61192B7A" w14:textId="77777777" w:rsidR="008D6629" w:rsidRPr="00936989" w:rsidRDefault="008D6629" w:rsidP="008D6629">
                      <w:pPr>
                        <w:rPr>
                          <w:sz w:val="24"/>
                        </w:rPr>
                      </w:pPr>
                      <w:r>
                        <w:rPr>
                          <w:sz w:val="24"/>
                        </w:rPr>
                        <w:t xml:space="preserve">In “Constraints” tab, it showed me the Authentication Method between routers and server. Since it was a practice lab, I used unencrypted authentication. </w:t>
                      </w:r>
                    </w:p>
                  </w:txbxContent>
                </v:textbox>
                <w10:wrap type="square" anchorx="margin"/>
              </v:shape>
            </w:pict>
          </mc:Fallback>
        </mc:AlternateContent>
      </w:r>
      <w:r w:rsidR="00EF5D05">
        <w:rPr>
          <w:noProof/>
        </w:rPr>
        <w:drawing>
          <wp:inline distT="0" distB="0" distL="0" distR="0" wp14:anchorId="2862CA21" wp14:editId="70F12D13">
            <wp:extent cx="4254500" cy="352109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l="855" b="1841"/>
                    <a:stretch/>
                  </pic:blipFill>
                  <pic:spPr bwMode="auto">
                    <a:xfrm>
                      <a:off x="0" y="0"/>
                      <a:ext cx="4256940" cy="3523109"/>
                    </a:xfrm>
                    <a:prstGeom prst="rect">
                      <a:avLst/>
                    </a:prstGeom>
                    <a:noFill/>
                    <a:ln>
                      <a:noFill/>
                    </a:ln>
                    <a:extLst>
                      <a:ext uri="{53640926-AAD7-44D8-BBD7-CCE9431645EC}">
                        <a14:shadowObscured xmlns:a14="http://schemas.microsoft.com/office/drawing/2010/main"/>
                      </a:ext>
                    </a:extLst>
                  </pic:spPr>
                </pic:pic>
              </a:graphicData>
            </a:graphic>
          </wp:inline>
        </w:drawing>
      </w:r>
    </w:p>
    <w:p w14:paraId="236C717E" w14:textId="77777777" w:rsidR="00EF5D05" w:rsidRDefault="008D6629" w:rsidP="00EF5D05">
      <w:r w:rsidRPr="00936989">
        <w:rPr>
          <w:noProof/>
          <w:sz w:val="24"/>
        </w:rPr>
        <mc:AlternateContent>
          <mc:Choice Requires="wps">
            <w:drawing>
              <wp:anchor distT="45720" distB="45720" distL="114300" distR="114300" simplePos="0" relativeHeight="251682816" behindDoc="0" locked="0" layoutInCell="1" allowOverlap="1" wp14:anchorId="6F5B30FA" wp14:editId="1872E96C">
                <wp:simplePos x="0" y="0"/>
                <wp:positionH relativeFrom="margin">
                  <wp:align>right</wp:align>
                </wp:positionH>
                <wp:positionV relativeFrom="paragraph">
                  <wp:posOffset>85793</wp:posOffset>
                </wp:positionV>
                <wp:extent cx="1500505" cy="1404620"/>
                <wp:effectExtent l="0" t="0" r="23495" b="1460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1404620"/>
                        </a:xfrm>
                        <a:prstGeom prst="rect">
                          <a:avLst/>
                        </a:prstGeom>
                        <a:solidFill>
                          <a:srgbClr val="FFFFFF"/>
                        </a:solidFill>
                        <a:ln w="9525">
                          <a:solidFill>
                            <a:srgbClr val="000000"/>
                          </a:solidFill>
                          <a:miter lim="800000"/>
                          <a:headEnd/>
                          <a:tailEnd/>
                        </a:ln>
                      </wps:spPr>
                      <wps:txbx>
                        <w:txbxContent>
                          <w:p w14:paraId="7CD8BD94" w14:textId="77777777" w:rsidR="008D6629" w:rsidRDefault="008D6629" w:rsidP="008D6629">
                            <w:pPr>
                              <w:rPr>
                                <w:sz w:val="24"/>
                              </w:rPr>
                            </w:pPr>
                            <w:r>
                              <w:rPr>
                                <w:sz w:val="24"/>
                              </w:rPr>
                              <w:t xml:space="preserve">Then, in “Settings =&gt; Standard”, I set up what service type did I want. </w:t>
                            </w:r>
                          </w:p>
                          <w:p w14:paraId="21EDCC7B" w14:textId="77777777" w:rsidR="008D6629" w:rsidRDefault="008D6629" w:rsidP="008D6629">
                            <w:pPr>
                              <w:rPr>
                                <w:sz w:val="24"/>
                              </w:rPr>
                            </w:pPr>
                            <w:r>
                              <w:rPr>
                                <w:sz w:val="24"/>
                              </w:rPr>
                              <w:t xml:space="preserve">Since I want to login into my RADIUS devices, I wanted only “login” service. </w:t>
                            </w:r>
                          </w:p>
                          <w:p w14:paraId="3ACA4BF2" w14:textId="77777777" w:rsidR="008D6629" w:rsidRPr="00936989" w:rsidRDefault="008D6629" w:rsidP="008D6629">
                            <w:pPr>
                              <w:rPr>
                                <w:sz w:val="24"/>
                              </w:rPr>
                            </w:pPr>
                            <w:r>
                              <w:rPr>
                                <w:sz w:val="24"/>
                              </w:rPr>
                              <w:t>So, I removed two existing Attributes.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B30FA" id="_x0000_s1039" type="#_x0000_t202" style="position:absolute;left:0;text-align:left;margin-left:66.95pt;margin-top:6.75pt;width:118.15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">
                <v:textbox style="mso-fit-shape-to-text:t">
                  <w:txbxContent>
                    <w:p w14:paraId="7CD8BD94" w14:textId="77777777" w:rsidR="008D6629" w:rsidRDefault="008D6629" w:rsidP="008D6629">
                      <w:pPr>
                        <w:rPr>
                          <w:sz w:val="24"/>
                        </w:rPr>
                      </w:pPr>
                      <w:r>
                        <w:rPr>
                          <w:sz w:val="24"/>
                        </w:rPr>
                        <w:t xml:space="preserve">Then, in “Settings =&gt; Standard”, I set up what service type did I want. </w:t>
                      </w:r>
                    </w:p>
                    <w:p w14:paraId="21EDCC7B" w14:textId="77777777" w:rsidR="008D6629" w:rsidRDefault="008D6629" w:rsidP="008D6629">
                      <w:pPr>
                        <w:rPr>
                          <w:sz w:val="24"/>
                        </w:rPr>
                      </w:pPr>
                      <w:r>
                        <w:rPr>
                          <w:sz w:val="24"/>
                        </w:rPr>
                        <w:t xml:space="preserve">Since I want to login into my RADIUS devices, I wanted only “login” service. </w:t>
                      </w:r>
                    </w:p>
                    <w:p w14:paraId="3ACA4BF2" w14:textId="77777777" w:rsidR="008D6629" w:rsidRPr="00936989" w:rsidRDefault="008D6629" w:rsidP="008D6629">
                      <w:pPr>
                        <w:rPr>
                          <w:sz w:val="24"/>
                        </w:rPr>
                      </w:pPr>
                      <w:r>
                        <w:rPr>
                          <w:sz w:val="24"/>
                        </w:rPr>
                        <w:t>So, I removed two existing Attributes.</w:t>
                      </w:r>
                    </w:p>
                  </w:txbxContent>
                </v:textbox>
                <w10:wrap type="square" anchorx="margin"/>
              </v:shape>
            </w:pict>
          </mc:Fallback>
        </mc:AlternateContent>
      </w:r>
      <w:r w:rsidR="00EF5D05">
        <w:rPr>
          <w:noProof/>
        </w:rPr>
        <w:drawing>
          <wp:inline distT="0" distB="0" distL="0" distR="0" wp14:anchorId="0B719ECB" wp14:editId="20E57AF5">
            <wp:extent cx="4191000" cy="355436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1590" cy="3563351"/>
                    </a:xfrm>
                    <a:prstGeom prst="rect">
                      <a:avLst/>
                    </a:prstGeom>
                    <a:noFill/>
                    <a:ln>
                      <a:noFill/>
                    </a:ln>
                  </pic:spPr>
                </pic:pic>
              </a:graphicData>
            </a:graphic>
          </wp:inline>
        </w:drawing>
      </w:r>
    </w:p>
    <w:p w14:paraId="124AB97B" w14:textId="77777777" w:rsidR="00EF5D05" w:rsidRDefault="008D6629" w:rsidP="00EF5D05">
      <w:r w:rsidRPr="00936989">
        <w:rPr>
          <w:noProof/>
          <w:sz w:val="24"/>
        </w:rPr>
        <w:lastRenderedPageBreak/>
        <mc:AlternateContent>
          <mc:Choice Requires="wps">
            <w:drawing>
              <wp:anchor distT="45720" distB="45720" distL="114300" distR="114300" simplePos="0" relativeHeight="251684864" behindDoc="0" locked="0" layoutInCell="1" allowOverlap="1" wp14:anchorId="1EAADF19" wp14:editId="1C3D909C">
                <wp:simplePos x="0" y="0"/>
                <wp:positionH relativeFrom="margin">
                  <wp:posOffset>4467225</wp:posOffset>
                </wp:positionH>
                <wp:positionV relativeFrom="paragraph">
                  <wp:posOffset>0</wp:posOffset>
                </wp:positionV>
                <wp:extent cx="1549400" cy="1404620"/>
                <wp:effectExtent l="0" t="0" r="12700" b="2286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14:paraId="3EB6BBF3" w14:textId="77777777" w:rsidR="008D6629" w:rsidRDefault="008D6629" w:rsidP="008D6629">
                            <w:pPr>
                              <w:rPr>
                                <w:sz w:val="24"/>
                              </w:rPr>
                            </w:pPr>
                            <w:r>
                              <w:rPr>
                                <w:sz w:val="24"/>
                              </w:rPr>
                              <w:t xml:space="preserve">I clicked “Add” to load “login” service. </w:t>
                            </w:r>
                          </w:p>
                          <w:p w14:paraId="03551FCA" w14:textId="77777777" w:rsidR="008D6629" w:rsidRPr="00936989" w:rsidRDefault="008D6629" w:rsidP="008D6629">
                            <w:pPr>
                              <w:rPr>
                                <w:sz w:val="24"/>
                              </w:rPr>
                            </w:pPr>
                            <w:r>
                              <w:rPr>
                                <w:sz w:val="24"/>
                              </w:rPr>
                              <w:t>I clicked “Service-Type” and select “login” from “others”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ADF19" id="_x0000_s1040" type="#_x0000_t202" style="position:absolute;left:0;text-align:left;margin-left:351.75pt;margin-top:0;width:122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">
                <v:textbox style="mso-fit-shape-to-text:t">
                  <w:txbxContent>
                    <w:p w14:paraId="3EB6BBF3" w14:textId="77777777" w:rsidR="008D6629" w:rsidRDefault="008D6629" w:rsidP="008D6629">
                      <w:pPr>
                        <w:rPr>
                          <w:sz w:val="24"/>
                        </w:rPr>
                      </w:pPr>
                      <w:r>
                        <w:rPr>
                          <w:sz w:val="24"/>
                        </w:rPr>
                        <w:t xml:space="preserve">I clicked “Add” to load “login” service. </w:t>
                      </w:r>
                    </w:p>
                    <w:p w14:paraId="03551FCA" w14:textId="77777777" w:rsidR="008D6629" w:rsidRPr="00936989" w:rsidRDefault="008D6629" w:rsidP="008D6629">
                      <w:pPr>
                        <w:rPr>
                          <w:sz w:val="24"/>
                        </w:rPr>
                      </w:pPr>
                      <w:r>
                        <w:rPr>
                          <w:sz w:val="24"/>
                        </w:rPr>
                        <w:t>I clicked “Service-Type” and select “login” from “others”</w:t>
                      </w:r>
                    </w:p>
                  </w:txbxContent>
                </v:textbox>
                <w10:wrap type="square" anchorx="margin"/>
              </v:shape>
            </w:pict>
          </mc:Fallback>
        </mc:AlternateContent>
      </w:r>
      <w:r w:rsidR="00EF5D05">
        <w:rPr>
          <w:noProof/>
        </w:rPr>
        <w:drawing>
          <wp:inline distT="0" distB="0" distL="0" distR="0" wp14:anchorId="00E171F0" wp14:editId="63DCBFAE">
            <wp:extent cx="4294479" cy="3556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3653" cy="3563597"/>
                    </a:xfrm>
                    <a:prstGeom prst="rect">
                      <a:avLst/>
                    </a:prstGeom>
                    <a:noFill/>
                    <a:ln>
                      <a:noFill/>
                    </a:ln>
                  </pic:spPr>
                </pic:pic>
              </a:graphicData>
            </a:graphic>
          </wp:inline>
        </w:drawing>
      </w:r>
    </w:p>
    <w:p w14:paraId="57BA5AD4" w14:textId="77777777" w:rsidR="00EF5D05" w:rsidRDefault="008D6629" w:rsidP="00EF5D05">
      <w:r w:rsidRPr="00936989">
        <w:rPr>
          <w:noProof/>
          <w:sz w:val="24"/>
        </w:rPr>
        <mc:AlternateContent>
          <mc:Choice Requires="wps">
            <w:drawing>
              <wp:anchor distT="45720" distB="45720" distL="114300" distR="114300" simplePos="0" relativeHeight="251686912" behindDoc="0" locked="0" layoutInCell="1" allowOverlap="1" wp14:anchorId="26B25898" wp14:editId="22FD911E">
                <wp:simplePos x="0" y="0"/>
                <wp:positionH relativeFrom="margin">
                  <wp:posOffset>4436212</wp:posOffset>
                </wp:positionH>
                <wp:positionV relativeFrom="paragraph">
                  <wp:posOffset>81910</wp:posOffset>
                </wp:positionV>
                <wp:extent cx="1549400" cy="1404620"/>
                <wp:effectExtent l="0" t="0" r="12700" b="2159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14:paraId="70E21DA3" w14:textId="77777777" w:rsidR="008D6629" w:rsidRDefault="008D6629" w:rsidP="008D6629">
                            <w:pPr>
                              <w:rPr>
                                <w:sz w:val="24"/>
                              </w:rPr>
                            </w:pPr>
                            <w:r>
                              <w:rPr>
                                <w:sz w:val="24"/>
                              </w:rPr>
                              <w:t xml:space="preserve">Confirmed. </w:t>
                            </w:r>
                          </w:p>
                          <w:p w14:paraId="2D97EDE0" w14:textId="77777777" w:rsidR="008D6629" w:rsidRPr="00936989" w:rsidRDefault="008D6629" w:rsidP="008D6629">
                            <w:pPr>
                              <w:rPr>
                                <w:sz w:val="24"/>
                              </w:rPr>
                            </w:pPr>
                            <w:r>
                              <w:rPr>
                                <w:sz w:val="24"/>
                              </w:rPr>
                              <w:t xml:space="preserve">Two other original attributes are removed and “login” should be the only attribute.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B25898" id="_x0000_s1041" type="#_x0000_t202" style="position:absolute;left:0;text-align:left;margin-left:349.3pt;margin-top:6.45pt;width:122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">
                <v:textbox style="mso-fit-shape-to-text:t">
                  <w:txbxContent>
                    <w:p w14:paraId="70E21DA3" w14:textId="77777777" w:rsidR="008D6629" w:rsidRDefault="008D6629" w:rsidP="008D6629">
                      <w:pPr>
                        <w:rPr>
                          <w:sz w:val="24"/>
                        </w:rPr>
                      </w:pPr>
                      <w:r>
                        <w:rPr>
                          <w:sz w:val="24"/>
                        </w:rPr>
                        <w:t xml:space="preserve">Confirmed. </w:t>
                      </w:r>
                    </w:p>
                    <w:p w14:paraId="2D97EDE0" w14:textId="77777777" w:rsidR="008D6629" w:rsidRPr="00936989" w:rsidRDefault="008D6629" w:rsidP="008D6629">
                      <w:pPr>
                        <w:rPr>
                          <w:sz w:val="24"/>
                        </w:rPr>
                      </w:pPr>
                      <w:r>
                        <w:rPr>
                          <w:sz w:val="24"/>
                        </w:rPr>
                        <w:t xml:space="preserve">Two other original attributes are removed and “login” should be the only attribute. </w:t>
                      </w:r>
                    </w:p>
                  </w:txbxContent>
                </v:textbox>
                <w10:wrap type="square" anchorx="margin"/>
              </v:shape>
            </w:pict>
          </mc:Fallback>
        </mc:AlternateContent>
      </w:r>
      <w:r w:rsidR="00EF5D05">
        <w:rPr>
          <w:noProof/>
        </w:rPr>
        <w:drawing>
          <wp:inline distT="0" distB="0" distL="0" distR="0" wp14:anchorId="74B4F3D4" wp14:editId="5CFAF43D">
            <wp:extent cx="4271854" cy="35657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6359" cy="3569509"/>
                    </a:xfrm>
                    <a:prstGeom prst="rect">
                      <a:avLst/>
                    </a:prstGeom>
                    <a:noFill/>
                    <a:ln>
                      <a:noFill/>
                    </a:ln>
                  </pic:spPr>
                </pic:pic>
              </a:graphicData>
            </a:graphic>
          </wp:inline>
        </w:drawing>
      </w:r>
    </w:p>
    <w:p w14:paraId="233B6B3B" w14:textId="77777777" w:rsidR="00EF5D05" w:rsidRDefault="008D6629" w:rsidP="00EF5D05">
      <w:r w:rsidRPr="00936989">
        <w:rPr>
          <w:noProof/>
          <w:sz w:val="24"/>
        </w:rPr>
        <w:lastRenderedPageBreak/>
        <mc:AlternateContent>
          <mc:Choice Requires="wps">
            <w:drawing>
              <wp:anchor distT="45720" distB="45720" distL="114300" distR="114300" simplePos="0" relativeHeight="251688960" behindDoc="0" locked="0" layoutInCell="1" allowOverlap="1" wp14:anchorId="2278BB7A" wp14:editId="0CBCFFB4">
                <wp:simplePos x="0" y="0"/>
                <wp:positionH relativeFrom="margin">
                  <wp:posOffset>4394200</wp:posOffset>
                </wp:positionH>
                <wp:positionV relativeFrom="paragraph">
                  <wp:posOffset>57785</wp:posOffset>
                </wp:positionV>
                <wp:extent cx="1549400" cy="1404620"/>
                <wp:effectExtent l="0" t="0" r="12700" b="2286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14:paraId="288EBE39" w14:textId="77777777" w:rsidR="008D6629" w:rsidRDefault="008D6629" w:rsidP="008D6629">
                            <w:pPr>
                              <w:rPr>
                                <w:sz w:val="24"/>
                              </w:rPr>
                            </w:pPr>
                            <w:r>
                              <w:rPr>
                                <w:sz w:val="24"/>
                              </w:rPr>
                              <w:t>Last step in NPS: configure the privilege level for my domain.</w:t>
                            </w:r>
                          </w:p>
                          <w:p w14:paraId="07245678" w14:textId="77777777" w:rsidR="008D6629" w:rsidRPr="00936989" w:rsidRDefault="008D6629" w:rsidP="008D6629">
                            <w:pPr>
                              <w:rPr>
                                <w:sz w:val="24"/>
                              </w:rPr>
                            </w:pPr>
                            <w:r>
                              <w:rPr>
                                <w:sz w:val="24"/>
                              </w:rPr>
                              <w:t xml:space="preserve">Privilege 15 means that I gave anyone in this domain unreserved privilege to view and write anything.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8BB7A" id="_x0000_s1042" type="#_x0000_t202" style="position:absolute;left:0;text-align:left;margin-left:346pt;margin-top:4.55pt;width:122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">
                <v:textbox style="mso-fit-shape-to-text:t">
                  <w:txbxContent>
                    <w:p w14:paraId="288EBE39" w14:textId="77777777" w:rsidR="008D6629" w:rsidRDefault="008D6629" w:rsidP="008D6629">
                      <w:pPr>
                        <w:rPr>
                          <w:sz w:val="24"/>
                        </w:rPr>
                      </w:pPr>
                      <w:r>
                        <w:rPr>
                          <w:sz w:val="24"/>
                        </w:rPr>
                        <w:t>Last step in NPS: configure the privilege level for my domain.</w:t>
                      </w:r>
                    </w:p>
                    <w:p w14:paraId="07245678" w14:textId="77777777" w:rsidR="008D6629" w:rsidRPr="00936989" w:rsidRDefault="008D6629" w:rsidP="008D6629">
                      <w:pPr>
                        <w:rPr>
                          <w:sz w:val="24"/>
                        </w:rPr>
                      </w:pPr>
                      <w:r>
                        <w:rPr>
                          <w:sz w:val="24"/>
                        </w:rPr>
                        <w:t xml:space="preserve">Privilege 15 means that I gave anyone in this domain unreserved privilege to view and write anything. </w:t>
                      </w:r>
                    </w:p>
                  </w:txbxContent>
                </v:textbox>
                <w10:wrap type="square" anchorx="margin"/>
              </v:shape>
            </w:pict>
          </mc:Fallback>
        </mc:AlternateContent>
      </w:r>
      <w:r w:rsidR="00EF5D05">
        <w:rPr>
          <w:noProof/>
        </w:rPr>
        <w:drawing>
          <wp:inline distT="0" distB="0" distL="0" distR="0" wp14:anchorId="49AA61B3" wp14:editId="2872EA8B">
            <wp:extent cx="4227195" cy="354590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1218" cy="3582829"/>
                    </a:xfrm>
                    <a:prstGeom prst="rect">
                      <a:avLst/>
                    </a:prstGeom>
                    <a:noFill/>
                    <a:ln>
                      <a:noFill/>
                    </a:ln>
                  </pic:spPr>
                </pic:pic>
              </a:graphicData>
            </a:graphic>
          </wp:inline>
        </w:drawing>
      </w:r>
    </w:p>
    <w:p w14:paraId="398D85B5" w14:textId="77777777" w:rsidR="00EF5D05" w:rsidRPr="00EF5D05" w:rsidRDefault="00EF5D05" w:rsidP="00EF5D05"/>
    <w:p w14:paraId="054F5157" w14:textId="77777777" w:rsidR="00462135" w:rsidRDefault="00462135" w:rsidP="00462135">
      <w:pPr>
        <w:pStyle w:val="Heading4"/>
        <w:rPr>
          <w:b/>
          <w:sz w:val="24"/>
        </w:rPr>
      </w:pPr>
      <w:r>
        <w:rPr>
          <w:b/>
          <w:sz w:val="24"/>
        </w:rPr>
        <w:t>Configuring Active Directory Domain Service (AD DS)</w:t>
      </w:r>
      <w:r w:rsidRPr="004D3827">
        <w:rPr>
          <w:b/>
          <w:sz w:val="24"/>
        </w:rPr>
        <w:t xml:space="preserve">. </w:t>
      </w:r>
    </w:p>
    <w:p w14:paraId="4EF02F40" w14:textId="77777777" w:rsidR="00AB429D" w:rsidRPr="00AB429D" w:rsidRDefault="00AB429D" w:rsidP="00AB429D">
      <w:r>
        <w:t>The next step is to add various users/ administrators into my domain. Open Active Directory Domain Service. Go to your domain (</w:t>
      </w:r>
      <w:proofErr w:type="spellStart"/>
      <w:proofErr w:type="gramStart"/>
      <w:r>
        <w:t>cisco.local</w:t>
      </w:r>
      <w:proofErr w:type="spellEnd"/>
      <w:proofErr w:type="gramEnd"/>
      <w:r>
        <w:t xml:space="preserve">) =&gt; users and click add users. The password is configured in this process, just follow the system instruction. </w:t>
      </w:r>
    </w:p>
    <w:p w14:paraId="6F519060" w14:textId="77777777" w:rsidR="00EF3CC2" w:rsidRDefault="00EF3CC2" w:rsidP="00EF3CC2">
      <w:r>
        <w:rPr>
          <w:noProof/>
        </w:rPr>
        <w:drawing>
          <wp:inline distT="0" distB="0" distL="0" distR="0" wp14:anchorId="5B9C9A28" wp14:editId="21D2CB32">
            <wp:extent cx="4714505" cy="3327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0791" cy="3331837"/>
                    </a:xfrm>
                    <a:prstGeom prst="rect">
                      <a:avLst/>
                    </a:prstGeom>
                    <a:noFill/>
                    <a:ln>
                      <a:noFill/>
                    </a:ln>
                  </pic:spPr>
                </pic:pic>
              </a:graphicData>
            </a:graphic>
          </wp:inline>
        </w:drawing>
      </w:r>
    </w:p>
    <w:p w14:paraId="271CA2D2" w14:textId="77777777" w:rsidR="00EF3CC2" w:rsidRDefault="00EF3CC2" w:rsidP="00EF3CC2">
      <w:r>
        <w:rPr>
          <w:noProof/>
        </w:rPr>
        <w:lastRenderedPageBreak/>
        <w:drawing>
          <wp:inline distT="0" distB="0" distL="0" distR="0" wp14:anchorId="2ECA0EC3" wp14:editId="18A52144">
            <wp:extent cx="5147137" cy="3632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8457" cy="3633132"/>
                    </a:xfrm>
                    <a:prstGeom prst="rect">
                      <a:avLst/>
                    </a:prstGeom>
                    <a:noFill/>
                    <a:ln>
                      <a:noFill/>
                    </a:ln>
                  </pic:spPr>
                </pic:pic>
              </a:graphicData>
            </a:graphic>
          </wp:inline>
        </w:drawing>
      </w:r>
    </w:p>
    <w:p w14:paraId="109F1427" w14:textId="77777777" w:rsidR="00EF3CC2" w:rsidRDefault="00EF3CC2" w:rsidP="00EF3CC2">
      <w:r>
        <w:rPr>
          <w:noProof/>
        </w:rPr>
        <w:drawing>
          <wp:inline distT="0" distB="0" distL="0" distR="0" wp14:anchorId="11F9D9B0" wp14:editId="39210051">
            <wp:extent cx="5138357" cy="362494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103" cy="3628995"/>
                    </a:xfrm>
                    <a:prstGeom prst="rect">
                      <a:avLst/>
                    </a:prstGeom>
                    <a:noFill/>
                    <a:ln>
                      <a:noFill/>
                    </a:ln>
                  </pic:spPr>
                </pic:pic>
              </a:graphicData>
            </a:graphic>
          </wp:inline>
        </w:drawing>
      </w:r>
    </w:p>
    <w:p w14:paraId="41D4E90B" w14:textId="77777777" w:rsidR="00EF3CC2" w:rsidRPr="00EF3CC2" w:rsidRDefault="00AB429D" w:rsidP="00EF3CC2">
      <w:r w:rsidRPr="00936989">
        <w:rPr>
          <w:noProof/>
          <w:sz w:val="24"/>
        </w:rPr>
        <w:lastRenderedPageBreak/>
        <mc:AlternateContent>
          <mc:Choice Requires="wps">
            <w:drawing>
              <wp:anchor distT="45720" distB="45720" distL="114300" distR="114300" simplePos="0" relativeHeight="251691008" behindDoc="0" locked="0" layoutInCell="1" allowOverlap="1" wp14:anchorId="4215F2ED" wp14:editId="5F153D38">
                <wp:simplePos x="0" y="0"/>
                <wp:positionH relativeFrom="margin">
                  <wp:posOffset>3548380</wp:posOffset>
                </wp:positionH>
                <wp:positionV relativeFrom="paragraph">
                  <wp:posOffset>0</wp:posOffset>
                </wp:positionV>
                <wp:extent cx="2383155" cy="1404620"/>
                <wp:effectExtent l="0" t="0" r="17145" b="1714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1404620"/>
                        </a:xfrm>
                        <a:prstGeom prst="rect">
                          <a:avLst/>
                        </a:prstGeom>
                        <a:solidFill>
                          <a:srgbClr val="FFFFFF"/>
                        </a:solidFill>
                        <a:ln w="9525">
                          <a:solidFill>
                            <a:srgbClr val="000000"/>
                          </a:solidFill>
                          <a:miter lim="800000"/>
                          <a:headEnd/>
                          <a:tailEnd/>
                        </a:ln>
                      </wps:spPr>
                      <wps:txbx>
                        <w:txbxContent>
                          <w:p w14:paraId="1CD2B61A" w14:textId="77777777" w:rsidR="00AB429D" w:rsidRDefault="00AB429D" w:rsidP="00AB429D">
                            <w:pPr>
                              <w:rPr>
                                <w:sz w:val="24"/>
                              </w:rPr>
                            </w:pPr>
                            <w:r>
                              <w:rPr>
                                <w:sz w:val="24"/>
                              </w:rPr>
                              <w:t xml:space="preserve">User Confirmed. </w:t>
                            </w:r>
                          </w:p>
                          <w:p w14:paraId="5AA0B9FE" w14:textId="77777777" w:rsidR="00AB429D" w:rsidRDefault="00AB429D" w:rsidP="00AB429D">
                            <w:pPr>
                              <w:rPr>
                                <w:sz w:val="24"/>
                              </w:rPr>
                            </w:pPr>
                            <w:r>
                              <w:rPr>
                                <w:sz w:val="24"/>
                              </w:rPr>
                              <w:t xml:space="preserve">Last step, add your user into the Your routers’ group. </w:t>
                            </w:r>
                          </w:p>
                          <w:p w14:paraId="630C281A" w14:textId="77777777" w:rsidR="00AB429D" w:rsidRDefault="00AB429D" w:rsidP="00AB429D">
                            <w:pPr>
                              <w:rPr>
                                <w:sz w:val="24"/>
                              </w:rPr>
                            </w:pPr>
                            <w:r>
                              <w:rPr>
                                <w:sz w:val="24"/>
                              </w:rPr>
                              <w:t>After that, your router is ready to go. The console authentication is almost the same as TACACS+, so I didn’t show it here.</w:t>
                            </w:r>
                          </w:p>
                          <w:p w14:paraId="646B5DB0" w14:textId="77777777" w:rsidR="00AB429D" w:rsidRPr="00936989" w:rsidRDefault="00AB429D" w:rsidP="00AB429D">
                            <w:pPr>
                              <w:rPr>
                                <w:sz w:val="24"/>
                              </w:rPr>
                            </w:pPr>
                            <w:r>
                              <w:rPr>
                                <w:sz w:val="24"/>
                              </w:rPr>
                              <w:t xml:space="preserve">You can login into your RADIUS authenticated router now.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5F2ED" id="_x0000_s1043" type="#_x0000_t202" style="position:absolute;left:0;text-align:left;margin-left:279.4pt;margin-top:0;width:187.65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">
                <v:textbox style="mso-fit-shape-to-text:t">
                  <w:txbxContent>
                    <w:p w14:paraId="1CD2B61A" w14:textId="77777777" w:rsidR="00AB429D" w:rsidRDefault="00AB429D" w:rsidP="00AB429D">
                      <w:pPr>
                        <w:rPr>
                          <w:sz w:val="24"/>
                        </w:rPr>
                      </w:pPr>
                      <w:r>
                        <w:rPr>
                          <w:sz w:val="24"/>
                        </w:rPr>
                        <w:t xml:space="preserve">User Confirmed. </w:t>
                      </w:r>
                    </w:p>
                    <w:p w14:paraId="5AA0B9FE" w14:textId="77777777" w:rsidR="00AB429D" w:rsidRDefault="00AB429D" w:rsidP="00AB429D">
                      <w:pPr>
                        <w:rPr>
                          <w:sz w:val="24"/>
                        </w:rPr>
                      </w:pPr>
                      <w:r>
                        <w:rPr>
                          <w:sz w:val="24"/>
                        </w:rPr>
                        <w:t xml:space="preserve">Last step, add your user into the Your routers’ group. </w:t>
                      </w:r>
                    </w:p>
                    <w:p w14:paraId="630C281A" w14:textId="77777777" w:rsidR="00AB429D" w:rsidRDefault="00AB429D" w:rsidP="00AB429D">
                      <w:pPr>
                        <w:rPr>
                          <w:sz w:val="24"/>
                        </w:rPr>
                      </w:pPr>
                      <w:r>
                        <w:rPr>
                          <w:sz w:val="24"/>
                        </w:rPr>
                        <w:t>After that, your router is ready to go. The console authentication is almost the same as TACACS+, so I didn’t show it here.</w:t>
                      </w:r>
                    </w:p>
                    <w:p w14:paraId="646B5DB0" w14:textId="77777777" w:rsidR="00AB429D" w:rsidRPr="00936989" w:rsidRDefault="00AB429D" w:rsidP="00AB429D">
                      <w:pPr>
                        <w:rPr>
                          <w:sz w:val="24"/>
                        </w:rPr>
                      </w:pPr>
                      <w:r>
                        <w:rPr>
                          <w:sz w:val="24"/>
                        </w:rPr>
                        <w:t xml:space="preserve">You can login into your RADIUS authenticated router now. </w:t>
                      </w:r>
                    </w:p>
                  </w:txbxContent>
                </v:textbox>
                <w10:wrap type="square" anchorx="margin"/>
              </v:shape>
            </w:pict>
          </mc:Fallback>
        </mc:AlternateContent>
      </w:r>
      <w:r w:rsidR="00EF3CC2">
        <w:rPr>
          <w:noProof/>
        </w:rPr>
        <w:drawing>
          <wp:inline distT="0" distB="0" distL="0" distR="0" wp14:anchorId="4CDA865A" wp14:editId="766111F2">
            <wp:extent cx="3327400" cy="24384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7400" cy="2438400"/>
                    </a:xfrm>
                    <a:prstGeom prst="rect">
                      <a:avLst/>
                    </a:prstGeom>
                    <a:noFill/>
                    <a:ln>
                      <a:noFill/>
                    </a:ln>
                  </pic:spPr>
                </pic:pic>
              </a:graphicData>
            </a:graphic>
          </wp:inline>
        </w:drawing>
      </w:r>
    </w:p>
    <w:p w14:paraId="1FFD32C6" w14:textId="77777777" w:rsidR="00462135" w:rsidRPr="004D3827" w:rsidRDefault="00462135" w:rsidP="004D3827"/>
    <w:p w14:paraId="4F919F5C" w14:textId="77777777" w:rsidR="00206D85" w:rsidRDefault="0082464C" w:rsidP="00206D85">
      <w:pPr>
        <w:pStyle w:val="Heading2"/>
        <w:ind w:left="0"/>
        <w:rPr>
          <w:sz w:val="28"/>
        </w:rPr>
      </w:pPr>
      <w:r>
        <w:rPr>
          <w:sz w:val="28"/>
        </w:rPr>
        <w:t>Problems</w:t>
      </w:r>
      <w:r w:rsidR="002A7127">
        <w:rPr>
          <w:sz w:val="28"/>
        </w:rPr>
        <w:t xml:space="preserve"> encountered</w:t>
      </w:r>
    </w:p>
    <w:p w14:paraId="209B6690" w14:textId="77777777" w:rsidR="0055469E" w:rsidRPr="002A7127" w:rsidRDefault="00666BFE" w:rsidP="0082464C">
      <w:pPr>
        <w:rPr>
          <w:b/>
          <w:sz w:val="24"/>
        </w:rPr>
      </w:pPr>
      <w:r w:rsidRPr="002A7127">
        <w:rPr>
          <w:b/>
          <w:sz w:val="24"/>
        </w:rPr>
        <w:t>Linux TACACS+ Administrator directory</w:t>
      </w:r>
      <w:r w:rsidR="00FB1532" w:rsidRPr="002A7127">
        <w:rPr>
          <w:b/>
          <w:sz w:val="24"/>
        </w:rPr>
        <w:t xml:space="preserve">: </w:t>
      </w:r>
    </w:p>
    <w:p w14:paraId="04BA6980" w14:textId="77777777" w:rsidR="00FB1532" w:rsidRPr="005B69CD" w:rsidRDefault="00FB1532" w:rsidP="002A7127">
      <w:pPr>
        <w:ind w:left="720"/>
        <w:rPr>
          <w:sz w:val="24"/>
        </w:rPr>
      </w:pPr>
      <w:r w:rsidRPr="005B69CD">
        <w:rPr>
          <w:sz w:val="24"/>
        </w:rPr>
        <w:t xml:space="preserve">when I first configure the file for TACACS+ user directory, I thought that I only need to add a user into the directory with username and password. My username and password didn’t </w:t>
      </w:r>
      <w:r w:rsidR="00666BFE" w:rsidRPr="005B69CD">
        <w:rPr>
          <w:sz w:val="24"/>
        </w:rPr>
        <w:t>work,</w:t>
      </w:r>
      <w:r w:rsidRPr="005B69CD">
        <w:rPr>
          <w:sz w:val="24"/>
        </w:rPr>
        <w:t xml:space="preserve"> and I couldn’t log in to my router. </w:t>
      </w:r>
      <w:r w:rsidR="00666BFE" w:rsidRPr="005B69CD">
        <w:rPr>
          <w:sz w:val="24"/>
        </w:rPr>
        <w:t>However, I later found I must</w:t>
      </w:r>
      <w:r w:rsidRPr="005B69CD">
        <w:rPr>
          <w:sz w:val="24"/>
        </w:rPr>
        <w:t xml:space="preserve"> c</w:t>
      </w:r>
      <w:r w:rsidR="00666BFE" w:rsidRPr="005B69CD">
        <w:rPr>
          <w:sz w:val="24"/>
        </w:rPr>
        <w:t>onfigure a group with defined privilege, and then assign users/admins under that group for TACACS</w:t>
      </w:r>
      <w:r w:rsidR="0055469E" w:rsidRPr="005B69CD">
        <w:rPr>
          <w:sz w:val="24"/>
        </w:rPr>
        <w:t>+</w:t>
      </w:r>
      <w:r w:rsidR="00666BFE" w:rsidRPr="005B69CD">
        <w:rPr>
          <w:sz w:val="24"/>
        </w:rPr>
        <w:t xml:space="preserve"> to work. </w:t>
      </w:r>
      <w:r w:rsidR="0055469E" w:rsidRPr="005B69CD">
        <w:rPr>
          <w:sz w:val="24"/>
        </w:rPr>
        <w:t xml:space="preserve">Now it makes sense to me because a privilege level must be defined </w:t>
      </w:r>
      <w:proofErr w:type="gramStart"/>
      <w:r w:rsidR="0055469E" w:rsidRPr="005B69CD">
        <w:rPr>
          <w:sz w:val="24"/>
        </w:rPr>
        <w:t>in order for</w:t>
      </w:r>
      <w:proofErr w:type="gramEnd"/>
      <w:r w:rsidR="0055469E" w:rsidRPr="005B69CD">
        <w:rPr>
          <w:sz w:val="24"/>
        </w:rPr>
        <w:t xml:space="preserve"> TACACS+ to operate. </w:t>
      </w:r>
    </w:p>
    <w:p w14:paraId="7E6DF60A" w14:textId="77777777" w:rsidR="0082464C" w:rsidRPr="002A7127" w:rsidRDefault="00CF6AF9" w:rsidP="0082464C">
      <w:pPr>
        <w:rPr>
          <w:b/>
          <w:sz w:val="24"/>
        </w:rPr>
      </w:pPr>
      <w:r w:rsidRPr="002A7127">
        <w:rPr>
          <w:b/>
          <w:sz w:val="24"/>
        </w:rPr>
        <w:t>Log Out of R</w:t>
      </w:r>
      <w:r w:rsidR="0082464C" w:rsidRPr="002A7127">
        <w:rPr>
          <w:b/>
          <w:sz w:val="24"/>
        </w:rPr>
        <w:t>outer</w:t>
      </w:r>
      <w:r w:rsidRPr="002A7127">
        <w:rPr>
          <w:b/>
          <w:sz w:val="24"/>
        </w:rPr>
        <w:t>s, Can’t Log In:</w:t>
      </w:r>
    </w:p>
    <w:p w14:paraId="5B84D3B8" w14:textId="77777777" w:rsidR="00CF6AF9" w:rsidRPr="005B69CD" w:rsidRDefault="00CF6AF9" w:rsidP="002A7127">
      <w:pPr>
        <w:ind w:left="720"/>
        <w:rPr>
          <w:sz w:val="24"/>
        </w:rPr>
      </w:pPr>
      <w:r w:rsidRPr="005B69CD">
        <w:rPr>
          <w:sz w:val="24"/>
        </w:rPr>
        <w:t>When I configure first AAA accounting on routers, I didn’t set up my servers correctly, which leads to the failure in authentication. Since authentica</w:t>
      </w:r>
      <w:r w:rsidR="00487FB1" w:rsidRPr="005B69CD">
        <w:rPr>
          <w:sz w:val="24"/>
        </w:rPr>
        <w:t>tion failed, I couldn</w:t>
      </w:r>
      <w:r w:rsidRPr="005B69CD">
        <w:rPr>
          <w:sz w:val="24"/>
        </w:rPr>
        <w:t xml:space="preserve">’t log in or do anything with my routers. </w:t>
      </w:r>
      <w:r w:rsidR="00487FB1" w:rsidRPr="005B69CD">
        <w:rPr>
          <w:sz w:val="24"/>
        </w:rPr>
        <w:t xml:space="preserve">At first, I had to power cycle my routers to erase my mistake, but that took a lot of time. </w:t>
      </w:r>
    </w:p>
    <w:p w14:paraId="11BB1DE0" w14:textId="77777777" w:rsidR="00487FB1" w:rsidRPr="005B69CD" w:rsidRDefault="00487FB1" w:rsidP="002A7127">
      <w:pPr>
        <w:ind w:left="720"/>
        <w:rPr>
          <w:sz w:val="24"/>
        </w:rPr>
      </w:pPr>
      <w:r w:rsidRPr="005B69CD">
        <w:rPr>
          <w:sz w:val="24"/>
        </w:rPr>
        <w:t>To solve this question, I need</w:t>
      </w:r>
      <w:r w:rsidR="00904312" w:rsidRPr="005B69CD">
        <w:rPr>
          <w:sz w:val="24"/>
        </w:rPr>
        <w:t xml:space="preserve"> to configure a local user with:</w:t>
      </w:r>
    </w:p>
    <w:p w14:paraId="5275E0A8" w14:textId="77777777" w:rsidR="00487FB1" w:rsidRPr="005B69CD" w:rsidRDefault="00904312" w:rsidP="002A7127">
      <w:pPr>
        <w:ind w:left="648"/>
        <w:rPr>
          <w:sz w:val="24"/>
        </w:rPr>
      </w:pPr>
      <w:r w:rsidRPr="005B69CD">
        <w:rPr>
          <w:b/>
          <w:sz w:val="24"/>
        </w:rPr>
        <w:t>R1(config)</w:t>
      </w:r>
      <w:r w:rsidRPr="005B69CD">
        <w:rPr>
          <w:sz w:val="24"/>
        </w:rPr>
        <w:t xml:space="preserve"># username </w:t>
      </w:r>
      <w:r w:rsidRPr="005B69CD">
        <w:rPr>
          <w:b/>
          <w:i/>
          <w:sz w:val="24"/>
        </w:rPr>
        <w:t>backup</w:t>
      </w:r>
      <w:r w:rsidRPr="005B69CD">
        <w:rPr>
          <w:sz w:val="24"/>
        </w:rPr>
        <w:t xml:space="preserve"> secret </w:t>
      </w:r>
      <w:r w:rsidRPr="005B69CD">
        <w:rPr>
          <w:b/>
          <w:i/>
          <w:sz w:val="24"/>
        </w:rPr>
        <w:t>#####</w:t>
      </w:r>
    </w:p>
    <w:p w14:paraId="0F387569" w14:textId="77777777" w:rsidR="00904312" w:rsidRPr="005B69CD" w:rsidRDefault="00904312" w:rsidP="002A7127">
      <w:pPr>
        <w:ind w:left="720"/>
        <w:rPr>
          <w:sz w:val="24"/>
        </w:rPr>
      </w:pPr>
      <w:r w:rsidRPr="005B69CD">
        <w:rPr>
          <w:sz w:val="24"/>
        </w:rPr>
        <w:t>Now, I can log in to and configure my routers even though TACACS+ or RADIUS don’t work. Note that this local user will only be valid when the server is unavailable (for example, unplug the ethernet cable between server and routers).</w:t>
      </w:r>
    </w:p>
    <w:p w14:paraId="03FCF199" w14:textId="77777777" w:rsidR="00904312" w:rsidRPr="002A7127" w:rsidRDefault="00904312" w:rsidP="0082464C">
      <w:pPr>
        <w:rPr>
          <w:b/>
          <w:sz w:val="24"/>
        </w:rPr>
      </w:pPr>
      <w:r w:rsidRPr="002A7127">
        <w:rPr>
          <w:b/>
          <w:sz w:val="24"/>
        </w:rPr>
        <w:t>Not Sure About the Direction to Go:</w:t>
      </w:r>
    </w:p>
    <w:p w14:paraId="19CD33C1" w14:textId="77777777" w:rsidR="0082464C" w:rsidRPr="005B69CD" w:rsidRDefault="00904312" w:rsidP="002A7127">
      <w:pPr>
        <w:ind w:left="720"/>
        <w:rPr>
          <w:sz w:val="24"/>
        </w:rPr>
      </w:pPr>
      <w:r w:rsidRPr="005B69CD">
        <w:rPr>
          <w:sz w:val="24"/>
        </w:rPr>
        <w:t>Before, I only c</w:t>
      </w:r>
      <w:r w:rsidR="005B69CD">
        <w:rPr>
          <w:sz w:val="24"/>
        </w:rPr>
        <w:t>onfigured routers in cisco CLI, or computer in GUI</w:t>
      </w:r>
      <w:r w:rsidRPr="005B69CD">
        <w:rPr>
          <w:sz w:val="24"/>
        </w:rPr>
        <w:t>. I was clueless when two distinct interfaces intercepted</w:t>
      </w:r>
      <w:r w:rsidR="005B69CD" w:rsidRPr="005B69CD">
        <w:rPr>
          <w:sz w:val="24"/>
        </w:rPr>
        <w:t>, so I spent a lot of time following websites that don’t contribute to my project</w:t>
      </w:r>
      <w:r w:rsidRPr="005B69CD">
        <w:rPr>
          <w:sz w:val="24"/>
        </w:rPr>
        <w:t xml:space="preserve">. After extensive research and discussions with my classmates, I learned that basic components of AAA authentication are an active directory, a shared key between routers and server and a defined network policy, any other things are </w:t>
      </w:r>
      <w:r w:rsidRPr="005B69CD">
        <w:rPr>
          <w:sz w:val="24"/>
        </w:rPr>
        <w:lastRenderedPageBreak/>
        <w:t xml:space="preserve">security/ management </w:t>
      </w:r>
      <w:r w:rsidR="005B69CD" w:rsidRPr="005B69CD">
        <w:rPr>
          <w:sz w:val="24"/>
        </w:rPr>
        <w:t xml:space="preserve">preferences. After these three essential parts, I’ve built the skeleton of my AAA accounting platform.  </w:t>
      </w:r>
    </w:p>
    <w:p w14:paraId="70473D4A" w14:textId="77777777" w:rsidR="00904312" w:rsidRPr="002A7127" w:rsidRDefault="00904312" w:rsidP="00904312">
      <w:pPr>
        <w:rPr>
          <w:b/>
          <w:sz w:val="24"/>
        </w:rPr>
      </w:pPr>
      <w:r w:rsidRPr="002A7127">
        <w:rPr>
          <w:b/>
          <w:sz w:val="24"/>
        </w:rPr>
        <w:t>VMware connection issue. Two different modes</w:t>
      </w:r>
    </w:p>
    <w:p w14:paraId="78073957" w14:textId="77777777" w:rsidR="00904312" w:rsidRPr="0082464C" w:rsidRDefault="005B69CD" w:rsidP="002A7127">
      <w:pPr>
        <w:ind w:left="720"/>
      </w:pPr>
      <w:r>
        <w:t xml:space="preserve">The last problem is not really a problem </w:t>
      </w:r>
      <w:r w:rsidR="00710F2F">
        <w:t xml:space="preserve">in actual servers. Because my servers are virtual servers based on the ISO images in VMware, there are two ways that a virtual computer can connect to the physical network: either uses the same </w:t>
      </w:r>
      <w:proofErr w:type="spellStart"/>
      <w:r w:rsidR="00710F2F">
        <w:t>ip</w:t>
      </w:r>
      <w:proofErr w:type="spellEnd"/>
      <w:r w:rsidR="00710F2F">
        <w:t xml:space="preserve"> address as the physical PC, or a unique </w:t>
      </w:r>
      <w:proofErr w:type="spellStart"/>
      <w:r w:rsidR="00710F2F">
        <w:t>ip</w:t>
      </w:r>
      <w:proofErr w:type="spellEnd"/>
      <w:r w:rsidR="00710F2F">
        <w:t xml:space="preserve"> address different from the physical PC. In this lab, </w:t>
      </w:r>
      <w:r w:rsidR="002A7127">
        <w:t xml:space="preserve">my virtual and actual computer each needs an </w:t>
      </w:r>
      <w:proofErr w:type="spellStart"/>
      <w:r w:rsidR="002A7127">
        <w:t>ip</w:t>
      </w:r>
      <w:proofErr w:type="spellEnd"/>
      <w:r w:rsidR="002A7127">
        <w:t xml:space="preserve"> address, so I need two </w:t>
      </w:r>
      <w:proofErr w:type="spellStart"/>
      <w:r w:rsidR="002A7127">
        <w:t>ip</w:t>
      </w:r>
      <w:proofErr w:type="spellEnd"/>
      <w:r w:rsidR="002A7127">
        <w:t xml:space="preserve"> address for one physical computer. </w:t>
      </w:r>
    </w:p>
    <w:p w14:paraId="482FA961" w14:textId="77777777" w:rsidR="00FC58C2" w:rsidRDefault="0082464C" w:rsidP="00206D85">
      <w:pPr>
        <w:pStyle w:val="Heading2"/>
        <w:ind w:left="0"/>
        <w:rPr>
          <w:sz w:val="28"/>
        </w:rPr>
      </w:pPr>
      <w:r>
        <w:rPr>
          <w:sz w:val="28"/>
        </w:rPr>
        <w:t>Summary</w:t>
      </w:r>
    </w:p>
    <w:p w14:paraId="6781C1EE" w14:textId="77777777" w:rsidR="00BC3CB4" w:rsidRDefault="00BC3CB4" w:rsidP="00BC3CB4">
      <w:pPr>
        <w:ind w:firstLine="648"/>
      </w:pPr>
      <w:r>
        <w:t xml:space="preserve">I used configured TACACS+ server on Linux and RADIUS server on Windows 2016. </w:t>
      </w:r>
      <w:r w:rsidR="002F685B">
        <w:t xml:space="preserve">TACACS+ and RADIUS are platforms that centralizes the router login authentication into one server. In this way, I increase the security of my system because I can monitor one server more closely than a lot of individual network devices. </w:t>
      </w:r>
      <w:r>
        <w:t>There are t</w:t>
      </w:r>
      <w:r w:rsidR="002F685B">
        <w:t xml:space="preserve">hree essential part of for this platform to run: group policies, user directory and authentication configuration on both routers and servers. </w:t>
      </w:r>
    </w:p>
    <w:p w14:paraId="77F9C38A" w14:textId="77777777" w:rsidR="00DB23E8" w:rsidRPr="00DB23E8" w:rsidRDefault="002F685B" w:rsidP="002F685B">
      <w:pPr>
        <w:ind w:firstLine="648"/>
      </w:pPr>
      <w:r>
        <w:t xml:space="preserve">In this project, </w:t>
      </w:r>
      <w:r w:rsidR="00DB23E8">
        <w:t xml:space="preserve">Linux </w:t>
      </w:r>
      <w:r w:rsidR="005B69CD">
        <w:t xml:space="preserve">is much easier for the people who set up the </w:t>
      </w:r>
      <w:r w:rsidR="00BC3CB4">
        <w:t>server because</w:t>
      </w:r>
      <w:r w:rsidR="005B69CD">
        <w:t xml:space="preserve"> all essential parts of the AAA platform are concentrated in a script of codes. Though it’s not easy for a person new to Windows Server to find the right buttons to click, it has a lot of extra features and explicated options; and after all, it has a nice graphic user interface close to PCs that we use every day, which makes it more user friendly in some degree. </w:t>
      </w:r>
    </w:p>
    <w:p w14:paraId="43CF7D8B" w14:textId="77777777" w:rsidR="00C24A65" w:rsidRPr="007905D1" w:rsidRDefault="00C24A65" w:rsidP="00DA64A4">
      <w:pPr>
        <w:ind w:left="0"/>
        <w:rPr>
          <w:sz w:val="24"/>
        </w:rPr>
      </w:pPr>
    </w:p>
    <w:sectPr w:rsidR="00C24A65" w:rsidRPr="007905D1">
      <w:headerReference w:type="default" r:id="rId50"/>
      <w:footerReference w:type="default" r:id="rId51"/>
      <w:headerReference w:type="first" r:id="rId52"/>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3638D" w14:textId="77777777" w:rsidR="009A209A" w:rsidRDefault="009A209A">
      <w:r>
        <w:separator/>
      </w:r>
    </w:p>
    <w:p w14:paraId="7EAED6C9" w14:textId="77777777" w:rsidR="009A209A" w:rsidRDefault="009A209A"/>
  </w:endnote>
  <w:endnote w:type="continuationSeparator" w:id="0">
    <w:p w14:paraId="13B7DB63" w14:textId="77777777" w:rsidR="009A209A" w:rsidRDefault="009A209A">
      <w:r>
        <w:continuationSeparator/>
      </w:r>
    </w:p>
    <w:p w14:paraId="0F682BDA" w14:textId="77777777" w:rsidR="009A209A" w:rsidRDefault="009A20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620" w:firstRow="1" w:lastRow="0" w:firstColumn="0" w:lastColumn="0" w:noHBand="1" w:noVBand="1"/>
      <w:tblDescription w:val="Footer table with date, document title, and page number"/>
    </w:tblPr>
    <w:tblGrid>
      <w:gridCol w:w="1404"/>
      <w:gridCol w:w="6552"/>
      <w:gridCol w:w="1404"/>
    </w:tblGrid>
    <w:tr w:rsidR="00FB1532" w14:paraId="0E680D35" w14:textId="77777777" w:rsidTr="005A54FA">
      <w:tc>
        <w:tcPr>
          <w:tcW w:w="750" w:type="pct"/>
        </w:tcPr>
        <w:p w14:paraId="6F70825A" w14:textId="77777777" w:rsidR="00FB1532" w:rsidRDefault="009A209A" w:rsidP="00547E56">
          <w:pPr>
            <w:pStyle w:val="Footer"/>
          </w:pPr>
          <w:sdt>
            <w:sdtPr>
              <w:alias w:val="Date:"/>
              <w:tag w:val="Date:"/>
              <w:id w:val="-581765881"/>
              <w:placeholder>
                <w:docPart w:val="A4BF1F01A9BC4585B3F5A528A5B353AB"/>
              </w:placeholder>
              <w:dataBinding w:prefixMappings="xmlns:ns0='http://schemas.microsoft.com/office/2006/coverPageProps' " w:xpath="/ns0:CoverPageProperties[1]/ns0:CompanyFax[1]" w:storeItemID="{55AF091B-3C7A-41E3-B477-F2FDAA23CFDA}"/>
              <w15:appearance w15:val="hidden"/>
              <w:text/>
            </w:sdtPr>
            <w:sdtEndPr/>
            <w:sdtContent>
              <w:r w:rsidR="00012D1A">
                <w:t>DEC. 2018</w:t>
              </w:r>
            </w:sdtContent>
          </w:sdt>
        </w:p>
      </w:tc>
      <w:tc>
        <w:tcPr>
          <w:tcW w:w="3500" w:type="pct"/>
        </w:tcPr>
        <w:sdt>
          <w:sdtPr>
            <w:alias w:val="Title:"/>
            <w:tag w:val="Title:"/>
            <w:id w:val="1369803302"/>
            <w:placeholder>
              <w:docPart w:val="29073006EC584A748E0823C6FC1C914A"/>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4A45B181" w14:textId="23436B2B" w:rsidR="00FB1532" w:rsidRDefault="001F6A59" w:rsidP="00547E56">
              <w:pPr>
                <w:pStyle w:val="Footer"/>
                <w:jc w:val="center"/>
              </w:pPr>
              <w:r>
                <w:t>BINGNAN XU</w:t>
              </w:r>
            </w:p>
          </w:sdtContent>
        </w:sdt>
      </w:tc>
      <w:tc>
        <w:tcPr>
          <w:tcW w:w="750" w:type="pct"/>
        </w:tcPr>
        <w:p w14:paraId="6EB7709C" w14:textId="77777777" w:rsidR="00FB1532" w:rsidRDefault="00FB1532" w:rsidP="00547E56">
          <w:pPr>
            <w:pStyle w:val="Footer"/>
            <w:jc w:val="right"/>
          </w:pPr>
          <w:r>
            <w:fldChar w:fldCharType="begin"/>
          </w:r>
          <w:r>
            <w:instrText xml:space="preserve"> PAGE   \* MERGEFORMAT </w:instrText>
          </w:r>
          <w:r>
            <w:fldChar w:fldCharType="separate"/>
          </w:r>
          <w:r>
            <w:rPr>
              <w:noProof/>
            </w:rPr>
            <w:t>1</w:t>
          </w:r>
          <w:r>
            <w:rPr>
              <w:noProof/>
            </w:rPr>
            <w:fldChar w:fldCharType="end"/>
          </w:r>
        </w:p>
      </w:tc>
    </w:tr>
  </w:tbl>
  <w:p w14:paraId="48CF5989" w14:textId="77777777" w:rsidR="00FB1532" w:rsidRDefault="00FB1532">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AA924" w14:textId="77777777" w:rsidR="009A209A" w:rsidRDefault="009A209A">
      <w:r>
        <w:separator/>
      </w:r>
    </w:p>
    <w:p w14:paraId="4727AEEE" w14:textId="77777777" w:rsidR="009A209A" w:rsidRDefault="009A209A"/>
  </w:footnote>
  <w:footnote w:type="continuationSeparator" w:id="0">
    <w:p w14:paraId="2DC24D0E" w14:textId="77777777" w:rsidR="009A209A" w:rsidRDefault="009A209A">
      <w:r>
        <w:continuationSeparator/>
      </w:r>
    </w:p>
    <w:p w14:paraId="1212E8C8" w14:textId="77777777" w:rsidR="009A209A" w:rsidRDefault="009A20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94878" w14:textId="77777777" w:rsidR="00FB1532" w:rsidRDefault="009A209A">
    <w:pPr>
      <w:pStyle w:val="Header"/>
    </w:pPr>
    <w:sdt>
      <w:sdtPr>
        <w:alias w:val="Confidential:"/>
        <w:tag w:val="Confidential:"/>
        <w:id w:val="-1822729698"/>
        <w:placeholder>
          <w:docPart w:val="A8469AE1243D418482096CF61F41678E"/>
        </w:placeholder>
        <w:temporary/>
        <w:showingPlcHdr/>
        <w15:appearance w15:val="hidden"/>
      </w:sdtPr>
      <w:sdtEndPr/>
      <w:sdtContent>
        <w:r w:rsidR="00FB1532">
          <w:t>Confidential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609D3" w14:textId="77777777" w:rsidR="00FB1532" w:rsidRDefault="00FB1532">
    <w:pPr>
      <w:pStyle w:val="Header"/>
    </w:pPr>
    <w:r>
      <w:rPr>
        <w:noProof/>
        <w:lang w:eastAsia="en-US"/>
      </w:rPr>
      <mc:AlternateContent>
        <mc:Choice Requires="wpg">
          <w:drawing>
            <wp:anchor distT="0" distB="0" distL="114300" distR="114300" simplePos="0" relativeHeight="251659264" behindDoc="0" locked="1" layoutInCell="1" allowOverlap="1" wp14:anchorId="67E66C5D" wp14:editId="0DD816DC">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4605159"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106052"/>
    <w:multiLevelType w:val="hybridMultilevel"/>
    <w:tmpl w:val="E2707262"/>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57384E6B"/>
    <w:multiLevelType w:val="hybridMultilevel"/>
    <w:tmpl w:val="3970ECA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5E4129F7"/>
    <w:multiLevelType w:val="hybridMultilevel"/>
    <w:tmpl w:val="4F48E09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5FAE6586"/>
    <w:multiLevelType w:val="hybridMultilevel"/>
    <w:tmpl w:val="42146636"/>
    <w:lvl w:ilvl="0" w:tplc="B2F0309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18621CC"/>
    <w:multiLevelType w:val="hybridMultilevel"/>
    <w:tmpl w:val="ACC48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8"/>
  </w:num>
  <w:num w:numId="4">
    <w:abstractNumId w:val="8"/>
  </w:num>
  <w:num w:numId="5">
    <w:abstractNumId w:val="12"/>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4"/>
  </w:num>
  <w:num w:numId="15">
    <w:abstractNumId w:val="10"/>
  </w:num>
  <w:num w:numId="16">
    <w:abstractNumId w:val="16"/>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AC8"/>
    <w:rsid w:val="00012D1A"/>
    <w:rsid w:val="00036890"/>
    <w:rsid w:val="00077C0B"/>
    <w:rsid w:val="00082265"/>
    <w:rsid w:val="000835FF"/>
    <w:rsid w:val="000B53F8"/>
    <w:rsid w:val="000F1C96"/>
    <w:rsid w:val="00121386"/>
    <w:rsid w:val="00122F75"/>
    <w:rsid w:val="00132A7B"/>
    <w:rsid w:val="00133F72"/>
    <w:rsid w:val="0014028D"/>
    <w:rsid w:val="00143CAD"/>
    <w:rsid w:val="00172C6D"/>
    <w:rsid w:val="00177CCB"/>
    <w:rsid w:val="0018506C"/>
    <w:rsid w:val="001912B2"/>
    <w:rsid w:val="001C344E"/>
    <w:rsid w:val="001E7517"/>
    <w:rsid w:val="001F575A"/>
    <w:rsid w:val="001F6A59"/>
    <w:rsid w:val="00206D85"/>
    <w:rsid w:val="00207864"/>
    <w:rsid w:val="00225326"/>
    <w:rsid w:val="002607F5"/>
    <w:rsid w:val="00260BA3"/>
    <w:rsid w:val="002626F0"/>
    <w:rsid w:val="00290347"/>
    <w:rsid w:val="002950DE"/>
    <w:rsid w:val="002A0044"/>
    <w:rsid w:val="002A052C"/>
    <w:rsid w:val="002A20BA"/>
    <w:rsid w:val="002A410D"/>
    <w:rsid w:val="002A7127"/>
    <w:rsid w:val="002F1364"/>
    <w:rsid w:val="002F685B"/>
    <w:rsid w:val="00304707"/>
    <w:rsid w:val="003362E9"/>
    <w:rsid w:val="003509EA"/>
    <w:rsid w:val="00351ED1"/>
    <w:rsid w:val="00365929"/>
    <w:rsid w:val="00367B4D"/>
    <w:rsid w:val="003801F3"/>
    <w:rsid w:val="003A11D0"/>
    <w:rsid w:val="003A445F"/>
    <w:rsid w:val="003A4FE1"/>
    <w:rsid w:val="003A607D"/>
    <w:rsid w:val="003C0801"/>
    <w:rsid w:val="003C1CEE"/>
    <w:rsid w:val="003C37C7"/>
    <w:rsid w:val="003D1050"/>
    <w:rsid w:val="003E4270"/>
    <w:rsid w:val="003F66FA"/>
    <w:rsid w:val="00404C22"/>
    <w:rsid w:val="0042231F"/>
    <w:rsid w:val="004224CB"/>
    <w:rsid w:val="00451DBB"/>
    <w:rsid w:val="00462135"/>
    <w:rsid w:val="00474746"/>
    <w:rsid w:val="00487FB1"/>
    <w:rsid w:val="004A167F"/>
    <w:rsid w:val="004B378D"/>
    <w:rsid w:val="004D068A"/>
    <w:rsid w:val="004D3827"/>
    <w:rsid w:val="004D4C55"/>
    <w:rsid w:val="004D5282"/>
    <w:rsid w:val="004D6422"/>
    <w:rsid w:val="004F0E9B"/>
    <w:rsid w:val="004F1018"/>
    <w:rsid w:val="00503575"/>
    <w:rsid w:val="0050664B"/>
    <w:rsid w:val="00530E5A"/>
    <w:rsid w:val="0054728E"/>
    <w:rsid w:val="00547E56"/>
    <w:rsid w:val="0055469E"/>
    <w:rsid w:val="00582BA7"/>
    <w:rsid w:val="00590464"/>
    <w:rsid w:val="005918F2"/>
    <w:rsid w:val="005A54FA"/>
    <w:rsid w:val="005B2EAF"/>
    <w:rsid w:val="005B3755"/>
    <w:rsid w:val="005B69CD"/>
    <w:rsid w:val="005D3E14"/>
    <w:rsid w:val="005E6619"/>
    <w:rsid w:val="005E7BEC"/>
    <w:rsid w:val="005F22B4"/>
    <w:rsid w:val="0063193B"/>
    <w:rsid w:val="006629AE"/>
    <w:rsid w:val="00666BFE"/>
    <w:rsid w:val="00683E65"/>
    <w:rsid w:val="00692063"/>
    <w:rsid w:val="006A239E"/>
    <w:rsid w:val="006B412B"/>
    <w:rsid w:val="006C27C7"/>
    <w:rsid w:val="006E5D71"/>
    <w:rsid w:val="006E67C4"/>
    <w:rsid w:val="006F2718"/>
    <w:rsid w:val="00710F2F"/>
    <w:rsid w:val="0071413F"/>
    <w:rsid w:val="0071683F"/>
    <w:rsid w:val="00775B11"/>
    <w:rsid w:val="007819D8"/>
    <w:rsid w:val="00785E2A"/>
    <w:rsid w:val="007905D1"/>
    <w:rsid w:val="00793DBD"/>
    <w:rsid w:val="007D770B"/>
    <w:rsid w:val="007F4B9C"/>
    <w:rsid w:val="007F6D58"/>
    <w:rsid w:val="0082464C"/>
    <w:rsid w:val="008400AB"/>
    <w:rsid w:val="008503AF"/>
    <w:rsid w:val="00865A13"/>
    <w:rsid w:val="00876AC8"/>
    <w:rsid w:val="0088371C"/>
    <w:rsid w:val="00896834"/>
    <w:rsid w:val="00896D4E"/>
    <w:rsid w:val="008B473E"/>
    <w:rsid w:val="008B5D87"/>
    <w:rsid w:val="008D6629"/>
    <w:rsid w:val="0090428B"/>
    <w:rsid w:val="00904312"/>
    <w:rsid w:val="009343E6"/>
    <w:rsid w:val="00936989"/>
    <w:rsid w:val="009A209A"/>
    <w:rsid w:val="009A3525"/>
    <w:rsid w:val="009D3A8D"/>
    <w:rsid w:val="00A0132A"/>
    <w:rsid w:val="00A638EC"/>
    <w:rsid w:val="00A6594D"/>
    <w:rsid w:val="00A72772"/>
    <w:rsid w:val="00A75E01"/>
    <w:rsid w:val="00A94C93"/>
    <w:rsid w:val="00AA133F"/>
    <w:rsid w:val="00AB3C34"/>
    <w:rsid w:val="00AB429D"/>
    <w:rsid w:val="00AB5171"/>
    <w:rsid w:val="00B012EB"/>
    <w:rsid w:val="00B42075"/>
    <w:rsid w:val="00B43CFB"/>
    <w:rsid w:val="00B55F7F"/>
    <w:rsid w:val="00B92738"/>
    <w:rsid w:val="00B93122"/>
    <w:rsid w:val="00BC3CB4"/>
    <w:rsid w:val="00BD03EC"/>
    <w:rsid w:val="00BE0195"/>
    <w:rsid w:val="00C24A65"/>
    <w:rsid w:val="00C83FCB"/>
    <w:rsid w:val="00CC7478"/>
    <w:rsid w:val="00CE2F7D"/>
    <w:rsid w:val="00CF6AF9"/>
    <w:rsid w:val="00D4278C"/>
    <w:rsid w:val="00D5350B"/>
    <w:rsid w:val="00D6536E"/>
    <w:rsid w:val="00D71A34"/>
    <w:rsid w:val="00D802AB"/>
    <w:rsid w:val="00D94C50"/>
    <w:rsid w:val="00DA64A4"/>
    <w:rsid w:val="00DB23E8"/>
    <w:rsid w:val="00DB6C8E"/>
    <w:rsid w:val="00DB6C95"/>
    <w:rsid w:val="00DE6453"/>
    <w:rsid w:val="00DE68AB"/>
    <w:rsid w:val="00E425CC"/>
    <w:rsid w:val="00E51622"/>
    <w:rsid w:val="00E925A1"/>
    <w:rsid w:val="00EA386D"/>
    <w:rsid w:val="00EF3CC2"/>
    <w:rsid w:val="00EF4106"/>
    <w:rsid w:val="00EF5D05"/>
    <w:rsid w:val="00F00806"/>
    <w:rsid w:val="00F30B96"/>
    <w:rsid w:val="00F44805"/>
    <w:rsid w:val="00F875FD"/>
    <w:rsid w:val="00F9069F"/>
    <w:rsid w:val="00FB1532"/>
    <w:rsid w:val="00FB1D47"/>
    <w:rsid w:val="00FC0C41"/>
    <w:rsid w:val="00FC5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136B9F"/>
  <w15:chartTrackingRefBased/>
  <w15:docId w15:val="{CA8A8050-2B6C-4276-BB52-9E3D39C7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paragraph" w:styleId="ListParagraph">
    <w:name w:val="List Paragraph"/>
    <w:basedOn w:val="Normal"/>
    <w:uiPriority w:val="34"/>
    <w:unhideWhenUsed/>
    <w:qFormat/>
    <w:rsid w:val="00876AC8"/>
    <w:pPr>
      <w:ind w:left="720"/>
      <w:contextualSpacing/>
    </w:pPr>
  </w:style>
  <w:style w:type="paragraph" w:styleId="BalloonText">
    <w:name w:val="Balloon Text"/>
    <w:basedOn w:val="Normal"/>
    <w:link w:val="BalloonTextChar"/>
    <w:uiPriority w:val="99"/>
    <w:semiHidden/>
    <w:unhideWhenUsed/>
    <w:rsid w:val="00D4278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288353">
      <w:bodyDiv w:val="1"/>
      <w:marLeft w:val="0"/>
      <w:marRight w:val="0"/>
      <w:marTop w:val="0"/>
      <w:marBottom w:val="0"/>
      <w:divBdr>
        <w:top w:val="none" w:sz="0" w:space="0" w:color="auto"/>
        <w:left w:val="none" w:sz="0" w:space="0" w:color="auto"/>
        <w:bottom w:val="none" w:sz="0" w:space="0" w:color="auto"/>
        <w:right w:val="none" w:sz="0" w:space="0" w:color="auto"/>
      </w:divBdr>
    </w:div>
    <w:div w:id="814493671">
      <w:bodyDiv w:val="1"/>
      <w:marLeft w:val="0"/>
      <w:marRight w:val="0"/>
      <w:marTop w:val="0"/>
      <w:marBottom w:val="0"/>
      <w:divBdr>
        <w:top w:val="none" w:sz="0" w:space="0" w:color="auto"/>
        <w:left w:val="none" w:sz="0" w:space="0" w:color="auto"/>
        <w:bottom w:val="none" w:sz="0" w:space="0" w:color="auto"/>
        <w:right w:val="none" w:sz="0" w:space="0" w:color="auto"/>
      </w:divBdr>
    </w:div>
    <w:div w:id="1338997421">
      <w:bodyDiv w:val="1"/>
      <w:marLeft w:val="0"/>
      <w:marRight w:val="0"/>
      <w:marTop w:val="0"/>
      <w:marBottom w:val="0"/>
      <w:divBdr>
        <w:top w:val="none" w:sz="0" w:space="0" w:color="auto"/>
        <w:left w:val="none" w:sz="0" w:space="0" w:color="auto"/>
        <w:bottom w:val="none" w:sz="0" w:space="0" w:color="auto"/>
        <w:right w:val="none" w:sz="0" w:space="0" w:color="auto"/>
      </w:divBdr>
    </w:div>
    <w:div w:id="1543399061">
      <w:bodyDiv w:val="1"/>
      <w:marLeft w:val="0"/>
      <w:marRight w:val="0"/>
      <w:marTop w:val="0"/>
      <w:marBottom w:val="0"/>
      <w:divBdr>
        <w:top w:val="none" w:sz="0" w:space="0" w:color="auto"/>
        <w:left w:val="none" w:sz="0" w:space="0" w:color="auto"/>
        <w:bottom w:val="none" w:sz="0" w:space="0" w:color="auto"/>
        <w:right w:val="none" w:sz="0" w:space="0" w:color="auto"/>
      </w:divBdr>
    </w:div>
    <w:div w:id="156606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zhongju\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EE218F4C4140B199627ABB9F191D15"/>
        <w:category>
          <w:name w:val="General"/>
          <w:gallery w:val="placeholder"/>
        </w:category>
        <w:types>
          <w:type w:val="bbPlcHdr"/>
        </w:types>
        <w:behaviors>
          <w:behavior w:val="content"/>
        </w:behaviors>
        <w:guid w:val="{135645AA-71E5-400B-B7C7-DBF4740F143A}"/>
      </w:docPartPr>
      <w:docPartBody>
        <w:p w:rsidR="002C7A74" w:rsidRDefault="002C7A74">
          <w:pPr>
            <w:pStyle w:val="50EE218F4C4140B199627ABB9F191D15"/>
          </w:pPr>
          <w:r w:rsidRPr="002A0044">
            <w:t>Tactical Marketing Plan</w:t>
          </w:r>
        </w:p>
      </w:docPartBody>
    </w:docPart>
    <w:docPart>
      <w:docPartPr>
        <w:name w:val="C3168BE6B9B743979D703B3B7824EE81"/>
        <w:category>
          <w:name w:val="General"/>
          <w:gallery w:val="placeholder"/>
        </w:category>
        <w:types>
          <w:type w:val="bbPlcHdr"/>
        </w:types>
        <w:behaviors>
          <w:behavior w:val="content"/>
        </w:behaviors>
        <w:guid w:val="{91567023-D844-4C8D-9CC2-B383385B3426}"/>
      </w:docPartPr>
      <w:docPartBody>
        <w:p w:rsidR="002C7A74" w:rsidRDefault="002C7A74">
          <w:pPr>
            <w:pStyle w:val="C3168BE6B9B743979D703B3B7824EE81"/>
          </w:pPr>
          <w:r>
            <w:t>Document subtitle</w:t>
          </w:r>
        </w:p>
      </w:docPartBody>
    </w:docPart>
    <w:docPart>
      <w:docPartPr>
        <w:name w:val="08E46CF7A3264F34B79A1B5432B786C8"/>
        <w:category>
          <w:name w:val="General"/>
          <w:gallery w:val="placeholder"/>
        </w:category>
        <w:types>
          <w:type w:val="bbPlcHdr"/>
        </w:types>
        <w:behaviors>
          <w:behavior w:val="content"/>
        </w:behaviors>
        <w:guid w:val="{83E54CCE-5225-4128-BF2C-E34A9067949C}"/>
      </w:docPartPr>
      <w:docPartBody>
        <w:p w:rsidR="002C7A74" w:rsidRDefault="002C7A74">
          <w:pPr>
            <w:pStyle w:val="08E46CF7A3264F34B79A1B5432B786C8"/>
          </w:pPr>
          <w:r w:rsidRPr="004D5282">
            <w:t>company name</w:t>
          </w:r>
        </w:p>
      </w:docPartBody>
    </w:docPart>
    <w:docPart>
      <w:docPartPr>
        <w:name w:val="A4BF1F01A9BC4585B3F5A528A5B353AB"/>
        <w:category>
          <w:name w:val="General"/>
          <w:gallery w:val="placeholder"/>
        </w:category>
        <w:types>
          <w:type w:val="bbPlcHdr"/>
        </w:types>
        <w:behaviors>
          <w:behavior w:val="content"/>
        </w:behaviors>
        <w:guid w:val="{663A922E-BC21-414F-B3BB-4FA0A60C0F14}"/>
      </w:docPartPr>
      <w:docPartBody>
        <w:p w:rsidR="002C7A74" w:rsidRDefault="002C7A74">
          <w:pPr>
            <w:pStyle w:val="A4BF1F01A9BC4585B3F5A528A5B353AB"/>
          </w:pPr>
          <w:r>
            <w:t>Define your pull-through offer.</w:t>
          </w:r>
        </w:p>
      </w:docPartBody>
    </w:docPart>
    <w:docPart>
      <w:docPartPr>
        <w:name w:val="29073006EC584A748E0823C6FC1C914A"/>
        <w:category>
          <w:name w:val="General"/>
          <w:gallery w:val="placeholder"/>
        </w:category>
        <w:types>
          <w:type w:val="bbPlcHdr"/>
        </w:types>
        <w:behaviors>
          <w:behavior w:val="content"/>
        </w:behaviors>
        <w:guid w:val="{AC06E389-BD48-44E1-B38F-EB189E4CF8A6}"/>
      </w:docPartPr>
      <w:docPartBody>
        <w:p w:rsidR="002C7A74" w:rsidRDefault="002C7A74">
          <w:pPr>
            <w:pStyle w:val="29073006EC584A748E0823C6FC1C914A"/>
          </w:pPr>
          <w:r>
            <w:t>Process</w:t>
          </w:r>
        </w:p>
      </w:docPartBody>
    </w:docPart>
    <w:docPart>
      <w:docPartPr>
        <w:name w:val="A8469AE1243D418482096CF61F41678E"/>
        <w:category>
          <w:name w:val="General"/>
          <w:gallery w:val="placeholder"/>
        </w:category>
        <w:types>
          <w:type w:val="bbPlcHdr"/>
        </w:types>
        <w:behaviors>
          <w:behavior w:val="content"/>
        </w:behaviors>
        <w:guid w:val="{4D504160-6D7A-4FAF-9917-53B981F2674E}"/>
      </w:docPartPr>
      <w:docPartBody>
        <w:p w:rsidR="002C7A74" w:rsidRDefault="002C7A74" w:rsidP="002C7A74">
          <w:pPr>
            <w:pStyle w:val="A8469AE1243D418482096CF61F41678E"/>
          </w:pPr>
          <w:r>
            <w:t>Product Demographics</w:t>
          </w:r>
        </w:p>
      </w:docPartBody>
    </w:docPart>
    <w:docPart>
      <w:docPartPr>
        <w:name w:val="D2B9757712BA4ED5ABE8C5BDBBD23C94"/>
        <w:category>
          <w:name w:val="General"/>
          <w:gallery w:val="placeholder"/>
        </w:category>
        <w:types>
          <w:type w:val="bbPlcHdr"/>
        </w:types>
        <w:behaviors>
          <w:behavior w:val="content"/>
        </w:behaviors>
        <w:guid w:val="{467395B4-97F8-4FE3-8823-C91FF7FD3583}"/>
      </w:docPartPr>
      <w:docPartBody>
        <w:p w:rsidR="00AF204D" w:rsidRDefault="00DF4FF9" w:rsidP="00DF4FF9">
          <w:pPr>
            <w:pStyle w:val="D2B9757712BA4ED5ABE8C5BDBBD23C94"/>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A74"/>
    <w:rsid w:val="00095BEB"/>
    <w:rsid w:val="00263DA5"/>
    <w:rsid w:val="002C7A74"/>
    <w:rsid w:val="002F2C28"/>
    <w:rsid w:val="00427C02"/>
    <w:rsid w:val="00555A4D"/>
    <w:rsid w:val="006922F7"/>
    <w:rsid w:val="007743E1"/>
    <w:rsid w:val="00814361"/>
    <w:rsid w:val="00856DAF"/>
    <w:rsid w:val="00884F8D"/>
    <w:rsid w:val="009148B4"/>
    <w:rsid w:val="00981468"/>
    <w:rsid w:val="00AF204D"/>
    <w:rsid w:val="00B16E2C"/>
    <w:rsid w:val="00CF0447"/>
    <w:rsid w:val="00DF4FF9"/>
    <w:rsid w:val="00E35234"/>
    <w:rsid w:val="00EE31AC"/>
    <w:rsid w:val="00F8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39CC905D6496EAC38DD9BE3827D12">
    <w:name w:val="E7439CC905D6496EAC38DD9BE3827D12"/>
  </w:style>
  <w:style w:type="paragraph" w:customStyle="1" w:styleId="255A69238E994009BD0D705948CC5F83">
    <w:name w:val="255A69238E994009BD0D705948CC5F83"/>
  </w:style>
  <w:style w:type="paragraph" w:customStyle="1" w:styleId="294DC02E864640789ED06C8E665C38AA">
    <w:name w:val="294DC02E864640789ED06C8E665C38AA"/>
  </w:style>
  <w:style w:type="paragraph" w:customStyle="1" w:styleId="50EE218F4C4140B199627ABB9F191D15">
    <w:name w:val="50EE218F4C4140B199627ABB9F191D15"/>
  </w:style>
  <w:style w:type="paragraph" w:customStyle="1" w:styleId="C3168BE6B9B743979D703B3B7824EE81">
    <w:name w:val="C3168BE6B9B743979D703B3B7824EE81"/>
  </w:style>
  <w:style w:type="paragraph" w:customStyle="1" w:styleId="08CD43F935254641B194853145A68A4F">
    <w:name w:val="08CD43F935254641B194853145A68A4F"/>
  </w:style>
  <w:style w:type="paragraph" w:customStyle="1" w:styleId="314866EAB32D47CFAA75AAF283C5FA33">
    <w:name w:val="314866EAB32D47CFAA75AAF283C5FA33"/>
  </w:style>
  <w:style w:type="paragraph" w:customStyle="1" w:styleId="08E46CF7A3264F34B79A1B5432B786C8">
    <w:name w:val="08E46CF7A3264F34B79A1B5432B786C8"/>
  </w:style>
  <w:style w:type="paragraph" w:customStyle="1" w:styleId="EB15A8784ED3424580A4D26D2673A96B">
    <w:name w:val="EB15A8784ED3424580A4D26D2673A96B"/>
  </w:style>
  <w:style w:type="paragraph" w:customStyle="1" w:styleId="0C8BEF5D6FB041569BCDEF43E4254279">
    <w:name w:val="0C8BEF5D6FB041569BCDEF43E4254279"/>
  </w:style>
  <w:style w:type="character" w:styleId="Emphasis">
    <w:name w:val="Emphasis"/>
    <w:basedOn w:val="DefaultParagraphFont"/>
    <w:uiPriority w:val="20"/>
    <w:rsid w:val="002C7A74"/>
    <w:rPr>
      <w:i/>
      <w:iCs/>
      <w:color w:val="595959" w:themeColor="text1" w:themeTint="A6"/>
    </w:rPr>
  </w:style>
  <w:style w:type="paragraph" w:customStyle="1" w:styleId="BB73B72FD3324A5B85908D5CBD5D1156">
    <w:name w:val="BB73B72FD3324A5B85908D5CBD5D1156"/>
  </w:style>
  <w:style w:type="paragraph" w:customStyle="1" w:styleId="EA617319D161482E9443EA887BE734D2">
    <w:name w:val="EA617319D161482E9443EA887BE734D2"/>
  </w:style>
  <w:style w:type="paragraph" w:customStyle="1" w:styleId="056BDC6EB8EF436D941A55948C150675">
    <w:name w:val="056BDC6EB8EF436D941A55948C150675"/>
  </w:style>
  <w:style w:type="paragraph" w:customStyle="1" w:styleId="B5B36A267610459390F2FFC712950DEE">
    <w:name w:val="B5B36A267610459390F2FFC712950DEE"/>
  </w:style>
  <w:style w:type="paragraph" w:customStyle="1" w:styleId="E9ED64114586459ABEAAE55D26A3626A">
    <w:name w:val="E9ED64114586459ABEAAE55D26A3626A"/>
  </w:style>
  <w:style w:type="paragraph" w:customStyle="1" w:styleId="F4D1FB8534E7420CA1615D67748840A8">
    <w:name w:val="F4D1FB8534E7420CA1615D67748840A8"/>
  </w:style>
  <w:style w:type="paragraph" w:customStyle="1" w:styleId="A137CC17903E438C9F0E8B86968E96D7">
    <w:name w:val="A137CC17903E438C9F0E8B86968E96D7"/>
  </w:style>
  <w:style w:type="paragraph" w:customStyle="1" w:styleId="2096D567AF3A44A08E60D9C95C22FAEE">
    <w:name w:val="2096D567AF3A44A08E60D9C95C22FAEE"/>
  </w:style>
  <w:style w:type="paragraph" w:customStyle="1" w:styleId="C03A4E0E278E468992AFD40F63A31E85">
    <w:name w:val="C03A4E0E278E468992AFD40F63A31E85"/>
  </w:style>
  <w:style w:type="paragraph" w:customStyle="1" w:styleId="8487E076C88748A4BB3E87B2DCF38119">
    <w:name w:val="8487E076C88748A4BB3E87B2DCF38119"/>
  </w:style>
  <w:style w:type="paragraph" w:customStyle="1" w:styleId="BD1E9FAB811E4EA989FC938595CB57CA">
    <w:name w:val="BD1E9FAB811E4EA989FC938595CB57CA"/>
  </w:style>
  <w:style w:type="paragraph" w:customStyle="1" w:styleId="319AA79EBB754271B5F1EDA66E7D674D">
    <w:name w:val="319AA79EBB754271B5F1EDA66E7D674D"/>
  </w:style>
  <w:style w:type="paragraph" w:customStyle="1" w:styleId="3023E2153B5245A4816F7653FBD88C07">
    <w:name w:val="3023E2153B5245A4816F7653FBD88C07"/>
  </w:style>
  <w:style w:type="paragraph" w:customStyle="1" w:styleId="0DAFFBF9C53B4341922EDBD909B2EB46">
    <w:name w:val="0DAFFBF9C53B4341922EDBD909B2EB46"/>
  </w:style>
  <w:style w:type="paragraph" w:customStyle="1" w:styleId="2E71D99772714157B237DA180780B28C">
    <w:name w:val="2E71D99772714157B237DA180780B28C"/>
  </w:style>
  <w:style w:type="paragraph" w:customStyle="1" w:styleId="0A03650802024E75AB25172315494F97">
    <w:name w:val="0A03650802024E75AB25172315494F97"/>
  </w:style>
  <w:style w:type="paragraph" w:customStyle="1" w:styleId="B8AF6C114A254B899E62EE9A3C75136B">
    <w:name w:val="B8AF6C114A254B899E62EE9A3C75136B"/>
  </w:style>
  <w:style w:type="paragraph" w:customStyle="1" w:styleId="A759E373A8754A44BD8E3105B30028E7">
    <w:name w:val="A759E373A8754A44BD8E3105B30028E7"/>
  </w:style>
  <w:style w:type="paragraph" w:customStyle="1" w:styleId="11E7E6310680430B8D2C15E2E7B430C9">
    <w:name w:val="11E7E6310680430B8D2C15E2E7B430C9"/>
  </w:style>
  <w:style w:type="paragraph" w:customStyle="1" w:styleId="E3EB2644087140A795F4317DFA95DA03">
    <w:name w:val="E3EB2644087140A795F4317DFA95DA03"/>
  </w:style>
  <w:style w:type="paragraph" w:customStyle="1" w:styleId="370CDF5FED8D47F894928035F2F46DC1">
    <w:name w:val="370CDF5FED8D47F894928035F2F46DC1"/>
  </w:style>
  <w:style w:type="paragraph" w:customStyle="1" w:styleId="11C16487B4C94AACB808818EAB2ED8B1">
    <w:name w:val="11C16487B4C94AACB808818EAB2ED8B1"/>
  </w:style>
  <w:style w:type="paragraph" w:customStyle="1" w:styleId="FBC10E4A2CCC48C0BD28481344DBAF81">
    <w:name w:val="FBC10E4A2CCC48C0BD28481344DBAF81"/>
  </w:style>
  <w:style w:type="paragraph" w:customStyle="1" w:styleId="D9EF9F96F2444B2497D8ADF6BD3FCBE3">
    <w:name w:val="D9EF9F96F2444B2497D8ADF6BD3FCBE3"/>
  </w:style>
  <w:style w:type="paragraph" w:customStyle="1" w:styleId="BA3939303FD7435AACF37CED604FA27C">
    <w:name w:val="BA3939303FD7435AACF37CED604FA27C"/>
  </w:style>
  <w:style w:type="paragraph" w:customStyle="1" w:styleId="A4BF1F01A9BC4585B3F5A528A5B353AB">
    <w:name w:val="A4BF1F01A9BC4585B3F5A528A5B353AB"/>
  </w:style>
  <w:style w:type="paragraph" w:customStyle="1" w:styleId="29073006EC584A748E0823C6FC1C914A">
    <w:name w:val="29073006EC584A748E0823C6FC1C914A"/>
  </w:style>
  <w:style w:type="paragraph" w:customStyle="1" w:styleId="5328433E7E3244F7905925CED20919C8">
    <w:name w:val="5328433E7E3244F7905925CED20919C8"/>
  </w:style>
  <w:style w:type="paragraph" w:customStyle="1" w:styleId="6285EEDF225C42AD81CDDFA38B4940F2">
    <w:name w:val="6285EEDF225C42AD81CDDFA38B4940F2"/>
  </w:style>
  <w:style w:type="paragraph" w:customStyle="1" w:styleId="BE1BBA4D59A147A0BCB20D35EA2272F4">
    <w:name w:val="BE1BBA4D59A147A0BCB20D35EA2272F4"/>
  </w:style>
  <w:style w:type="paragraph" w:customStyle="1" w:styleId="4B9A70F182C54A939CDC31AFB723461D">
    <w:name w:val="4B9A70F182C54A939CDC31AFB723461D"/>
  </w:style>
  <w:style w:type="paragraph" w:customStyle="1" w:styleId="2696C19C5411402D8C6236C5C43FE20B">
    <w:name w:val="2696C19C5411402D8C6236C5C43FE20B"/>
  </w:style>
  <w:style w:type="paragraph" w:customStyle="1" w:styleId="A486531566FC40748D5E621632EE0666">
    <w:name w:val="A486531566FC40748D5E621632EE0666"/>
  </w:style>
  <w:style w:type="paragraph" w:customStyle="1" w:styleId="D8BFF9F20AFA41CCADD4E40F7DE011E5">
    <w:name w:val="D8BFF9F20AFA41CCADD4E40F7DE011E5"/>
  </w:style>
  <w:style w:type="paragraph" w:customStyle="1" w:styleId="5E2B61EE807445878A2FC5F551206502">
    <w:name w:val="5E2B61EE807445878A2FC5F551206502"/>
  </w:style>
  <w:style w:type="paragraph" w:customStyle="1" w:styleId="B676B27E72DD4C3893EFE2ED817E1233">
    <w:name w:val="B676B27E72DD4C3893EFE2ED817E1233"/>
  </w:style>
  <w:style w:type="paragraph" w:customStyle="1" w:styleId="930391098150455EA2C4C6F7E2CA3B21">
    <w:name w:val="930391098150455EA2C4C6F7E2CA3B21"/>
  </w:style>
  <w:style w:type="paragraph" w:customStyle="1" w:styleId="0E1E01B873BD4C4E898989981D92E7FE">
    <w:name w:val="0E1E01B873BD4C4E898989981D92E7FE"/>
  </w:style>
  <w:style w:type="paragraph" w:customStyle="1" w:styleId="2B02FADD35294ED1B1CB069CC79556CB">
    <w:name w:val="2B02FADD35294ED1B1CB069CC79556CB"/>
  </w:style>
  <w:style w:type="paragraph" w:customStyle="1" w:styleId="7A201FA4A7DB42A1A886B470F57334B3">
    <w:name w:val="7A201FA4A7DB42A1A886B470F57334B3"/>
  </w:style>
  <w:style w:type="paragraph" w:customStyle="1" w:styleId="B8E506AC0E7A48E392CF835693C47BD6">
    <w:name w:val="B8E506AC0E7A48E392CF835693C47BD6"/>
  </w:style>
  <w:style w:type="paragraph" w:customStyle="1" w:styleId="19A38179FF44420A87FCDEA376E58143">
    <w:name w:val="19A38179FF44420A87FCDEA376E58143"/>
  </w:style>
  <w:style w:type="paragraph" w:customStyle="1" w:styleId="91716151BE7548DE921B496DF30A2C73">
    <w:name w:val="91716151BE7548DE921B496DF30A2C73"/>
  </w:style>
  <w:style w:type="paragraph" w:customStyle="1" w:styleId="44CCF95AEF9A4ACA92B0994ABECADA2E">
    <w:name w:val="44CCF95AEF9A4ACA92B0994ABECADA2E"/>
  </w:style>
  <w:style w:type="paragraph" w:customStyle="1" w:styleId="B196DF6FD0C8499BB6614036B18BAB9B">
    <w:name w:val="B196DF6FD0C8499BB6614036B18BAB9B"/>
  </w:style>
  <w:style w:type="paragraph" w:customStyle="1" w:styleId="5918823988BD4A9EA3C7E24E6865DAD0">
    <w:name w:val="5918823988BD4A9EA3C7E24E6865DAD0"/>
  </w:style>
  <w:style w:type="paragraph" w:customStyle="1" w:styleId="4963823CDC3E4776BE3B3BA0073B9845">
    <w:name w:val="4963823CDC3E4776BE3B3BA0073B9845"/>
  </w:style>
  <w:style w:type="paragraph" w:customStyle="1" w:styleId="E369E1ED8E3747979654887C4B65BC4A">
    <w:name w:val="E369E1ED8E3747979654887C4B65BC4A"/>
  </w:style>
  <w:style w:type="paragraph" w:customStyle="1" w:styleId="26FFFA4965CB47F6833B50E2DAC34F6D">
    <w:name w:val="26FFFA4965CB47F6833B50E2DAC34F6D"/>
  </w:style>
  <w:style w:type="paragraph" w:customStyle="1" w:styleId="0BE080AE50834F1EB6EB4F8C6007A429">
    <w:name w:val="0BE080AE50834F1EB6EB4F8C6007A429"/>
  </w:style>
  <w:style w:type="paragraph" w:customStyle="1" w:styleId="F193F09D8EE8496A886E7DC01D6D2208">
    <w:name w:val="F193F09D8EE8496A886E7DC01D6D2208"/>
  </w:style>
  <w:style w:type="paragraph" w:customStyle="1" w:styleId="BBFC55CE50BF4962B580CA71CA081EF4">
    <w:name w:val="BBFC55CE50BF4962B580CA71CA081EF4"/>
  </w:style>
  <w:style w:type="paragraph" w:customStyle="1" w:styleId="567275ABA21B49EB803EF13AB9192D3C">
    <w:name w:val="567275ABA21B49EB803EF13AB9192D3C"/>
  </w:style>
  <w:style w:type="paragraph" w:customStyle="1" w:styleId="9F5DDB3904F747AD96A0646C1D187CD5">
    <w:name w:val="9F5DDB3904F747AD96A0646C1D187CD5"/>
  </w:style>
  <w:style w:type="paragraph" w:customStyle="1" w:styleId="CB758297E78F4B909847918078E26B55">
    <w:name w:val="CB758297E78F4B909847918078E26B55"/>
  </w:style>
  <w:style w:type="paragraph" w:customStyle="1" w:styleId="FBA6D47406254C5EA1B34A152EB30B80">
    <w:name w:val="FBA6D47406254C5EA1B34A152EB30B80"/>
  </w:style>
  <w:style w:type="paragraph" w:customStyle="1" w:styleId="E1B646AE8D0344FD843E8DDCFAEF132A">
    <w:name w:val="E1B646AE8D0344FD843E8DDCFAEF132A"/>
  </w:style>
  <w:style w:type="paragraph" w:customStyle="1" w:styleId="DEB46082C69244A6A31B164455A7AC59">
    <w:name w:val="DEB46082C69244A6A31B164455A7AC59"/>
  </w:style>
  <w:style w:type="paragraph" w:customStyle="1" w:styleId="6500E22A66334672A2AE7F4515777DA2">
    <w:name w:val="6500E22A66334672A2AE7F4515777DA2"/>
  </w:style>
  <w:style w:type="paragraph" w:customStyle="1" w:styleId="A3BCECA84C65486498CE7D0F586D5E9A">
    <w:name w:val="A3BCECA84C65486498CE7D0F586D5E9A"/>
  </w:style>
  <w:style w:type="paragraph" w:customStyle="1" w:styleId="D0E730A7A259404CABED95FF914ED9AB">
    <w:name w:val="D0E730A7A259404CABED95FF914ED9AB"/>
  </w:style>
  <w:style w:type="paragraph" w:customStyle="1" w:styleId="88DF25A4743442C0B1472103E1A7A5E8">
    <w:name w:val="88DF25A4743442C0B1472103E1A7A5E8"/>
  </w:style>
  <w:style w:type="paragraph" w:customStyle="1" w:styleId="179CE5D11ED04946AF51CE74904972DB">
    <w:name w:val="179CE5D11ED04946AF51CE74904972DB"/>
  </w:style>
  <w:style w:type="paragraph" w:customStyle="1" w:styleId="C51AFE14AC324D6888CCCEC424F9E0AD">
    <w:name w:val="C51AFE14AC324D6888CCCEC424F9E0AD"/>
  </w:style>
  <w:style w:type="paragraph" w:customStyle="1" w:styleId="51DC7A8F98294E919B58AA29E39D08A1">
    <w:name w:val="51DC7A8F98294E919B58AA29E39D08A1"/>
  </w:style>
  <w:style w:type="paragraph" w:customStyle="1" w:styleId="53CEA7D94B954869B124649FFB3AB5EF">
    <w:name w:val="53CEA7D94B954869B124649FFB3AB5EF"/>
  </w:style>
  <w:style w:type="paragraph" w:customStyle="1" w:styleId="A4C59E701C36417DB94992981D3D8BC6">
    <w:name w:val="A4C59E701C36417DB94992981D3D8BC6"/>
  </w:style>
  <w:style w:type="paragraph" w:customStyle="1" w:styleId="73A6162D8CBA41DE9404A142E37F6F4F">
    <w:name w:val="73A6162D8CBA41DE9404A142E37F6F4F"/>
  </w:style>
  <w:style w:type="paragraph" w:customStyle="1" w:styleId="5C86789972A0436AAAE389183EF7F9B4">
    <w:name w:val="5C86789972A0436AAAE389183EF7F9B4"/>
  </w:style>
  <w:style w:type="paragraph" w:customStyle="1" w:styleId="7F8D4DD705D64F2FAFCA9832E8D5DBDC">
    <w:name w:val="7F8D4DD705D64F2FAFCA9832E8D5DBDC"/>
  </w:style>
  <w:style w:type="paragraph" w:customStyle="1" w:styleId="982C0CFCAF294F87A7E9EC887A78C338">
    <w:name w:val="982C0CFCAF294F87A7E9EC887A78C338"/>
  </w:style>
  <w:style w:type="paragraph" w:customStyle="1" w:styleId="C7E3E0C1B16E44E4919002D0863DB9C8">
    <w:name w:val="C7E3E0C1B16E44E4919002D0863DB9C8"/>
  </w:style>
  <w:style w:type="paragraph" w:customStyle="1" w:styleId="397670834670402483444D48ACA14D05">
    <w:name w:val="397670834670402483444D48ACA14D05"/>
  </w:style>
  <w:style w:type="paragraph" w:customStyle="1" w:styleId="92AD152A3B644370B37280E37F121B99">
    <w:name w:val="92AD152A3B644370B37280E37F121B99"/>
  </w:style>
  <w:style w:type="paragraph" w:customStyle="1" w:styleId="7F2BA49AB3DE4E3DBC860FA2BD1CFE28">
    <w:name w:val="7F2BA49AB3DE4E3DBC860FA2BD1CFE28"/>
  </w:style>
  <w:style w:type="paragraph" w:customStyle="1" w:styleId="8A013DAC94B348AC889F21FA425552EF">
    <w:name w:val="8A013DAC94B348AC889F21FA425552EF"/>
  </w:style>
  <w:style w:type="paragraph" w:customStyle="1" w:styleId="5F298F53260447BA9D70C388717C1D0C">
    <w:name w:val="5F298F53260447BA9D70C388717C1D0C"/>
  </w:style>
  <w:style w:type="paragraph" w:customStyle="1" w:styleId="2782B9613E6D4AD99341ECF791E0A631">
    <w:name w:val="2782B9613E6D4AD99341ECF791E0A631"/>
  </w:style>
  <w:style w:type="paragraph" w:customStyle="1" w:styleId="2EBD549C03124FDAB3981E401A9CC363">
    <w:name w:val="2EBD549C03124FDAB3981E401A9CC363"/>
  </w:style>
  <w:style w:type="paragraph" w:customStyle="1" w:styleId="B49A1DD9DC464CF692725E4582FBB3B2">
    <w:name w:val="B49A1DD9DC464CF692725E4582FBB3B2"/>
  </w:style>
  <w:style w:type="paragraph" w:customStyle="1" w:styleId="5E2C54721EE94E30AF43D1D572F2D35A">
    <w:name w:val="5E2C54721EE94E30AF43D1D572F2D35A"/>
  </w:style>
  <w:style w:type="paragraph" w:customStyle="1" w:styleId="6F87841C6CAB47CDBD5075695B3B0550">
    <w:name w:val="6F87841C6CAB47CDBD5075695B3B0550"/>
  </w:style>
  <w:style w:type="paragraph" w:customStyle="1" w:styleId="33A449DE18AF49C0B8C1B9621F1AD7BE">
    <w:name w:val="33A449DE18AF49C0B8C1B9621F1AD7BE"/>
  </w:style>
  <w:style w:type="paragraph" w:customStyle="1" w:styleId="619B9F1F3E9648FBAE78858044E27C43">
    <w:name w:val="619B9F1F3E9648FBAE78858044E27C43"/>
  </w:style>
  <w:style w:type="paragraph" w:customStyle="1" w:styleId="71D1CE771D724BEB9C1444EB39084531">
    <w:name w:val="71D1CE771D724BEB9C1444EB39084531"/>
  </w:style>
  <w:style w:type="paragraph" w:customStyle="1" w:styleId="C09B19334C5B4E22B23600CAF5E3437F">
    <w:name w:val="C09B19334C5B4E22B23600CAF5E3437F"/>
  </w:style>
  <w:style w:type="paragraph" w:customStyle="1" w:styleId="C1D332E019454A1D8D691FDB4DC04F23">
    <w:name w:val="C1D332E019454A1D8D691FDB4DC04F23"/>
  </w:style>
  <w:style w:type="paragraph" w:customStyle="1" w:styleId="3CC6FD10229346F59CB2A6DDCACC591C">
    <w:name w:val="3CC6FD10229346F59CB2A6DDCACC591C"/>
  </w:style>
  <w:style w:type="paragraph" w:customStyle="1" w:styleId="A8F6AC9EF18D42CC931180F124D85437">
    <w:name w:val="A8F6AC9EF18D42CC931180F124D85437"/>
  </w:style>
  <w:style w:type="paragraph" w:customStyle="1" w:styleId="620D91ED4B7F41088552CFF160E05243">
    <w:name w:val="620D91ED4B7F41088552CFF160E05243"/>
  </w:style>
  <w:style w:type="paragraph" w:customStyle="1" w:styleId="A4EBF6A5EF2C4392B28C857152A91163">
    <w:name w:val="A4EBF6A5EF2C4392B28C857152A91163"/>
  </w:style>
  <w:style w:type="character" w:styleId="PlaceholderText">
    <w:name w:val="Placeholder Text"/>
    <w:basedOn w:val="DefaultParagraphFont"/>
    <w:uiPriority w:val="2"/>
    <w:rPr>
      <w:i/>
      <w:iCs/>
      <w:color w:val="808080"/>
    </w:rPr>
  </w:style>
  <w:style w:type="paragraph" w:customStyle="1" w:styleId="C86371BD0C2E4A34B02B30E6C4D4A64C">
    <w:name w:val="C86371BD0C2E4A34B02B30E6C4D4A64C"/>
  </w:style>
  <w:style w:type="paragraph" w:customStyle="1" w:styleId="033BB058782F4F86B576EC54AD5F6F5C">
    <w:name w:val="033BB058782F4F86B576EC54AD5F6F5C"/>
  </w:style>
  <w:style w:type="paragraph" w:customStyle="1" w:styleId="9979714F2A8249FBB5E3778045879A48">
    <w:name w:val="9979714F2A8249FBB5E3778045879A48"/>
  </w:style>
  <w:style w:type="paragraph" w:customStyle="1" w:styleId="A904427606CB4EBA8EBD8C5812DC3E91">
    <w:name w:val="A904427606CB4EBA8EBD8C5812DC3E91"/>
  </w:style>
  <w:style w:type="paragraph" w:customStyle="1" w:styleId="40A9F2B5B7204C669136B3F658D52550">
    <w:name w:val="40A9F2B5B7204C669136B3F658D52550"/>
  </w:style>
  <w:style w:type="paragraph" w:customStyle="1" w:styleId="91DCADED39AB4FA29A320DF862E59EE8">
    <w:name w:val="91DCADED39AB4FA29A320DF862E59EE8"/>
  </w:style>
  <w:style w:type="paragraph" w:customStyle="1" w:styleId="198881A75B4241678A96FCFCC2DBFE7A">
    <w:name w:val="198881A75B4241678A96FCFCC2DBFE7A"/>
  </w:style>
  <w:style w:type="paragraph" w:customStyle="1" w:styleId="903C7AB15BB84A1090562223D24C9BF5">
    <w:name w:val="903C7AB15BB84A1090562223D24C9BF5"/>
  </w:style>
  <w:style w:type="paragraph" w:customStyle="1" w:styleId="E65A0AAD89764E23A6EF542A19372799">
    <w:name w:val="E65A0AAD89764E23A6EF542A19372799"/>
  </w:style>
  <w:style w:type="paragraph" w:customStyle="1" w:styleId="CAF079CB96EE4674B67E6A3EB6BF4726">
    <w:name w:val="CAF079CB96EE4674B67E6A3EB6BF4726"/>
  </w:style>
  <w:style w:type="paragraph" w:customStyle="1" w:styleId="17AD26F52F5B4CE994A9E9E18822DFB0">
    <w:name w:val="17AD26F52F5B4CE994A9E9E18822DFB0"/>
  </w:style>
  <w:style w:type="paragraph" w:customStyle="1" w:styleId="9E4F67F6F2BC4C1FA9A2966C9FAECCE2">
    <w:name w:val="9E4F67F6F2BC4C1FA9A2966C9FAECCE2"/>
  </w:style>
  <w:style w:type="paragraph" w:customStyle="1" w:styleId="AAA968045DB245E7A7183F6ED6702632">
    <w:name w:val="AAA968045DB245E7A7183F6ED6702632"/>
  </w:style>
  <w:style w:type="paragraph" w:customStyle="1" w:styleId="B3D7195A603B4EC0864A8C0101330BF8">
    <w:name w:val="B3D7195A603B4EC0864A8C0101330BF8"/>
  </w:style>
  <w:style w:type="paragraph" w:customStyle="1" w:styleId="47674651CE77423A84AAA198062C164B">
    <w:name w:val="47674651CE77423A84AAA198062C164B"/>
  </w:style>
  <w:style w:type="paragraph" w:customStyle="1" w:styleId="6D9460C403334176BCBFFFEB041795B8">
    <w:name w:val="6D9460C403334176BCBFFFEB041795B8"/>
  </w:style>
  <w:style w:type="paragraph" w:customStyle="1" w:styleId="50F33CE16B9B4D24960C00D961CA20FD">
    <w:name w:val="50F33CE16B9B4D24960C00D961CA20FD"/>
  </w:style>
  <w:style w:type="paragraph" w:customStyle="1" w:styleId="E79EAC06BE604F3986F2322228A2A111">
    <w:name w:val="E79EAC06BE604F3986F2322228A2A111"/>
  </w:style>
  <w:style w:type="paragraph" w:customStyle="1" w:styleId="3C80AECC55274DE4BB6868B7648BDA09">
    <w:name w:val="3C80AECC55274DE4BB6868B7648BDA09"/>
  </w:style>
  <w:style w:type="paragraph" w:customStyle="1" w:styleId="432296F4A58940439928A8BC601C68DE">
    <w:name w:val="432296F4A58940439928A8BC601C68DE"/>
  </w:style>
  <w:style w:type="paragraph" w:customStyle="1" w:styleId="F5A0AD2FA64F408288F7B08BAD4734BD">
    <w:name w:val="F5A0AD2FA64F408288F7B08BAD4734BD"/>
  </w:style>
  <w:style w:type="paragraph" w:customStyle="1" w:styleId="D1E420450F754690B06A590DA42CB04B">
    <w:name w:val="D1E420450F754690B06A590DA42CB04B"/>
  </w:style>
  <w:style w:type="paragraph" w:customStyle="1" w:styleId="60B6C35D49DD411880701572E1EC7212">
    <w:name w:val="60B6C35D49DD411880701572E1EC7212"/>
  </w:style>
  <w:style w:type="paragraph" w:customStyle="1" w:styleId="A5C47FFAEA2A4AD295C65A5989405C2A">
    <w:name w:val="A5C47FFAEA2A4AD295C65A5989405C2A"/>
  </w:style>
  <w:style w:type="paragraph" w:customStyle="1" w:styleId="A1614A6BF90C40D58BFE3F135DA55700">
    <w:name w:val="A1614A6BF90C40D58BFE3F135DA55700"/>
  </w:style>
  <w:style w:type="paragraph" w:customStyle="1" w:styleId="426425CC40254A5990A184F5D29D45F5">
    <w:name w:val="426425CC40254A5990A184F5D29D45F5"/>
  </w:style>
  <w:style w:type="paragraph" w:customStyle="1" w:styleId="6E95016FDF464F4D9D3E502E5E6BCA41">
    <w:name w:val="6E95016FDF464F4D9D3E502E5E6BCA41"/>
  </w:style>
  <w:style w:type="paragraph" w:customStyle="1" w:styleId="609B10270CE54EA498261122A92D3C18">
    <w:name w:val="609B10270CE54EA498261122A92D3C18"/>
  </w:style>
  <w:style w:type="paragraph" w:customStyle="1" w:styleId="4D83256DB6D9449DB55A082AE6269F9E">
    <w:name w:val="4D83256DB6D9449DB55A082AE6269F9E"/>
  </w:style>
  <w:style w:type="paragraph" w:customStyle="1" w:styleId="1BB580A68E5445468489F5CD6EB2B1A5">
    <w:name w:val="1BB580A68E5445468489F5CD6EB2B1A5"/>
  </w:style>
  <w:style w:type="paragraph" w:customStyle="1" w:styleId="FB41E96F033147AA982DB20796F57601">
    <w:name w:val="FB41E96F033147AA982DB20796F57601"/>
  </w:style>
  <w:style w:type="paragraph" w:customStyle="1" w:styleId="3BEE3C45701C4C668D9F28B8934C0C13">
    <w:name w:val="3BEE3C45701C4C668D9F28B8934C0C13"/>
  </w:style>
  <w:style w:type="paragraph" w:customStyle="1" w:styleId="797FC8F2B801460F9BE41004F3258A7E">
    <w:name w:val="797FC8F2B801460F9BE41004F3258A7E"/>
  </w:style>
  <w:style w:type="paragraph" w:customStyle="1" w:styleId="05CF0B03B54C4F418D4F3CC03C289ED5">
    <w:name w:val="05CF0B03B54C4F418D4F3CC03C289ED5"/>
    <w:rsid w:val="002C7A74"/>
  </w:style>
  <w:style w:type="paragraph" w:customStyle="1" w:styleId="49418B98FB624BCDA5A25689FB6483D5">
    <w:name w:val="49418B98FB624BCDA5A25689FB6483D5"/>
    <w:rsid w:val="002C7A74"/>
  </w:style>
  <w:style w:type="paragraph" w:customStyle="1" w:styleId="A8469AE1243D418482096CF61F41678E">
    <w:name w:val="A8469AE1243D418482096CF61F41678E"/>
    <w:rsid w:val="002C7A74"/>
  </w:style>
  <w:style w:type="paragraph" w:customStyle="1" w:styleId="0C7D47E72EEB4E8C96638D267BDAECE8">
    <w:name w:val="0C7D47E72EEB4E8C96638D267BDAECE8"/>
    <w:rsid w:val="002C7A74"/>
  </w:style>
  <w:style w:type="paragraph" w:customStyle="1" w:styleId="768D357CF76E4174BFEB8DAAFE42CA4B">
    <w:name w:val="768D357CF76E4174BFEB8DAAFE42CA4B"/>
    <w:rsid w:val="002C7A74"/>
  </w:style>
  <w:style w:type="paragraph" w:customStyle="1" w:styleId="32ECC8D0ACE4433191C179BBA392F624">
    <w:name w:val="32ECC8D0ACE4433191C179BBA392F624"/>
    <w:rsid w:val="002C7A74"/>
  </w:style>
  <w:style w:type="paragraph" w:customStyle="1" w:styleId="2E0F38B2347742CDAFB434C6DCD8155E">
    <w:name w:val="2E0F38B2347742CDAFB434C6DCD8155E"/>
    <w:rsid w:val="002C7A74"/>
  </w:style>
  <w:style w:type="paragraph" w:customStyle="1" w:styleId="1BD037EDD7DE45498A6D9735AB9BAC10">
    <w:name w:val="1BD037EDD7DE45498A6D9735AB9BAC10"/>
    <w:rsid w:val="002C7A74"/>
  </w:style>
  <w:style w:type="paragraph" w:customStyle="1" w:styleId="9F01CA5F824D4BE789C6B3B0C4F24C1E">
    <w:name w:val="9F01CA5F824D4BE789C6B3B0C4F24C1E"/>
    <w:rsid w:val="002C7A74"/>
  </w:style>
  <w:style w:type="paragraph" w:customStyle="1" w:styleId="E5397BD72EBF45E6B68DB54975060850">
    <w:name w:val="E5397BD72EBF45E6B68DB54975060850"/>
    <w:rsid w:val="002C7A74"/>
  </w:style>
  <w:style w:type="paragraph" w:customStyle="1" w:styleId="754292EBCC164042854FBAED77E473FF">
    <w:name w:val="754292EBCC164042854FBAED77E473FF"/>
    <w:rsid w:val="002C7A74"/>
  </w:style>
  <w:style w:type="paragraph" w:customStyle="1" w:styleId="1ED7E24D92E54A6081832A71E2AEF4CA">
    <w:name w:val="1ED7E24D92E54A6081832A71E2AEF4CA"/>
    <w:rsid w:val="002C7A74"/>
  </w:style>
  <w:style w:type="paragraph" w:customStyle="1" w:styleId="6BF7F342A38D4A6590ACE1B93EE0A727">
    <w:name w:val="6BF7F342A38D4A6590ACE1B93EE0A727"/>
    <w:rsid w:val="007743E1"/>
  </w:style>
  <w:style w:type="paragraph" w:customStyle="1" w:styleId="0080963FFCB040A0B4EC4CB6DB22CD52">
    <w:name w:val="0080963FFCB040A0B4EC4CB6DB22CD52"/>
    <w:rsid w:val="007743E1"/>
  </w:style>
  <w:style w:type="paragraph" w:customStyle="1" w:styleId="13C879BDE2954223B9B79D67BB10D681">
    <w:name w:val="13C879BDE2954223B9B79D67BB10D681"/>
    <w:rsid w:val="007743E1"/>
  </w:style>
  <w:style w:type="paragraph" w:customStyle="1" w:styleId="8A2DD49803544E708808AA15754D2333">
    <w:name w:val="8A2DD49803544E708808AA15754D2333"/>
    <w:rsid w:val="007743E1"/>
  </w:style>
  <w:style w:type="paragraph" w:customStyle="1" w:styleId="B1F510AE7934473D95ED6777D3EB6767">
    <w:name w:val="B1F510AE7934473D95ED6777D3EB6767"/>
    <w:rsid w:val="007743E1"/>
  </w:style>
  <w:style w:type="paragraph" w:customStyle="1" w:styleId="9EBA4C97FBCA445795420FD138BE99A9">
    <w:name w:val="9EBA4C97FBCA445795420FD138BE99A9"/>
    <w:rsid w:val="007743E1"/>
  </w:style>
  <w:style w:type="paragraph" w:customStyle="1" w:styleId="7F926AD41B4C441CB09DD36E3B6A4E6E">
    <w:name w:val="7F926AD41B4C441CB09DD36E3B6A4E6E"/>
    <w:rsid w:val="007743E1"/>
  </w:style>
  <w:style w:type="paragraph" w:customStyle="1" w:styleId="8AAE863328444BAA80565BF00B2D60C9">
    <w:name w:val="8AAE863328444BAA80565BF00B2D60C9"/>
    <w:rsid w:val="007743E1"/>
  </w:style>
  <w:style w:type="paragraph" w:customStyle="1" w:styleId="D2B9757712BA4ED5ABE8C5BDBBD23C94">
    <w:name w:val="D2B9757712BA4ED5ABE8C5BDBBD23C94"/>
    <w:rsid w:val="00DF4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DEC. 2018</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988</TotalTime>
  <Pages>1</Pages>
  <Words>2037</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NEWPORT HIGH SCHOOL, WA</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ccnp (cisco certified network professional)</dc:subject>
  <dc:creator/>
  <cp:keywords>BINGNAN XU</cp:keywords>
  <cp:lastModifiedBy>Bingnan Xu</cp:lastModifiedBy>
  <cp:revision>33</cp:revision>
  <cp:lastPrinted>2018-09-20T20:21:00Z</cp:lastPrinted>
  <dcterms:created xsi:type="dcterms:W3CDTF">2018-11-11T15:40:00Z</dcterms:created>
  <dcterms:modified xsi:type="dcterms:W3CDTF">2020-03-21T14:27:00Z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