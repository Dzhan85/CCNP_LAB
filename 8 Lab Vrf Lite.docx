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84D6" w14:textId="77777777" w:rsidR="00633A58" w:rsidRPr="001451B8" w:rsidRDefault="001451B8" w:rsidP="001451B8">
      <w:pPr>
        <w:pStyle w:val="Logo"/>
        <w:ind w:right="332"/>
        <w:rPr>
          <w:b/>
          <w:noProof/>
          <w:color w:val="auto"/>
          <w:sz w:val="96"/>
          <w:lang w:eastAsia="en-US"/>
        </w:rPr>
      </w:pPr>
      <w:bookmarkStart w:id="0" w:name="_Hlk532324630"/>
      <w:bookmarkStart w:id="1" w:name="_GoBack"/>
      <w:bookmarkEnd w:id="1"/>
      <w:r>
        <w:rPr>
          <w:b/>
          <w:noProof/>
          <w:color w:val="auto"/>
          <w:sz w:val="96"/>
          <w:lang w:eastAsia="en-US"/>
        </w:rPr>
        <w:t>Virtual Routing and Forwarding (</w:t>
      </w:r>
      <w:r w:rsidR="00633A58">
        <w:rPr>
          <w:b/>
          <w:noProof/>
          <w:color w:val="auto"/>
          <w:sz w:val="96"/>
          <w:lang w:eastAsia="en-US"/>
        </w:rPr>
        <w:t>VRF</w:t>
      </w:r>
      <w:r>
        <w:rPr>
          <w:b/>
          <w:noProof/>
          <w:color w:val="auto"/>
          <w:sz w:val="96"/>
          <w:lang w:eastAsia="en-US"/>
        </w:rPr>
        <w:t>)</w:t>
      </w:r>
      <w:r w:rsidR="00633A58">
        <w:rPr>
          <w:b/>
          <w:noProof/>
          <w:color w:val="auto"/>
          <w:sz w:val="96"/>
          <w:lang w:eastAsia="en-US"/>
        </w:rPr>
        <w:t>-Lite</w:t>
      </w:r>
    </w:p>
    <w:p w14:paraId="73DAF90E" w14:textId="77777777" w:rsidR="00633A58" w:rsidRPr="00633A58" w:rsidRDefault="00633A58" w:rsidP="00633A58">
      <w:pPr>
        <w:rPr>
          <w:lang w:eastAsia="en-US"/>
        </w:rPr>
      </w:pPr>
    </w:p>
    <w:bookmarkEnd w:id="0" w:displacedByCustomXml="next"/>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2917CE8" w14:textId="2D973659" w:rsidR="00A638EC" w:rsidRPr="007905D1" w:rsidRDefault="00D06C56" w:rsidP="00A638EC">
          <w:pPr>
            <w:pStyle w:val="Title"/>
            <w:rPr>
              <w:sz w:val="56"/>
            </w:rPr>
          </w:pPr>
          <w:r>
            <w:rPr>
              <w:sz w:val="56"/>
            </w:rPr>
            <w:t>BINGNAN XU</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2719CA3" w14:textId="77777777" w:rsidR="00DA64A4" w:rsidRPr="001451B8" w:rsidRDefault="00DA64A4" w:rsidP="001451B8">
          <w:pPr>
            <w:pStyle w:val="Subtitle"/>
            <w:rPr>
              <w:sz w:val="32"/>
            </w:rPr>
          </w:pPr>
          <w:r w:rsidRPr="007905D1">
            <w:rPr>
              <w:sz w:val="32"/>
            </w:rPr>
            <w:t>ccnp (cisco</w:t>
          </w:r>
          <w:r w:rsidR="006629AE">
            <w:rPr>
              <w:sz w:val="32"/>
            </w:rPr>
            <w:t xml:space="preserve"> certified network professional</w:t>
          </w:r>
          <w:r w:rsidR="008B5D87">
            <w:rPr>
              <w:sz w:val="32"/>
            </w:rPr>
            <w:t>)</w:t>
          </w:r>
        </w:p>
      </w:sdtContent>
    </w:sdt>
    <w:p w14:paraId="2B92D037" w14:textId="77777777" w:rsidR="00DA64A4" w:rsidRPr="007905D1" w:rsidRDefault="00DA64A4" w:rsidP="004D5282">
      <w:pPr>
        <w:pStyle w:val="Contactinfo"/>
        <w:rPr>
          <w:sz w:val="24"/>
        </w:rPr>
      </w:pPr>
    </w:p>
    <w:p w14:paraId="3A4A8DE5" w14:textId="77777777" w:rsidR="00DA64A4" w:rsidRPr="007905D1" w:rsidRDefault="00DA64A4" w:rsidP="004D5282">
      <w:pPr>
        <w:pStyle w:val="Contactinfo"/>
        <w:rPr>
          <w:sz w:val="24"/>
        </w:rPr>
      </w:pPr>
    </w:p>
    <w:p w14:paraId="593261B5" w14:textId="182CA399"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C57449">
            <w:rPr>
              <w:rFonts w:hint="eastAsia"/>
              <w:sz w:val="24"/>
              <w:lang w:eastAsia="zh-CN"/>
            </w:rPr>
            <w:t>mar</w:t>
          </w:r>
          <w:r w:rsidR="00F00806">
            <w:rPr>
              <w:rFonts w:hint="eastAsia"/>
              <w:sz w:val="24"/>
              <w:lang w:eastAsia="zh-CN"/>
            </w:rPr>
            <w:t>. 201</w:t>
          </w:r>
          <w:r w:rsidR="00120FFF">
            <w:rPr>
              <w:rFonts w:hint="eastAsia"/>
              <w:sz w:val="24"/>
              <w:lang w:eastAsia="zh-CN"/>
            </w:rPr>
            <w:t>9</w:t>
          </w:r>
        </w:sdtContent>
      </w:sdt>
      <w:r w:rsidR="00DA64A4" w:rsidRPr="007905D1">
        <w:rPr>
          <w:sz w:val="24"/>
        </w:rPr>
        <w:t xml:space="preserve"> </w:t>
      </w:r>
    </w:p>
    <w:p w14:paraId="7CDB3C95" w14:textId="77777777" w:rsidR="00290347" w:rsidRPr="007905D1" w:rsidRDefault="00800C0A"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01B02C8C" w14:textId="77777777" w:rsidR="00530E5A" w:rsidRPr="00B3132D" w:rsidRDefault="00530E5A" w:rsidP="006C27C7">
      <w:pPr>
        <w:pStyle w:val="Heading2"/>
        <w:rPr>
          <w:sz w:val="28"/>
        </w:rPr>
      </w:pPr>
      <w:r w:rsidRPr="00B3132D">
        <w:rPr>
          <w:sz w:val="28"/>
        </w:rPr>
        <w:lastRenderedPageBreak/>
        <w:t>Purpose</w:t>
      </w:r>
      <w:r w:rsidR="00B3132D">
        <w:rPr>
          <w:sz w:val="28"/>
        </w:rPr>
        <w:t>:</w:t>
      </w:r>
    </w:p>
    <w:p w14:paraId="5EA9B99E" w14:textId="77777777" w:rsidR="00530E5A" w:rsidRPr="00120FFF" w:rsidRDefault="00B3132D" w:rsidP="00530E5A">
      <w:pPr>
        <w:rPr>
          <w:sz w:val="28"/>
          <w:szCs w:val="24"/>
        </w:rPr>
      </w:pPr>
      <w:r>
        <w:tab/>
      </w:r>
      <w:r w:rsidRPr="00120FFF">
        <w:rPr>
          <w:sz w:val="24"/>
        </w:rPr>
        <w:t xml:space="preserve">The purpose of this lab is to run VRF-Lite on the three ISP routers between two sites. Left and Right are two different networks. </w:t>
      </w:r>
      <w:r w:rsidR="001451B8" w:rsidRPr="00120FFF">
        <w:rPr>
          <w:sz w:val="24"/>
        </w:rPr>
        <w:t>Network traffic</w:t>
      </w:r>
      <w:r w:rsidRPr="00120FFF">
        <w:rPr>
          <w:sz w:val="24"/>
        </w:rPr>
        <w:t xml:space="preserve"> </w:t>
      </w:r>
      <w:r w:rsidR="001451B8" w:rsidRPr="00120FFF">
        <w:rPr>
          <w:sz w:val="24"/>
        </w:rPr>
        <w:t>should not be transverses</w:t>
      </w:r>
      <w:r w:rsidRPr="00120FFF">
        <w:rPr>
          <w:sz w:val="24"/>
        </w:rPr>
        <w:t xml:space="preserve"> across two networks. And users in each network have no knowledge of </w:t>
      </w:r>
      <w:r w:rsidR="00120FFF">
        <w:rPr>
          <w:sz w:val="24"/>
        </w:rPr>
        <w:t>their neighbors</w:t>
      </w:r>
      <w:r w:rsidRPr="00120FFF">
        <w:rPr>
          <w:sz w:val="24"/>
        </w:rPr>
        <w:t xml:space="preserve">.  </w:t>
      </w:r>
    </w:p>
    <w:p w14:paraId="3042DC89" w14:textId="77777777" w:rsidR="002A0044" w:rsidRPr="00B3132D" w:rsidRDefault="008B5D87" w:rsidP="006C27C7">
      <w:pPr>
        <w:pStyle w:val="Heading2"/>
        <w:rPr>
          <w:sz w:val="28"/>
        </w:rPr>
      </w:pPr>
      <w:r w:rsidRPr="00B3132D">
        <w:rPr>
          <w:sz w:val="28"/>
        </w:rPr>
        <w:t>Backgroud:</w:t>
      </w:r>
    </w:p>
    <w:p w14:paraId="10134119" w14:textId="77777777" w:rsidR="001451B8" w:rsidRPr="00120FFF" w:rsidRDefault="00B3132D" w:rsidP="001451B8">
      <w:pPr>
        <w:ind w:firstLine="648"/>
        <w:rPr>
          <w:sz w:val="24"/>
        </w:rPr>
      </w:pPr>
      <w:proofErr w:type="gramStart"/>
      <w:r w:rsidRPr="00120FFF">
        <w:rPr>
          <w:sz w:val="24"/>
        </w:rPr>
        <w:t>Similar to</w:t>
      </w:r>
      <w:proofErr w:type="gramEnd"/>
      <w:r w:rsidRPr="00120FFF">
        <w:rPr>
          <w:sz w:val="24"/>
        </w:rPr>
        <w:t xml:space="preserve"> different </w:t>
      </w:r>
      <w:r w:rsidR="0018575E" w:rsidRPr="00120FFF">
        <w:rPr>
          <w:sz w:val="24"/>
        </w:rPr>
        <w:t>VLAN</w:t>
      </w:r>
      <w:r w:rsidRPr="00120FFF">
        <w:rPr>
          <w:sz w:val="24"/>
        </w:rPr>
        <w:t xml:space="preserve"> in switches, Intern</w:t>
      </w:r>
      <w:r w:rsidR="001451B8" w:rsidRPr="00120FFF">
        <w:rPr>
          <w:sz w:val="24"/>
        </w:rPr>
        <w:t>et Service Providers (ISPs)</w:t>
      </w:r>
      <w:r w:rsidRPr="00120FFF">
        <w:rPr>
          <w:sz w:val="24"/>
        </w:rPr>
        <w:t xml:space="preserve"> </w:t>
      </w:r>
      <w:r w:rsidR="00120FFF">
        <w:rPr>
          <w:sz w:val="24"/>
        </w:rPr>
        <w:t xml:space="preserve">sometimes are </w:t>
      </w:r>
      <w:proofErr w:type="spellStart"/>
      <w:r w:rsidR="00120FFF">
        <w:rPr>
          <w:sz w:val="24"/>
        </w:rPr>
        <w:t>aked</w:t>
      </w:r>
      <w:proofErr w:type="spellEnd"/>
      <w:r w:rsidRPr="00120FFF">
        <w:rPr>
          <w:sz w:val="24"/>
        </w:rPr>
        <w:t xml:space="preserve"> to </w:t>
      </w:r>
      <w:r w:rsidR="001451B8" w:rsidRPr="00120FFF">
        <w:rPr>
          <w:sz w:val="24"/>
        </w:rPr>
        <w:t xml:space="preserve">separate different categories of networks. For example, though the traffic of </w:t>
      </w:r>
      <w:r w:rsidR="00C260F6" w:rsidRPr="00120FFF">
        <w:rPr>
          <w:sz w:val="24"/>
        </w:rPr>
        <w:t>both C</w:t>
      </w:r>
      <w:r w:rsidR="001451B8" w:rsidRPr="00120FFF">
        <w:rPr>
          <w:sz w:val="24"/>
        </w:rPr>
        <w:t xml:space="preserve">ompany A and B go through ISP routers, company A should not have any knowledge of the data in company B. Besides separating the traffic from different customers, VRF can also be used to separate different types of traffics. For example, separate video and voice traffic from data. </w:t>
      </w:r>
    </w:p>
    <w:p w14:paraId="4DB520F1" w14:textId="77777777" w:rsidR="00B3132D" w:rsidRPr="00120FFF" w:rsidRDefault="00C260F6" w:rsidP="001451B8">
      <w:pPr>
        <w:ind w:firstLine="648"/>
        <w:rPr>
          <w:sz w:val="24"/>
          <w:szCs w:val="24"/>
        </w:rPr>
      </w:pPr>
      <w:r w:rsidRPr="00120FFF">
        <w:rPr>
          <w:sz w:val="24"/>
          <w:szCs w:val="24"/>
        </w:rPr>
        <w:t>Cisco Virtual Routing and Forwarding (VRF) features allows multiple virtual routers to run in one physical routers. In this way, each virtual router routes its own network (for example, Virtual Router A is private to Company A, and Virtual Router B is private to Company B</w:t>
      </w:r>
      <w:r w:rsidR="00E258B1" w:rsidRPr="00120FFF">
        <w:rPr>
          <w:sz w:val="24"/>
          <w:szCs w:val="24"/>
        </w:rPr>
        <w:t xml:space="preserve">. Company A and B now own their own virtual routers and traffic can be separated, though they share the same physical routers. </w:t>
      </w:r>
    </w:p>
    <w:p w14:paraId="38BD949E" w14:textId="77777777" w:rsidR="00827282" w:rsidRPr="00120FFF" w:rsidRDefault="00B3132D" w:rsidP="00827282">
      <w:pPr>
        <w:ind w:firstLine="648"/>
        <w:rPr>
          <w:sz w:val="24"/>
        </w:rPr>
      </w:pPr>
      <w:r w:rsidRPr="00120FFF">
        <w:rPr>
          <w:sz w:val="24"/>
        </w:rPr>
        <w:t xml:space="preserve">Though two traffics go through the same routers and switches, they should be entirely separated from each other. </w:t>
      </w:r>
      <w:r w:rsidR="00C80C67" w:rsidRPr="00120FFF">
        <w:rPr>
          <w:sz w:val="24"/>
        </w:rPr>
        <w:t xml:space="preserve">Each virtual router should have their distinct IP routes. </w:t>
      </w:r>
      <w:r w:rsidRPr="00120FFF">
        <w:rPr>
          <w:sz w:val="24"/>
        </w:rPr>
        <w:t>IP address is supposed to be globally unique, but since two networks completely don’t have knowledge of each other, even the IP address of both sides can be identical.</w:t>
      </w:r>
      <w:r w:rsidR="00827282" w:rsidRPr="00120FFF">
        <w:rPr>
          <w:sz w:val="24"/>
        </w:rPr>
        <w:t xml:space="preserve"> </w:t>
      </w:r>
    </w:p>
    <w:p w14:paraId="5BFB4DC9" w14:textId="77777777" w:rsidR="00876AC8" w:rsidRPr="007905D1" w:rsidRDefault="0018506C" w:rsidP="00876AC8">
      <w:pPr>
        <w:pStyle w:val="Heading2"/>
        <w:rPr>
          <w:sz w:val="28"/>
        </w:rPr>
      </w:pPr>
      <w:r>
        <w:rPr>
          <w:sz w:val="28"/>
        </w:rPr>
        <w:t>Lab summary</w:t>
      </w:r>
    </w:p>
    <w:p w14:paraId="52E3F06F" w14:textId="77777777" w:rsidR="002F1364" w:rsidRDefault="00C80C67" w:rsidP="00F875FD">
      <w:pPr>
        <w:ind w:firstLine="648"/>
        <w:rPr>
          <w:sz w:val="24"/>
        </w:rPr>
      </w:pPr>
      <w:r>
        <w:rPr>
          <w:sz w:val="24"/>
        </w:rPr>
        <w:t xml:space="preserve">There are two theoretical companies: Company Left and Right. They are two separated companies, so their data and network traffic can’t interfere with each other. </w:t>
      </w:r>
    </w:p>
    <w:p w14:paraId="0D8BB90E" w14:textId="77777777" w:rsidR="00BF5C7C" w:rsidRDefault="00C80C67" w:rsidP="00C80C67">
      <w:pPr>
        <w:ind w:firstLine="648"/>
        <w:rPr>
          <w:sz w:val="24"/>
        </w:rPr>
      </w:pPr>
      <w:r>
        <w:rPr>
          <w:sz w:val="24"/>
        </w:rPr>
        <w:t xml:space="preserve">There are three ISP routers and two shared ISP switches. The number of routers can be upscaled easily. I used </w:t>
      </w:r>
      <w:r w:rsidR="0018575E">
        <w:rPr>
          <w:sz w:val="24"/>
        </w:rPr>
        <w:t>VLAN</w:t>
      </w:r>
      <w:r>
        <w:rPr>
          <w:sz w:val="24"/>
        </w:rPr>
        <w:t xml:space="preserve"> 2 for all the traffic in Company Left, and </w:t>
      </w:r>
      <w:r w:rsidR="0018575E">
        <w:rPr>
          <w:sz w:val="24"/>
        </w:rPr>
        <w:t>VLAN</w:t>
      </w:r>
      <w:r>
        <w:rPr>
          <w:sz w:val="24"/>
        </w:rPr>
        <w:t xml:space="preserve"> 3 for </w:t>
      </w:r>
      <w:r w:rsidR="00BF5C7C">
        <w:rPr>
          <w:sz w:val="24"/>
        </w:rPr>
        <w:t xml:space="preserve">Company Right (I didn’t use </w:t>
      </w:r>
      <w:r w:rsidR="0018575E">
        <w:rPr>
          <w:sz w:val="24"/>
        </w:rPr>
        <w:t>VLAN</w:t>
      </w:r>
      <w:r w:rsidR="00BF5C7C">
        <w:rPr>
          <w:sz w:val="24"/>
        </w:rPr>
        <w:t xml:space="preserve"> 1, for better security). On the routers, sub-interface G0/X.1 is for </w:t>
      </w:r>
      <w:r w:rsidR="0018575E">
        <w:rPr>
          <w:sz w:val="24"/>
        </w:rPr>
        <w:t>VLAN</w:t>
      </w:r>
      <w:r w:rsidR="00BF5C7C">
        <w:rPr>
          <w:sz w:val="24"/>
        </w:rPr>
        <w:t xml:space="preserve"> 2 and sub-interface G0/X.2 is for </w:t>
      </w:r>
      <w:r w:rsidR="0018575E">
        <w:rPr>
          <w:sz w:val="24"/>
        </w:rPr>
        <w:t>VLAN</w:t>
      </w:r>
      <w:r w:rsidR="00BF5C7C">
        <w:rPr>
          <w:sz w:val="24"/>
        </w:rPr>
        <w:t xml:space="preserve"> 3. </w:t>
      </w:r>
      <w:r w:rsidR="00915CC4">
        <w:rPr>
          <w:sz w:val="24"/>
        </w:rPr>
        <w:t xml:space="preserve">The commands to create VRF sub-interfaces are the same as that of the Router-On-A-Stick configuration. </w:t>
      </w:r>
    </w:p>
    <w:p w14:paraId="444702B0" w14:textId="77777777" w:rsidR="00C80C67" w:rsidRDefault="00BF5C7C" w:rsidP="00C80C67">
      <w:pPr>
        <w:ind w:firstLine="648"/>
        <w:rPr>
          <w:sz w:val="24"/>
        </w:rPr>
      </w:pPr>
      <w:r>
        <w:rPr>
          <w:sz w:val="24"/>
        </w:rPr>
        <w:t xml:space="preserve">PC 1 in Left should ping PC 2 in Left, but not any PC in Right, vice versa. Since two networks have no knowledge of each other, I used the same IP address for the complimentary networks between Left and Right. I configure different IP addresses for Loopback 2 and Lookback 3, so that I can distinguish network Left and Right and make sure that they are not connected. </w:t>
      </w:r>
    </w:p>
    <w:p w14:paraId="733EE10B" w14:textId="77777777" w:rsidR="00027311" w:rsidRDefault="00027311" w:rsidP="00C80C67">
      <w:pPr>
        <w:ind w:firstLine="648"/>
        <w:rPr>
          <w:sz w:val="24"/>
        </w:rPr>
      </w:pPr>
      <w:r>
        <w:rPr>
          <w:sz w:val="24"/>
        </w:rPr>
        <w:t xml:space="preserve">Though PC 1 in Left and PC1 in Right are connected to the same switch, they are not connected to each other. Their switchports belong to different </w:t>
      </w:r>
      <w:r w:rsidR="0018575E">
        <w:rPr>
          <w:sz w:val="24"/>
        </w:rPr>
        <w:t>VLAN</w:t>
      </w:r>
      <w:r>
        <w:rPr>
          <w:sz w:val="24"/>
        </w:rPr>
        <w:t xml:space="preserve">s and different </w:t>
      </w:r>
      <w:r w:rsidR="0018575E">
        <w:rPr>
          <w:sz w:val="24"/>
        </w:rPr>
        <w:t>VLAN</w:t>
      </w:r>
      <w:r>
        <w:rPr>
          <w:sz w:val="24"/>
        </w:rPr>
        <w:t xml:space="preserve">s forward different </w:t>
      </w:r>
      <w:r w:rsidR="00915CC4">
        <w:rPr>
          <w:sz w:val="24"/>
        </w:rPr>
        <w:t>VRF</w:t>
      </w:r>
      <w:r>
        <w:rPr>
          <w:sz w:val="24"/>
        </w:rPr>
        <w:t xml:space="preserve"> traffics.</w:t>
      </w:r>
    </w:p>
    <w:p w14:paraId="4E4C4B4C" w14:textId="77777777" w:rsidR="00C80C67" w:rsidRDefault="00C80C67" w:rsidP="00C80C67">
      <w:pPr>
        <w:ind w:left="0"/>
        <w:rPr>
          <w:sz w:val="24"/>
        </w:rPr>
      </w:pPr>
    </w:p>
    <w:p w14:paraId="5FF17674" w14:textId="77777777" w:rsidR="00EA386D" w:rsidRPr="00EA386D" w:rsidRDefault="00EA386D" w:rsidP="00EA386D">
      <w:pPr>
        <w:pStyle w:val="Heading2"/>
        <w:rPr>
          <w:sz w:val="28"/>
        </w:rPr>
      </w:pPr>
      <w:r>
        <w:rPr>
          <w:sz w:val="28"/>
        </w:rPr>
        <w:lastRenderedPageBreak/>
        <w:t>Lab Diagram</w:t>
      </w:r>
    </w:p>
    <w:p w14:paraId="4D5A23CB" w14:textId="77777777" w:rsidR="00F00806" w:rsidRDefault="00C80C67" w:rsidP="009A3525">
      <w:pPr>
        <w:jc w:val="center"/>
        <w:rPr>
          <w:sz w:val="24"/>
        </w:rPr>
      </w:pPr>
      <w:r>
        <w:rPr>
          <w:noProof/>
        </w:rPr>
        <w:drawing>
          <wp:inline distT="0" distB="0" distL="0" distR="0" wp14:anchorId="3589E86D" wp14:editId="06A66E86">
            <wp:extent cx="6205220" cy="5737751"/>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73" r="16794"/>
                    <a:stretch/>
                  </pic:blipFill>
                  <pic:spPr bwMode="auto">
                    <a:xfrm>
                      <a:off x="0" y="0"/>
                      <a:ext cx="6212108" cy="5744120"/>
                    </a:xfrm>
                    <a:prstGeom prst="rect">
                      <a:avLst/>
                    </a:prstGeom>
                    <a:ln>
                      <a:noFill/>
                    </a:ln>
                    <a:extLst>
                      <a:ext uri="{53640926-AAD7-44D8-BBD7-CCE9431645EC}">
                        <a14:shadowObscured xmlns:a14="http://schemas.microsoft.com/office/drawing/2010/main"/>
                      </a:ext>
                    </a:extLst>
                  </pic:spPr>
                </pic:pic>
              </a:graphicData>
            </a:graphic>
          </wp:inline>
        </w:drawing>
      </w:r>
      <w:r w:rsidR="002F1364">
        <w:rPr>
          <w:noProof/>
        </w:rPr>
        <w:t xml:space="preserve"> </w:t>
      </w:r>
    </w:p>
    <w:p w14:paraId="161C12EB" w14:textId="77777777" w:rsidR="0082464C" w:rsidRPr="0082464C" w:rsidRDefault="0082464C" w:rsidP="0082464C">
      <w:pPr>
        <w:pStyle w:val="Heading2"/>
        <w:rPr>
          <w:sz w:val="28"/>
        </w:rPr>
      </w:pPr>
      <w:r>
        <w:rPr>
          <w:sz w:val="28"/>
        </w:rPr>
        <w:t>Lab commands</w:t>
      </w:r>
    </w:p>
    <w:p w14:paraId="4E0E71A0" w14:textId="77777777" w:rsidR="0018575E" w:rsidRPr="0018575E" w:rsidRDefault="0018575E" w:rsidP="0018575E">
      <w:pPr>
        <w:rPr>
          <w:sz w:val="24"/>
        </w:rPr>
      </w:pPr>
      <w:r w:rsidRPr="0018575E">
        <w:rPr>
          <w:b/>
          <w:sz w:val="24"/>
        </w:rPr>
        <w:t>Router(config</w:t>
      </w:r>
      <w:r w:rsidRPr="009B3CBF">
        <w:rPr>
          <w:b/>
          <w:sz w:val="24"/>
        </w:rPr>
        <w:t xml:space="preserve">)# </w:t>
      </w:r>
      <w:proofErr w:type="spellStart"/>
      <w:r w:rsidRPr="009B3CBF">
        <w:rPr>
          <w:b/>
          <w:sz w:val="24"/>
        </w:rPr>
        <w:t>ip</w:t>
      </w:r>
      <w:proofErr w:type="spellEnd"/>
      <w:r w:rsidRPr="009B3CBF">
        <w:rPr>
          <w:b/>
          <w:sz w:val="24"/>
        </w:rPr>
        <w:t xml:space="preserve"> </w:t>
      </w:r>
      <w:proofErr w:type="spellStart"/>
      <w:r w:rsidRPr="009B3CBF">
        <w:rPr>
          <w:b/>
          <w:sz w:val="24"/>
        </w:rPr>
        <w:t>vrf</w:t>
      </w:r>
      <w:proofErr w:type="spellEnd"/>
      <w:r w:rsidRPr="0018575E">
        <w:rPr>
          <w:sz w:val="24"/>
        </w:rPr>
        <w:t xml:space="preserve"> </w:t>
      </w:r>
      <w:r w:rsidRPr="009B3CBF">
        <w:rPr>
          <w:i/>
          <w:sz w:val="24"/>
        </w:rPr>
        <w:t>left</w:t>
      </w:r>
      <w:r w:rsidRPr="0018575E">
        <w:rPr>
          <w:sz w:val="24"/>
        </w:rPr>
        <w:t xml:space="preserve"> (words)</w:t>
      </w:r>
    </w:p>
    <w:p w14:paraId="1B29E011" w14:textId="77777777" w:rsidR="0018575E" w:rsidRPr="0018575E" w:rsidRDefault="0018575E" w:rsidP="0018575E">
      <w:pPr>
        <w:rPr>
          <w:sz w:val="24"/>
        </w:rPr>
      </w:pPr>
      <w:r w:rsidRPr="0018575E">
        <w:rPr>
          <w:b/>
          <w:sz w:val="24"/>
        </w:rPr>
        <w:t>Router(config-</w:t>
      </w:r>
      <w:proofErr w:type="gramStart"/>
      <w:r w:rsidRPr="0018575E">
        <w:rPr>
          <w:b/>
          <w:sz w:val="24"/>
        </w:rPr>
        <w:t>if</w:t>
      </w:r>
      <w:r w:rsidRPr="009B3CBF">
        <w:rPr>
          <w:b/>
          <w:sz w:val="24"/>
        </w:rPr>
        <w:t>)#</w:t>
      </w:r>
      <w:proofErr w:type="gramEnd"/>
      <w:r w:rsidRPr="009B3CBF">
        <w:rPr>
          <w:b/>
          <w:sz w:val="24"/>
        </w:rPr>
        <w:t xml:space="preserve"> </w:t>
      </w:r>
      <w:proofErr w:type="spellStart"/>
      <w:r w:rsidRPr="009B3CBF">
        <w:rPr>
          <w:b/>
          <w:sz w:val="24"/>
        </w:rPr>
        <w:t>ip</w:t>
      </w:r>
      <w:proofErr w:type="spellEnd"/>
      <w:r w:rsidRPr="009B3CBF">
        <w:rPr>
          <w:b/>
          <w:sz w:val="24"/>
        </w:rPr>
        <w:t xml:space="preserve"> </w:t>
      </w:r>
      <w:proofErr w:type="spellStart"/>
      <w:r w:rsidRPr="009B3CBF">
        <w:rPr>
          <w:b/>
          <w:sz w:val="24"/>
        </w:rPr>
        <w:t>vrf</w:t>
      </w:r>
      <w:proofErr w:type="spellEnd"/>
      <w:r w:rsidRPr="009B3CBF">
        <w:rPr>
          <w:b/>
          <w:sz w:val="24"/>
        </w:rPr>
        <w:t xml:space="preserve"> forwarding</w:t>
      </w:r>
      <w:r w:rsidRPr="0018575E">
        <w:rPr>
          <w:sz w:val="24"/>
        </w:rPr>
        <w:t xml:space="preserve"> </w:t>
      </w:r>
      <w:r w:rsidRPr="009B3CBF">
        <w:rPr>
          <w:i/>
          <w:sz w:val="24"/>
        </w:rPr>
        <w:t>left</w:t>
      </w:r>
      <w:r w:rsidRPr="0018575E">
        <w:rPr>
          <w:sz w:val="24"/>
        </w:rPr>
        <w:t xml:space="preserve"> (name of the VRF)</w:t>
      </w:r>
    </w:p>
    <w:p w14:paraId="3085B6F5" w14:textId="77777777" w:rsidR="0018575E" w:rsidRPr="0018575E" w:rsidRDefault="0018575E" w:rsidP="0018575E">
      <w:pPr>
        <w:rPr>
          <w:sz w:val="24"/>
        </w:rPr>
      </w:pPr>
      <w:r w:rsidRPr="0018575E">
        <w:rPr>
          <w:b/>
          <w:sz w:val="24"/>
        </w:rPr>
        <w:t>Router(config-</w:t>
      </w:r>
      <w:proofErr w:type="gramStart"/>
      <w:r w:rsidRPr="0018575E">
        <w:rPr>
          <w:b/>
          <w:sz w:val="24"/>
        </w:rPr>
        <w:t>if</w:t>
      </w:r>
      <w:r w:rsidRPr="009B3CBF">
        <w:rPr>
          <w:b/>
          <w:sz w:val="24"/>
        </w:rPr>
        <w:t>)#</w:t>
      </w:r>
      <w:proofErr w:type="gramEnd"/>
      <w:r w:rsidRPr="009B3CBF">
        <w:rPr>
          <w:b/>
          <w:sz w:val="24"/>
        </w:rPr>
        <w:t xml:space="preserve"> encapsulation dot1Q</w:t>
      </w:r>
      <w:r w:rsidRPr="0018575E">
        <w:rPr>
          <w:sz w:val="24"/>
        </w:rPr>
        <w:t xml:space="preserve"> 2 (number of the VLAN)</w:t>
      </w:r>
    </w:p>
    <w:p w14:paraId="14C8931F" w14:textId="77777777" w:rsidR="0018575E" w:rsidRPr="0018575E" w:rsidRDefault="0018575E" w:rsidP="0018575E">
      <w:pPr>
        <w:rPr>
          <w:sz w:val="24"/>
        </w:rPr>
      </w:pPr>
      <w:r w:rsidRPr="0018575E">
        <w:rPr>
          <w:b/>
          <w:sz w:val="24"/>
        </w:rPr>
        <w:t>Router(config</w:t>
      </w:r>
      <w:r w:rsidRPr="009B3CBF">
        <w:rPr>
          <w:b/>
          <w:sz w:val="24"/>
        </w:rPr>
        <w:t xml:space="preserve">)# router </w:t>
      </w:r>
      <w:proofErr w:type="spellStart"/>
      <w:r w:rsidRPr="009B3CBF">
        <w:rPr>
          <w:b/>
          <w:sz w:val="24"/>
        </w:rPr>
        <w:t>ospf</w:t>
      </w:r>
      <w:proofErr w:type="spellEnd"/>
      <w:r w:rsidRPr="0018575E">
        <w:rPr>
          <w:sz w:val="24"/>
        </w:rPr>
        <w:t xml:space="preserve"> 2 (any OSPF process number) </w:t>
      </w:r>
      <w:proofErr w:type="spellStart"/>
      <w:r w:rsidRPr="009B3CBF">
        <w:rPr>
          <w:b/>
          <w:sz w:val="24"/>
        </w:rPr>
        <w:t>vrf</w:t>
      </w:r>
      <w:proofErr w:type="spellEnd"/>
      <w:r w:rsidRPr="0018575E">
        <w:rPr>
          <w:sz w:val="24"/>
        </w:rPr>
        <w:t xml:space="preserve"> left (VRF name)</w:t>
      </w:r>
    </w:p>
    <w:p w14:paraId="6DC0D5FD" w14:textId="77777777" w:rsidR="0018575E" w:rsidRPr="009B3CBF" w:rsidRDefault="0018575E" w:rsidP="0018575E">
      <w:pPr>
        <w:rPr>
          <w:b/>
          <w:sz w:val="24"/>
        </w:rPr>
      </w:pPr>
      <w:r w:rsidRPr="0018575E">
        <w:rPr>
          <w:b/>
          <w:sz w:val="24"/>
        </w:rPr>
        <w:t>Switch(</w:t>
      </w:r>
      <w:r w:rsidRPr="009B3CBF">
        <w:rPr>
          <w:b/>
          <w:sz w:val="24"/>
        </w:rPr>
        <w:t xml:space="preserve">config)# </w:t>
      </w:r>
      <w:proofErr w:type="spellStart"/>
      <w:r w:rsidRPr="009B3CBF">
        <w:rPr>
          <w:b/>
          <w:sz w:val="24"/>
        </w:rPr>
        <w:t>ip</w:t>
      </w:r>
      <w:proofErr w:type="spellEnd"/>
      <w:r w:rsidRPr="009B3CBF">
        <w:rPr>
          <w:b/>
          <w:sz w:val="24"/>
        </w:rPr>
        <w:t xml:space="preserve"> </w:t>
      </w:r>
      <w:proofErr w:type="spellStart"/>
      <w:r w:rsidRPr="009B3CBF">
        <w:rPr>
          <w:b/>
          <w:sz w:val="24"/>
        </w:rPr>
        <w:t>vrf</w:t>
      </w:r>
      <w:proofErr w:type="spellEnd"/>
      <w:r w:rsidRPr="009B3CBF">
        <w:rPr>
          <w:b/>
          <w:sz w:val="24"/>
        </w:rPr>
        <w:t xml:space="preserve"> forwarding</w:t>
      </w:r>
    </w:p>
    <w:p w14:paraId="19DE40ED" w14:textId="77777777" w:rsidR="0082464C" w:rsidRDefault="0018575E" w:rsidP="0018575E">
      <w:pPr>
        <w:rPr>
          <w:sz w:val="24"/>
        </w:rPr>
      </w:pPr>
      <w:r w:rsidRPr="009B3CBF">
        <w:rPr>
          <w:b/>
          <w:sz w:val="24"/>
        </w:rPr>
        <w:t>Switch(config)# switchport trunk encapsulation dot1q</w:t>
      </w:r>
    </w:p>
    <w:p w14:paraId="7E6D7ADE" w14:textId="77777777" w:rsidR="0082464C" w:rsidRDefault="0082464C" w:rsidP="0082464C">
      <w:pPr>
        <w:pStyle w:val="Heading2"/>
        <w:rPr>
          <w:sz w:val="28"/>
        </w:rPr>
      </w:pPr>
      <w:r>
        <w:rPr>
          <w:sz w:val="28"/>
        </w:rPr>
        <w:lastRenderedPageBreak/>
        <w:t>configuration of both s</w:t>
      </w:r>
      <w:r w:rsidR="00547CF0">
        <w:rPr>
          <w:sz w:val="28"/>
        </w:rPr>
        <w:t>witche</w:t>
      </w:r>
      <w:r>
        <w:rPr>
          <w:sz w:val="28"/>
        </w:rPr>
        <w:t>s and routers</w:t>
      </w:r>
    </w:p>
    <w:p w14:paraId="490F8E62" w14:textId="77777777" w:rsidR="0082464C" w:rsidRDefault="00915CC4" w:rsidP="0082464C">
      <w:pPr>
        <w:pStyle w:val="Heading3"/>
      </w:pPr>
      <w:r>
        <w:t>ISP</w:t>
      </w:r>
      <w:r w:rsidR="0082464C">
        <w:t xml:space="preserve"> Router</w:t>
      </w:r>
      <w:r w:rsidR="00983469">
        <w:t>s</w:t>
      </w:r>
      <w:r w:rsidR="0082464C">
        <w:t xml:space="preserve"> </w:t>
      </w:r>
      <w:r w:rsidR="005918F2">
        <w:t>configuration</w:t>
      </w:r>
      <w:r w:rsidR="0082464C">
        <w:t>:</w:t>
      </w:r>
    </w:p>
    <w:p w14:paraId="74D629A1" w14:textId="77777777" w:rsidR="00915CC4" w:rsidRPr="00915CC4" w:rsidRDefault="005918F2" w:rsidP="00915CC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R1</w:t>
      </w:r>
    </w:p>
    <w:p w14:paraId="5707F222" w14:textId="77777777" w:rsidR="00915CC4" w:rsidRPr="00915CC4" w:rsidRDefault="00915CC4" w:rsidP="00915CC4">
      <w:pPr>
        <w:spacing w:before="0"/>
        <w:rPr>
          <w:sz w:val="24"/>
        </w:rPr>
      </w:pP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left</w:t>
      </w:r>
    </w:p>
    <w:p w14:paraId="66E0EAE0" w14:textId="77777777" w:rsidR="00915CC4" w:rsidRPr="00915CC4" w:rsidRDefault="00915CC4" w:rsidP="00915CC4">
      <w:pPr>
        <w:spacing w:before="0"/>
        <w:rPr>
          <w:sz w:val="24"/>
        </w:rPr>
      </w:pP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right</w:t>
      </w:r>
    </w:p>
    <w:p w14:paraId="5D9F7C20" w14:textId="77777777" w:rsidR="00915CC4" w:rsidRPr="00915CC4" w:rsidRDefault="00915CC4" w:rsidP="00915CC4">
      <w:pPr>
        <w:spacing w:before="0"/>
        <w:rPr>
          <w:sz w:val="24"/>
        </w:rPr>
      </w:pPr>
      <w:r w:rsidRPr="00915CC4">
        <w:rPr>
          <w:sz w:val="24"/>
        </w:rPr>
        <w:t>interface Loopback2</w:t>
      </w:r>
    </w:p>
    <w:p w14:paraId="4A69AEEB" w14:textId="77777777" w:rsidR="00915CC4" w:rsidRPr="00915CC4" w:rsidRDefault="00915CC4" w:rsidP="00915CC4">
      <w:pPr>
        <w:spacing w:before="0"/>
        <w:rPr>
          <w:sz w:val="24"/>
        </w:rPr>
      </w:pPr>
      <w:r w:rsidRPr="00915CC4">
        <w:rPr>
          <w:sz w:val="24"/>
        </w:rPr>
        <w:t xml:space="preserve"> description left</w:t>
      </w:r>
    </w:p>
    <w:p w14:paraId="5368384C"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left</w:t>
      </w:r>
    </w:p>
    <w:p w14:paraId="6044AE06"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10.10.51.1 255.255.255.0</w:t>
      </w:r>
    </w:p>
    <w:p w14:paraId="45D50408" w14:textId="77777777" w:rsidR="00915CC4" w:rsidRPr="00915CC4" w:rsidRDefault="00915CC4" w:rsidP="00915CC4">
      <w:pPr>
        <w:spacing w:before="0"/>
        <w:rPr>
          <w:sz w:val="24"/>
        </w:rPr>
      </w:pPr>
      <w:r w:rsidRPr="00915CC4">
        <w:rPr>
          <w:sz w:val="24"/>
        </w:rPr>
        <w:t>interface Loopback3</w:t>
      </w:r>
    </w:p>
    <w:p w14:paraId="1808774F" w14:textId="77777777" w:rsidR="00915CC4" w:rsidRPr="00915CC4" w:rsidRDefault="00915CC4" w:rsidP="00915CC4">
      <w:pPr>
        <w:spacing w:before="0"/>
        <w:rPr>
          <w:sz w:val="24"/>
        </w:rPr>
      </w:pPr>
      <w:r w:rsidRPr="00915CC4">
        <w:rPr>
          <w:sz w:val="24"/>
        </w:rPr>
        <w:t xml:space="preserve"> description right</w:t>
      </w:r>
    </w:p>
    <w:p w14:paraId="17D5C15B"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right</w:t>
      </w:r>
    </w:p>
    <w:p w14:paraId="7E67879D"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10.10.52.1 255.255.255.0</w:t>
      </w:r>
    </w:p>
    <w:p w14:paraId="64CA7DC8" w14:textId="77777777" w:rsidR="00915CC4" w:rsidRPr="00915CC4" w:rsidRDefault="00915CC4" w:rsidP="00915CC4">
      <w:pPr>
        <w:spacing w:before="0"/>
        <w:rPr>
          <w:sz w:val="24"/>
        </w:rPr>
      </w:pPr>
      <w:r w:rsidRPr="00915CC4">
        <w:rPr>
          <w:sz w:val="24"/>
        </w:rPr>
        <w:t>interface GigabitEthernet0/0</w:t>
      </w:r>
    </w:p>
    <w:p w14:paraId="4748434A" w14:textId="77777777" w:rsidR="00915CC4" w:rsidRPr="00915CC4" w:rsidRDefault="00915CC4" w:rsidP="00915CC4">
      <w:pPr>
        <w:spacing w:before="0"/>
        <w:rPr>
          <w:sz w:val="24"/>
        </w:rPr>
      </w:pPr>
      <w:r w:rsidRPr="00915CC4">
        <w:rPr>
          <w:sz w:val="24"/>
        </w:rPr>
        <w:t xml:space="preserve"> no </w:t>
      </w:r>
      <w:proofErr w:type="spellStart"/>
      <w:r w:rsidRPr="00915CC4">
        <w:rPr>
          <w:sz w:val="24"/>
        </w:rPr>
        <w:t>ip</w:t>
      </w:r>
      <w:proofErr w:type="spellEnd"/>
      <w:r w:rsidRPr="00915CC4">
        <w:rPr>
          <w:sz w:val="24"/>
        </w:rPr>
        <w:t xml:space="preserve"> address</w:t>
      </w:r>
    </w:p>
    <w:p w14:paraId="3A4A3B5C" w14:textId="77777777" w:rsidR="00915CC4" w:rsidRPr="00915CC4" w:rsidRDefault="00915CC4" w:rsidP="00915CC4">
      <w:pPr>
        <w:spacing w:before="0"/>
        <w:rPr>
          <w:sz w:val="24"/>
        </w:rPr>
      </w:pPr>
      <w:r w:rsidRPr="00915CC4">
        <w:rPr>
          <w:sz w:val="24"/>
        </w:rPr>
        <w:t>interface GigabitEthernet0/0.1</w:t>
      </w:r>
    </w:p>
    <w:p w14:paraId="4CD40B38" w14:textId="77777777" w:rsidR="00915CC4" w:rsidRPr="00915CC4" w:rsidRDefault="00915CC4" w:rsidP="00915CC4">
      <w:pPr>
        <w:spacing w:before="0"/>
        <w:rPr>
          <w:sz w:val="24"/>
        </w:rPr>
      </w:pPr>
      <w:r w:rsidRPr="00915CC4">
        <w:rPr>
          <w:sz w:val="24"/>
        </w:rPr>
        <w:t xml:space="preserve"> encapsulation dot1Q 2</w:t>
      </w:r>
    </w:p>
    <w:p w14:paraId="7DBF322A"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left</w:t>
      </w:r>
    </w:p>
    <w:p w14:paraId="2AF478C2"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10.10.1.1 255.255.255.0</w:t>
      </w:r>
    </w:p>
    <w:p w14:paraId="7FC97BEC" w14:textId="77777777" w:rsidR="00915CC4" w:rsidRPr="00915CC4" w:rsidRDefault="00915CC4" w:rsidP="00915CC4">
      <w:pPr>
        <w:spacing w:before="0"/>
        <w:rPr>
          <w:sz w:val="24"/>
        </w:rPr>
      </w:pPr>
      <w:r w:rsidRPr="00915CC4">
        <w:rPr>
          <w:sz w:val="24"/>
        </w:rPr>
        <w:t>interface GigabitEthernet0/0.2</w:t>
      </w:r>
    </w:p>
    <w:p w14:paraId="6FA3F794" w14:textId="77777777" w:rsidR="00915CC4" w:rsidRPr="00915CC4" w:rsidRDefault="00915CC4" w:rsidP="00915CC4">
      <w:pPr>
        <w:spacing w:before="0"/>
        <w:rPr>
          <w:sz w:val="24"/>
        </w:rPr>
      </w:pPr>
      <w:r w:rsidRPr="00915CC4">
        <w:rPr>
          <w:sz w:val="24"/>
        </w:rPr>
        <w:t xml:space="preserve"> encapsulation dot1Q 3</w:t>
      </w:r>
    </w:p>
    <w:p w14:paraId="005DE9DF"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right</w:t>
      </w:r>
    </w:p>
    <w:p w14:paraId="2DE1C24A"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10.10.1.1 255.255.255.0</w:t>
      </w:r>
    </w:p>
    <w:p w14:paraId="48E76627" w14:textId="77777777" w:rsidR="00915CC4" w:rsidRPr="00915CC4" w:rsidRDefault="00915CC4" w:rsidP="00915CC4">
      <w:pPr>
        <w:spacing w:before="0"/>
        <w:rPr>
          <w:sz w:val="24"/>
        </w:rPr>
      </w:pPr>
      <w:r w:rsidRPr="00915CC4">
        <w:rPr>
          <w:sz w:val="24"/>
        </w:rPr>
        <w:t>interface GigabitEthernet0/1</w:t>
      </w:r>
    </w:p>
    <w:p w14:paraId="7046C327" w14:textId="77777777" w:rsidR="00915CC4" w:rsidRPr="00915CC4" w:rsidRDefault="00915CC4" w:rsidP="00915CC4">
      <w:pPr>
        <w:spacing w:before="0"/>
        <w:rPr>
          <w:sz w:val="24"/>
        </w:rPr>
      </w:pPr>
      <w:r w:rsidRPr="00915CC4">
        <w:rPr>
          <w:sz w:val="24"/>
        </w:rPr>
        <w:t xml:space="preserve"> no </w:t>
      </w:r>
      <w:proofErr w:type="spellStart"/>
      <w:r w:rsidRPr="00915CC4">
        <w:rPr>
          <w:sz w:val="24"/>
        </w:rPr>
        <w:t>ip</w:t>
      </w:r>
      <w:proofErr w:type="spellEnd"/>
      <w:r w:rsidRPr="00915CC4">
        <w:rPr>
          <w:sz w:val="24"/>
        </w:rPr>
        <w:t xml:space="preserve"> address</w:t>
      </w:r>
    </w:p>
    <w:p w14:paraId="65B998F7" w14:textId="77777777" w:rsidR="00915CC4" w:rsidRPr="00915CC4" w:rsidRDefault="00915CC4" w:rsidP="00915CC4">
      <w:pPr>
        <w:spacing w:before="0"/>
        <w:rPr>
          <w:sz w:val="24"/>
        </w:rPr>
      </w:pPr>
      <w:r w:rsidRPr="00915CC4">
        <w:rPr>
          <w:sz w:val="24"/>
        </w:rPr>
        <w:t>interface GigabitEthernet0/1.1</w:t>
      </w:r>
    </w:p>
    <w:p w14:paraId="1C2E27DB" w14:textId="77777777" w:rsidR="00915CC4" w:rsidRPr="00915CC4" w:rsidRDefault="00915CC4" w:rsidP="00915CC4">
      <w:pPr>
        <w:spacing w:before="0"/>
        <w:rPr>
          <w:sz w:val="24"/>
        </w:rPr>
      </w:pPr>
      <w:r w:rsidRPr="00915CC4">
        <w:rPr>
          <w:sz w:val="24"/>
        </w:rPr>
        <w:t xml:space="preserve"> encapsulation dot1Q 2</w:t>
      </w:r>
    </w:p>
    <w:p w14:paraId="31BBB428"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left</w:t>
      </w:r>
    </w:p>
    <w:p w14:paraId="08FB33D5"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10.10.2.1 255.255.255.0</w:t>
      </w:r>
    </w:p>
    <w:p w14:paraId="280028EE" w14:textId="77777777" w:rsidR="00915CC4" w:rsidRPr="00915CC4" w:rsidRDefault="00915CC4" w:rsidP="00915CC4">
      <w:pPr>
        <w:spacing w:before="0"/>
        <w:ind w:left="0"/>
        <w:rPr>
          <w:sz w:val="24"/>
        </w:rPr>
      </w:pPr>
      <w:r w:rsidRPr="00915CC4">
        <w:rPr>
          <w:sz w:val="24"/>
        </w:rPr>
        <w:t xml:space="preserve"> interface GigabitEthernet0/1.2</w:t>
      </w:r>
    </w:p>
    <w:p w14:paraId="292EEEEE" w14:textId="77777777" w:rsidR="00915CC4" w:rsidRPr="00915CC4" w:rsidRDefault="00915CC4" w:rsidP="00915CC4">
      <w:pPr>
        <w:spacing w:before="0"/>
        <w:rPr>
          <w:sz w:val="24"/>
        </w:rPr>
      </w:pPr>
      <w:r w:rsidRPr="00915CC4">
        <w:rPr>
          <w:sz w:val="24"/>
        </w:rPr>
        <w:t xml:space="preserve"> encapsulation dot1Q 3</w:t>
      </w:r>
    </w:p>
    <w:p w14:paraId="0890EA58"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forwarding right</w:t>
      </w:r>
    </w:p>
    <w:p w14:paraId="3A7AE931" w14:textId="77777777" w:rsidR="00915CC4" w:rsidRPr="00915CC4" w:rsidRDefault="00915CC4" w:rsidP="00915CC4">
      <w:pPr>
        <w:spacing w:before="0"/>
        <w:rPr>
          <w:sz w:val="24"/>
        </w:rPr>
      </w:pPr>
      <w:r w:rsidRPr="00915CC4">
        <w:rPr>
          <w:sz w:val="24"/>
        </w:rPr>
        <w:t xml:space="preserve"> </w:t>
      </w:r>
      <w:proofErr w:type="spellStart"/>
      <w:r w:rsidRPr="00915CC4">
        <w:rPr>
          <w:sz w:val="24"/>
        </w:rPr>
        <w:t>ip</w:t>
      </w:r>
      <w:proofErr w:type="spellEnd"/>
      <w:r w:rsidRPr="00915CC4">
        <w:rPr>
          <w:sz w:val="24"/>
        </w:rPr>
        <w:t xml:space="preserve"> address 10.10.2.1 255.255.255.0</w:t>
      </w:r>
    </w:p>
    <w:p w14:paraId="1850D19F" w14:textId="77777777" w:rsidR="00915CC4" w:rsidRPr="00915CC4" w:rsidRDefault="00915CC4" w:rsidP="00915CC4">
      <w:pPr>
        <w:spacing w:before="0"/>
        <w:rPr>
          <w:sz w:val="24"/>
        </w:rPr>
      </w:pPr>
      <w:r w:rsidRPr="00915CC4">
        <w:rPr>
          <w:sz w:val="24"/>
        </w:rPr>
        <w:t xml:space="preserve">router </w:t>
      </w:r>
      <w:proofErr w:type="spellStart"/>
      <w:r w:rsidRPr="00915CC4">
        <w:rPr>
          <w:sz w:val="24"/>
        </w:rPr>
        <w:t>ospf</w:t>
      </w:r>
      <w:proofErr w:type="spellEnd"/>
      <w:r w:rsidRPr="00915CC4">
        <w:rPr>
          <w:sz w:val="24"/>
        </w:rPr>
        <w:t xml:space="preserve"> 2 </w:t>
      </w:r>
      <w:proofErr w:type="spellStart"/>
      <w:r w:rsidRPr="00915CC4">
        <w:rPr>
          <w:sz w:val="24"/>
        </w:rPr>
        <w:t>vrf</w:t>
      </w:r>
      <w:proofErr w:type="spellEnd"/>
      <w:r w:rsidRPr="00915CC4">
        <w:rPr>
          <w:sz w:val="24"/>
        </w:rPr>
        <w:t xml:space="preserve"> left</w:t>
      </w:r>
    </w:p>
    <w:p w14:paraId="6F868BEA" w14:textId="77777777" w:rsidR="00915CC4" w:rsidRPr="00915CC4" w:rsidRDefault="00915CC4" w:rsidP="00915CC4">
      <w:pPr>
        <w:spacing w:before="0"/>
        <w:rPr>
          <w:sz w:val="24"/>
        </w:rPr>
      </w:pPr>
      <w:r w:rsidRPr="00915CC4">
        <w:rPr>
          <w:sz w:val="24"/>
        </w:rPr>
        <w:t xml:space="preserve"> network 10.10.1.0 0.0.0.255 area 0</w:t>
      </w:r>
    </w:p>
    <w:p w14:paraId="17B270F8" w14:textId="77777777" w:rsidR="00915CC4" w:rsidRPr="00915CC4" w:rsidRDefault="00915CC4" w:rsidP="00915CC4">
      <w:pPr>
        <w:spacing w:before="0"/>
        <w:rPr>
          <w:sz w:val="24"/>
        </w:rPr>
      </w:pPr>
      <w:r w:rsidRPr="00915CC4">
        <w:rPr>
          <w:sz w:val="24"/>
        </w:rPr>
        <w:t xml:space="preserve"> network 10.10.2.0 0.0.0.255 area 0</w:t>
      </w:r>
    </w:p>
    <w:p w14:paraId="33A48F5E" w14:textId="77777777" w:rsidR="00915CC4" w:rsidRPr="00915CC4" w:rsidRDefault="00915CC4" w:rsidP="00915CC4">
      <w:pPr>
        <w:spacing w:before="0"/>
        <w:rPr>
          <w:sz w:val="24"/>
        </w:rPr>
      </w:pPr>
      <w:r>
        <w:rPr>
          <w:sz w:val="24"/>
        </w:rPr>
        <w:t xml:space="preserve"> </w:t>
      </w:r>
      <w:r w:rsidRPr="00915CC4">
        <w:rPr>
          <w:sz w:val="24"/>
        </w:rPr>
        <w:t>network 10.10.51.0 0.0.0.255 area 0</w:t>
      </w:r>
    </w:p>
    <w:p w14:paraId="4B1CE89B" w14:textId="77777777" w:rsidR="00915CC4" w:rsidRPr="00915CC4" w:rsidRDefault="00915CC4" w:rsidP="00915CC4">
      <w:pPr>
        <w:spacing w:before="0"/>
        <w:rPr>
          <w:sz w:val="24"/>
        </w:rPr>
      </w:pPr>
      <w:r>
        <w:rPr>
          <w:sz w:val="24"/>
        </w:rPr>
        <w:t xml:space="preserve"> network 10.10.52.0 0.0.0.255 area 0</w:t>
      </w:r>
    </w:p>
    <w:p w14:paraId="2F146BE2" w14:textId="77777777" w:rsidR="00915CC4" w:rsidRPr="00915CC4" w:rsidRDefault="00915CC4" w:rsidP="00915CC4">
      <w:pPr>
        <w:spacing w:before="0"/>
        <w:rPr>
          <w:sz w:val="24"/>
        </w:rPr>
      </w:pPr>
      <w:r w:rsidRPr="00915CC4">
        <w:rPr>
          <w:sz w:val="24"/>
        </w:rPr>
        <w:t xml:space="preserve">router </w:t>
      </w:r>
      <w:proofErr w:type="spellStart"/>
      <w:r w:rsidRPr="00915CC4">
        <w:rPr>
          <w:sz w:val="24"/>
        </w:rPr>
        <w:t>ospf</w:t>
      </w:r>
      <w:proofErr w:type="spellEnd"/>
      <w:r w:rsidRPr="00915CC4">
        <w:rPr>
          <w:sz w:val="24"/>
        </w:rPr>
        <w:t xml:space="preserve"> 3 </w:t>
      </w:r>
      <w:proofErr w:type="spellStart"/>
      <w:r w:rsidRPr="00915CC4">
        <w:rPr>
          <w:sz w:val="24"/>
        </w:rPr>
        <w:t>vrf</w:t>
      </w:r>
      <w:proofErr w:type="spellEnd"/>
      <w:r w:rsidRPr="00915CC4">
        <w:rPr>
          <w:sz w:val="24"/>
        </w:rPr>
        <w:t xml:space="preserve"> right</w:t>
      </w:r>
    </w:p>
    <w:p w14:paraId="3D7B9452" w14:textId="77777777" w:rsidR="00915CC4" w:rsidRPr="00915CC4" w:rsidRDefault="00915CC4" w:rsidP="00915CC4">
      <w:pPr>
        <w:spacing w:before="0"/>
        <w:rPr>
          <w:sz w:val="24"/>
        </w:rPr>
      </w:pPr>
      <w:r w:rsidRPr="00915CC4">
        <w:rPr>
          <w:sz w:val="24"/>
        </w:rPr>
        <w:t xml:space="preserve"> network 10.10.1.0 0.0.0.255 area 0</w:t>
      </w:r>
    </w:p>
    <w:p w14:paraId="48F5D1C0" w14:textId="77777777" w:rsidR="00915CC4" w:rsidRDefault="00915CC4" w:rsidP="00915CC4">
      <w:pPr>
        <w:spacing w:before="0"/>
        <w:rPr>
          <w:sz w:val="24"/>
        </w:rPr>
      </w:pPr>
      <w:r w:rsidRPr="00915CC4">
        <w:rPr>
          <w:sz w:val="24"/>
        </w:rPr>
        <w:t xml:space="preserve"> network 10.10.2.0 0.0.0.255 area 0</w:t>
      </w:r>
    </w:p>
    <w:p w14:paraId="197C82ED" w14:textId="77777777" w:rsidR="00915CC4" w:rsidRPr="00915CC4" w:rsidRDefault="00915CC4" w:rsidP="00915CC4">
      <w:pPr>
        <w:spacing w:before="0"/>
        <w:rPr>
          <w:b/>
          <w:sz w:val="24"/>
        </w:rPr>
      </w:pPr>
      <w:r>
        <w:rPr>
          <w:sz w:val="24"/>
        </w:rPr>
        <w:t xml:space="preserve"> </w:t>
      </w:r>
      <w:r w:rsidRPr="00915CC4">
        <w:rPr>
          <w:sz w:val="24"/>
        </w:rPr>
        <w:t>network 10.10.51.0 0.0.0.255 area 0</w:t>
      </w:r>
    </w:p>
    <w:p w14:paraId="58B77F36" w14:textId="77777777" w:rsidR="00915CC4" w:rsidRDefault="00915CC4" w:rsidP="00915CC4">
      <w:pPr>
        <w:spacing w:before="0"/>
        <w:rPr>
          <w:sz w:val="24"/>
        </w:rPr>
      </w:pPr>
      <w:r w:rsidRPr="00915CC4">
        <w:rPr>
          <w:sz w:val="24"/>
        </w:rPr>
        <w:lastRenderedPageBreak/>
        <w:t xml:space="preserve"> network 10.10.52.0 0.0.0.255 area 0</w:t>
      </w:r>
    </w:p>
    <w:p w14:paraId="12980E8A" w14:textId="77777777" w:rsidR="00DD0177" w:rsidRDefault="00915CC4" w:rsidP="00DD0177">
      <w:pPr>
        <w:spacing w:before="0"/>
        <w:rPr>
          <w:sz w:val="24"/>
        </w:rPr>
      </w:pPr>
      <w:r>
        <w:rPr>
          <w:sz w:val="24"/>
        </w:rPr>
        <w:t xml:space="preserve"> end </w:t>
      </w:r>
    </w:p>
    <w:p w14:paraId="6E728864" w14:textId="77777777" w:rsidR="00DD0177" w:rsidRDefault="00DD0177" w:rsidP="00DD0177">
      <w:pPr>
        <w:spacing w:before="0"/>
        <w:rPr>
          <w:sz w:val="24"/>
        </w:rPr>
      </w:pPr>
    </w:p>
    <w:p w14:paraId="3AE75060" w14:textId="77777777" w:rsidR="00DD0177" w:rsidRDefault="00DD0177" w:rsidP="00DD0177">
      <w:pPr>
        <w:spacing w:before="0"/>
        <w:rPr>
          <w:sz w:val="24"/>
        </w:rPr>
      </w:pPr>
      <w:r w:rsidRPr="00120FFF">
        <w:rPr>
          <w:b/>
          <w:sz w:val="24"/>
        </w:rPr>
        <w:t>Note:</w:t>
      </w:r>
      <w:r>
        <w:rPr>
          <w:sz w:val="24"/>
        </w:rPr>
        <w:t xml:space="preserve"> I put in the OSPF network statement for both lo1 and lo2</w:t>
      </w:r>
      <w:r w:rsidR="00983469">
        <w:rPr>
          <w:sz w:val="24"/>
        </w:rPr>
        <w:t xml:space="preserve">. Though each sub-interface can only ping one of the lo1 or lo2, I did so to make sure that network </w:t>
      </w:r>
      <w:proofErr w:type="gramStart"/>
      <w:r w:rsidR="00983469">
        <w:rPr>
          <w:sz w:val="24"/>
        </w:rPr>
        <w:t>Left</w:t>
      </w:r>
      <w:proofErr w:type="gramEnd"/>
      <w:r w:rsidR="00983469">
        <w:rPr>
          <w:sz w:val="24"/>
        </w:rPr>
        <w:t xml:space="preserve"> and Right are indeed isolated by VRF, not because I didn’t put in the network statement. </w:t>
      </w:r>
    </w:p>
    <w:p w14:paraId="57034A04" w14:textId="77777777" w:rsidR="00983469" w:rsidRDefault="00C54657" w:rsidP="00DD0177">
      <w:pPr>
        <w:spacing w:before="0"/>
        <w:rPr>
          <w:sz w:val="24"/>
        </w:rPr>
      </w:pPr>
      <w:r w:rsidRPr="00C54657">
        <w:rPr>
          <w:noProof/>
          <w:sz w:val="24"/>
        </w:rPr>
        <mc:AlternateContent>
          <mc:Choice Requires="wps">
            <w:drawing>
              <wp:anchor distT="45720" distB="45720" distL="114300" distR="114300" simplePos="0" relativeHeight="251671552" behindDoc="1" locked="0" layoutInCell="1" allowOverlap="1" wp14:anchorId="39EAC4C0" wp14:editId="7E8ACAD2">
                <wp:simplePos x="0" y="0"/>
                <wp:positionH relativeFrom="margin">
                  <wp:posOffset>3108960</wp:posOffset>
                </wp:positionH>
                <wp:positionV relativeFrom="paragraph">
                  <wp:posOffset>125730</wp:posOffset>
                </wp:positionV>
                <wp:extent cx="283464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23555689" w14:textId="77777777" w:rsidR="00C54657" w:rsidRPr="00915CC4" w:rsidRDefault="00C54657" w:rsidP="00C54657">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3</w:t>
                            </w:r>
                          </w:p>
                          <w:p w14:paraId="1BE587EF" w14:textId="77777777" w:rsidR="00C54657" w:rsidRPr="00915CC4" w:rsidRDefault="00C54657" w:rsidP="00C54657">
                            <w:pPr>
                              <w:spacing w:before="0"/>
                              <w:rPr>
                                <w:sz w:val="24"/>
                              </w:rPr>
                            </w:pPr>
                            <w:r w:rsidRPr="00915CC4">
                              <w:rPr>
                                <w:sz w:val="24"/>
                              </w:rPr>
                              <w:t>ip vrf left</w:t>
                            </w:r>
                          </w:p>
                          <w:p w14:paraId="4F9C9E36" w14:textId="77777777" w:rsidR="00C54657" w:rsidRDefault="00C54657" w:rsidP="00C54657">
                            <w:pPr>
                              <w:spacing w:before="0"/>
                              <w:rPr>
                                <w:sz w:val="24"/>
                              </w:rPr>
                            </w:pPr>
                            <w:r w:rsidRPr="00915CC4">
                              <w:rPr>
                                <w:sz w:val="24"/>
                              </w:rPr>
                              <w:t>ip vrf right</w:t>
                            </w:r>
                          </w:p>
                          <w:p w14:paraId="466E54E9" w14:textId="77777777" w:rsidR="00C54657" w:rsidRPr="00983469" w:rsidRDefault="00C54657" w:rsidP="00C54657">
                            <w:pPr>
                              <w:spacing w:before="0"/>
                              <w:rPr>
                                <w:sz w:val="24"/>
                              </w:rPr>
                            </w:pPr>
                            <w:r w:rsidRPr="00983469">
                              <w:rPr>
                                <w:sz w:val="24"/>
                              </w:rPr>
                              <w:t>interface GigabitEthernet0/0</w:t>
                            </w:r>
                          </w:p>
                          <w:p w14:paraId="11BC3993" w14:textId="77777777" w:rsidR="00C54657" w:rsidRPr="00983469" w:rsidRDefault="00C54657" w:rsidP="00C54657">
                            <w:pPr>
                              <w:spacing w:before="0"/>
                              <w:rPr>
                                <w:sz w:val="24"/>
                              </w:rPr>
                            </w:pPr>
                            <w:r w:rsidRPr="00983469">
                              <w:rPr>
                                <w:sz w:val="24"/>
                              </w:rPr>
                              <w:t xml:space="preserve"> no ip address</w:t>
                            </w:r>
                          </w:p>
                          <w:p w14:paraId="7CF98873" w14:textId="77777777" w:rsidR="00C54657" w:rsidRPr="00983469" w:rsidRDefault="00C54657" w:rsidP="00C54657">
                            <w:pPr>
                              <w:spacing w:before="0"/>
                              <w:rPr>
                                <w:sz w:val="24"/>
                              </w:rPr>
                            </w:pPr>
                            <w:r w:rsidRPr="00983469">
                              <w:rPr>
                                <w:sz w:val="24"/>
                              </w:rPr>
                              <w:t>interface GigabitEthernet0/0.1</w:t>
                            </w:r>
                          </w:p>
                          <w:p w14:paraId="0BF4B1FF" w14:textId="77777777" w:rsidR="00C54657" w:rsidRPr="00983469" w:rsidRDefault="00C54657" w:rsidP="00C54657">
                            <w:pPr>
                              <w:spacing w:before="0"/>
                              <w:rPr>
                                <w:sz w:val="24"/>
                              </w:rPr>
                            </w:pPr>
                            <w:r w:rsidRPr="00983469">
                              <w:rPr>
                                <w:sz w:val="24"/>
                              </w:rPr>
                              <w:t xml:space="preserve"> encapsulation dot1Q 2</w:t>
                            </w:r>
                          </w:p>
                          <w:p w14:paraId="455D2DD2" w14:textId="77777777" w:rsidR="00C54657" w:rsidRPr="00983469" w:rsidRDefault="00C54657" w:rsidP="00C54657">
                            <w:pPr>
                              <w:spacing w:before="0"/>
                              <w:rPr>
                                <w:sz w:val="24"/>
                              </w:rPr>
                            </w:pPr>
                            <w:r w:rsidRPr="00983469">
                              <w:rPr>
                                <w:sz w:val="24"/>
                              </w:rPr>
                              <w:t xml:space="preserve"> ip vrf forwarding left</w:t>
                            </w:r>
                          </w:p>
                          <w:p w14:paraId="22B3B53F" w14:textId="77777777" w:rsidR="00C54657" w:rsidRPr="00983469" w:rsidRDefault="00C54657" w:rsidP="00C54657">
                            <w:pPr>
                              <w:spacing w:before="0"/>
                              <w:rPr>
                                <w:sz w:val="24"/>
                              </w:rPr>
                            </w:pPr>
                            <w:r w:rsidRPr="00983469">
                              <w:rPr>
                                <w:sz w:val="24"/>
                              </w:rPr>
                              <w:t xml:space="preserve"> ip address 10.10.3.2 255.255.255.0</w:t>
                            </w:r>
                          </w:p>
                          <w:p w14:paraId="633CF133" w14:textId="77777777" w:rsidR="00C54657" w:rsidRPr="00983469" w:rsidRDefault="00C54657" w:rsidP="00C54657">
                            <w:pPr>
                              <w:spacing w:before="0"/>
                              <w:rPr>
                                <w:sz w:val="24"/>
                              </w:rPr>
                            </w:pPr>
                            <w:r w:rsidRPr="00983469">
                              <w:rPr>
                                <w:sz w:val="24"/>
                              </w:rPr>
                              <w:t>interface GigabitEthernet0/0.2</w:t>
                            </w:r>
                          </w:p>
                          <w:p w14:paraId="33FE1E06" w14:textId="77777777" w:rsidR="00C54657" w:rsidRPr="00983469" w:rsidRDefault="00C54657" w:rsidP="00C54657">
                            <w:pPr>
                              <w:spacing w:before="0"/>
                              <w:rPr>
                                <w:sz w:val="24"/>
                              </w:rPr>
                            </w:pPr>
                            <w:r w:rsidRPr="00983469">
                              <w:rPr>
                                <w:sz w:val="24"/>
                              </w:rPr>
                              <w:t xml:space="preserve"> encapsulation dot1Q 3</w:t>
                            </w:r>
                          </w:p>
                          <w:p w14:paraId="36D2A69E" w14:textId="77777777" w:rsidR="00C54657" w:rsidRPr="00983469" w:rsidRDefault="00C54657" w:rsidP="00C54657">
                            <w:pPr>
                              <w:spacing w:before="0"/>
                              <w:rPr>
                                <w:sz w:val="24"/>
                              </w:rPr>
                            </w:pPr>
                            <w:r w:rsidRPr="00983469">
                              <w:rPr>
                                <w:sz w:val="24"/>
                              </w:rPr>
                              <w:t xml:space="preserve"> ip vrf forwarding right</w:t>
                            </w:r>
                          </w:p>
                          <w:p w14:paraId="4A4EDE74" w14:textId="77777777" w:rsidR="00C54657" w:rsidRPr="00983469" w:rsidRDefault="00C54657" w:rsidP="00C54657">
                            <w:pPr>
                              <w:spacing w:before="0"/>
                              <w:rPr>
                                <w:sz w:val="24"/>
                              </w:rPr>
                            </w:pPr>
                            <w:r w:rsidRPr="00983469">
                              <w:rPr>
                                <w:sz w:val="24"/>
                              </w:rPr>
                              <w:t xml:space="preserve"> ip address 10.10.3.2 255.255.255.0</w:t>
                            </w:r>
                          </w:p>
                          <w:p w14:paraId="4EB8E6ED" w14:textId="77777777" w:rsidR="00C54657" w:rsidRPr="00983469" w:rsidRDefault="00C54657" w:rsidP="00C54657">
                            <w:pPr>
                              <w:spacing w:before="0"/>
                              <w:rPr>
                                <w:sz w:val="24"/>
                              </w:rPr>
                            </w:pPr>
                            <w:r w:rsidRPr="00983469">
                              <w:rPr>
                                <w:sz w:val="24"/>
                              </w:rPr>
                              <w:t>interface GigabitEthernet0/1</w:t>
                            </w:r>
                          </w:p>
                          <w:p w14:paraId="267FE352" w14:textId="77777777" w:rsidR="00C54657" w:rsidRPr="00983469" w:rsidRDefault="00C54657" w:rsidP="00C54657">
                            <w:pPr>
                              <w:spacing w:before="0"/>
                              <w:rPr>
                                <w:sz w:val="24"/>
                              </w:rPr>
                            </w:pPr>
                            <w:r w:rsidRPr="00983469">
                              <w:rPr>
                                <w:sz w:val="24"/>
                              </w:rPr>
                              <w:t xml:space="preserve"> no ip address</w:t>
                            </w:r>
                          </w:p>
                          <w:p w14:paraId="134096BC" w14:textId="77777777" w:rsidR="00C54657" w:rsidRPr="00983469" w:rsidRDefault="00C54657" w:rsidP="00C54657">
                            <w:pPr>
                              <w:spacing w:before="0"/>
                              <w:rPr>
                                <w:sz w:val="24"/>
                              </w:rPr>
                            </w:pPr>
                            <w:r w:rsidRPr="00983469">
                              <w:rPr>
                                <w:sz w:val="24"/>
                              </w:rPr>
                              <w:t>interface GigabitEthernet0/1.1</w:t>
                            </w:r>
                          </w:p>
                          <w:p w14:paraId="2FE36AE3" w14:textId="77777777" w:rsidR="00C54657" w:rsidRPr="00983469" w:rsidRDefault="00C54657" w:rsidP="00C54657">
                            <w:pPr>
                              <w:spacing w:before="0"/>
                              <w:rPr>
                                <w:sz w:val="24"/>
                              </w:rPr>
                            </w:pPr>
                            <w:r w:rsidRPr="00983469">
                              <w:rPr>
                                <w:sz w:val="24"/>
                              </w:rPr>
                              <w:t xml:space="preserve"> encapsulation dot1Q 2</w:t>
                            </w:r>
                          </w:p>
                          <w:p w14:paraId="42884FF8" w14:textId="77777777" w:rsidR="00C54657" w:rsidRPr="00983469" w:rsidRDefault="00C54657" w:rsidP="00C54657">
                            <w:pPr>
                              <w:spacing w:before="0"/>
                              <w:rPr>
                                <w:sz w:val="24"/>
                              </w:rPr>
                            </w:pPr>
                            <w:r w:rsidRPr="00983469">
                              <w:rPr>
                                <w:sz w:val="24"/>
                              </w:rPr>
                              <w:t xml:space="preserve"> ip vrf forwarding left</w:t>
                            </w:r>
                          </w:p>
                          <w:p w14:paraId="0270BE34" w14:textId="77777777" w:rsidR="00C54657" w:rsidRPr="00983469" w:rsidRDefault="00C54657" w:rsidP="00C54657">
                            <w:pPr>
                              <w:spacing w:before="0"/>
                              <w:rPr>
                                <w:sz w:val="24"/>
                              </w:rPr>
                            </w:pPr>
                            <w:r w:rsidRPr="00983469">
                              <w:rPr>
                                <w:sz w:val="24"/>
                              </w:rPr>
                              <w:t xml:space="preserve"> ip address 10.10.4.1 255.255.255.0</w:t>
                            </w:r>
                          </w:p>
                          <w:p w14:paraId="3A3D93F4" w14:textId="77777777" w:rsidR="00C54657" w:rsidRPr="00983469" w:rsidRDefault="00C54657" w:rsidP="00C54657">
                            <w:pPr>
                              <w:spacing w:before="0"/>
                              <w:rPr>
                                <w:sz w:val="24"/>
                              </w:rPr>
                            </w:pPr>
                            <w:r w:rsidRPr="00983469">
                              <w:rPr>
                                <w:sz w:val="24"/>
                              </w:rPr>
                              <w:t>interface GigabitEthernet0/1.2</w:t>
                            </w:r>
                          </w:p>
                          <w:p w14:paraId="6761C0EC" w14:textId="77777777" w:rsidR="00C54657" w:rsidRPr="00983469" w:rsidRDefault="00C54657" w:rsidP="00C54657">
                            <w:pPr>
                              <w:spacing w:before="0"/>
                              <w:rPr>
                                <w:sz w:val="24"/>
                              </w:rPr>
                            </w:pPr>
                            <w:r w:rsidRPr="00983469">
                              <w:rPr>
                                <w:sz w:val="24"/>
                              </w:rPr>
                              <w:t xml:space="preserve"> encapsulation dot1Q 3</w:t>
                            </w:r>
                          </w:p>
                          <w:p w14:paraId="2C3300F1" w14:textId="77777777" w:rsidR="00C54657" w:rsidRPr="00983469" w:rsidRDefault="00C54657" w:rsidP="00C54657">
                            <w:pPr>
                              <w:spacing w:before="0"/>
                              <w:rPr>
                                <w:sz w:val="24"/>
                              </w:rPr>
                            </w:pPr>
                            <w:r w:rsidRPr="00983469">
                              <w:rPr>
                                <w:sz w:val="24"/>
                              </w:rPr>
                              <w:t xml:space="preserve"> ip vrf forwarding right</w:t>
                            </w:r>
                          </w:p>
                          <w:p w14:paraId="3BB7E3E9" w14:textId="77777777" w:rsidR="00C54657" w:rsidRPr="00983469" w:rsidRDefault="00C54657" w:rsidP="00C54657">
                            <w:pPr>
                              <w:spacing w:before="0"/>
                              <w:rPr>
                                <w:sz w:val="24"/>
                              </w:rPr>
                            </w:pPr>
                            <w:r w:rsidRPr="00983469">
                              <w:rPr>
                                <w:sz w:val="24"/>
                              </w:rPr>
                              <w:t xml:space="preserve"> ip address 10.10.4.1 255.255.255.0</w:t>
                            </w:r>
                          </w:p>
                          <w:p w14:paraId="18AF2AA1" w14:textId="77777777" w:rsidR="00C54657" w:rsidRPr="00983469" w:rsidRDefault="00C54657" w:rsidP="00C54657">
                            <w:pPr>
                              <w:spacing w:before="0"/>
                              <w:rPr>
                                <w:sz w:val="24"/>
                              </w:rPr>
                            </w:pPr>
                            <w:r w:rsidRPr="00983469">
                              <w:rPr>
                                <w:sz w:val="24"/>
                              </w:rPr>
                              <w:t>router ospf 2 vrf left</w:t>
                            </w:r>
                          </w:p>
                          <w:p w14:paraId="130312D2" w14:textId="77777777" w:rsidR="00C54657" w:rsidRPr="00983469" w:rsidRDefault="00C54657" w:rsidP="00C54657">
                            <w:pPr>
                              <w:spacing w:before="0"/>
                              <w:rPr>
                                <w:sz w:val="24"/>
                              </w:rPr>
                            </w:pPr>
                            <w:r w:rsidRPr="00983469">
                              <w:rPr>
                                <w:sz w:val="24"/>
                              </w:rPr>
                              <w:t>network 10.10.3.0 0.0.0.255 area 0</w:t>
                            </w:r>
                          </w:p>
                          <w:p w14:paraId="77F5BBD5" w14:textId="77777777" w:rsidR="00C54657" w:rsidRPr="00983469" w:rsidRDefault="00C54657" w:rsidP="00C54657">
                            <w:pPr>
                              <w:spacing w:before="0"/>
                              <w:rPr>
                                <w:sz w:val="24"/>
                              </w:rPr>
                            </w:pPr>
                            <w:r w:rsidRPr="00983469">
                              <w:rPr>
                                <w:sz w:val="24"/>
                              </w:rPr>
                              <w:t xml:space="preserve"> network 10.10.4.0 0.0.0.255 area 0</w:t>
                            </w:r>
                          </w:p>
                          <w:p w14:paraId="2933C767" w14:textId="77777777" w:rsidR="00C54657" w:rsidRPr="00983469" w:rsidRDefault="00C54657" w:rsidP="00C54657">
                            <w:pPr>
                              <w:spacing w:before="0"/>
                              <w:rPr>
                                <w:sz w:val="24"/>
                              </w:rPr>
                            </w:pPr>
                            <w:r w:rsidRPr="00983469">
                              <w:rPr>
                                <w:sz w:val="24"/>
                              </w:rPr>
                              <w:t>router ospf 3 vrf right</w:t>
                            </w:r>
                          </w:p>
                          <w:p w14:paraId="427578FC" w14:textId="77777777" w:rsidR="00C54657" w:rsidRPr="00983469" w:rsidRDefault="00C54657" w:rsidP="00C54657">
                            <w:pPr>
                              <w:spacing w:before="0"/>
                              <w:rPr>
                                <w:sz w:val="24"/>
                              </w:rPr>
                            </w:pPr>
                            <w:r w:rsidRPr="00983469">
                              <w:rPr>
                                <w:sz w:val="24"/>
                              </w:rPr>
                              <w:t xml:space="preserve"> network 10.10.3.0 0.0.0.255 area 0</w:t>
                            </w:r>
                          </w:p>
                          <w:p w14:paraId="2FAF28B9" w14:textId="77777777" w:rsidR="00C54657" w:rsidRDefault="00C54657" w:rsidP="00C54657">
                            <w:pPr>
                              <w:spacing w:before="0"/>
                              <w:rPr>
                                <w:sz w:val="24"/>
                              </w:rPr>
                            </w:pPr>
                            <w:r w:rsidRPr="00983469">
                              <w:rPr>
                                <w:sz w:val="24"/>
                              </w:rPr>
                              <w:t xml:space="preserve"> network 10.10.4.0 0.0.0.255 area 0</w:t>
                            </w:r>
                          </w:p>
                          <w:p w14:paraId="6DBA1E7E" w14:textId="77777777" w:rsidR="00C54657" w:rsidRDefault="00C54657" w:rsidP="00C546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EAC4C0" id="_x0000_t202" coordsize="21600,21600" o:spt="202" path="m,l,21600r21600,l21600,xe">
                <v:stroke joinstyle="miter"/>
                <v:path gradientshapeok="t" o:connecttype="rect"/>
              </v:shapetype>
              <v:shape id="Text Box 2" o:spid="_x0000_s1026" type="#_x0000_t202" style="position:absolute;left:0;text-align:left;margin-left:244.8pt;margin-top:9.9pt;width:223.2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" stroked="f">
                <v:textbox style="mso-fit-shape-to-text:t">
                  <w:txbxContent>
                    <w:p w14:paraId="23555689" w14:textId="77777777" w:rsidR="00C54657" w:rsidRPr="00915CC4" w:rsidRDefault="00C54657" w:rsidP="00C54657">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3</w:t>
                      </w:r>
                    </w:p>
                    <w:p w14:paraId="1BE587EF" w14:textId="77777777" w:rsidR="00C54657" w:rsidRPr="00915CC4" w:rsidRDefault="00C54657" w:rsidP="00C54657">
                      <w:pPr>
                        <w:spacing w:before="0"/>
                        <w:rPr>
                          <w:sz w:val="24"/>
                        </w:rPr>
                      </w:pPr>
                      <w:r w:rsidRPr="00915CC4">
                        <w:rPr>
                          <w:sz w:val="24"/>
                        </w:rPr>
                        <w:t>ip vrf left</w:t>
                      </w:r>
                    </w:p>
                    <w:p w14:paraId="4F9C9E36" w14:textId="77777777" w:rsidR="00C54657" w:rsidRDefault="00C54657" w:rsidP="00C54657">
                      <w:pPr>
                        <w:spacing w:before="0"/>
                        <w:rPr>
                          <w:sz w:val="24"/>
                        </w:rPr>
                      </w:pPr>
                      <w:r w:rsidRPr="00915CC4">
                        <w:rPr>
                          <w:sz w:val="24"/>
                        </w:rPr>
                        <w:t>ip vrf right</w:t>
                      </w:r>
                    </w:p>
                    <w:p w14:paraId="466E54E9" w14:textId="77777777" w:rsidR="00C54657" w:rsidRPr="00983469" w:rsidRDefault="00C54657" w:rsidP="00C54657">
                      <w:pPr>
                        <w:spacing w:before="0"/>
                        <w:rPr>
                          <w:sz w:val="24"/>
                        </w:rPr>
                      </w:pPr>
                      <w:r w:rsidRPr="00983469">
                        <w:rPr>
                          <w:sz w:val="24"/>
                        </w:rPr>
                        <w:t>interface GigabitEthernet0/0</w:t>
                      </w:r>
                    </w:p>
                    <w:p w14:paraId="11BC3993" w14:textId="77777777" w:rsidR="00C54657" w:rsidRPr="00983469" w:rsidRDefault="00C54657" w:rsidP="00C54657">
                      <w:pPr>
                        <w:spacing w:before="0"/>
                        <w:rPr>
                          <w:sz w:val="24"/>
                        </w:rPr>
                      </w:pPr>
                      <w:r w:rsidRPr="00983469">
                        <w:rPr>
                          <w:sz w:val="24"/>
                        </w:rPr>
                        <w:t xml:space="preserve"> no ip address</w:t>
                      </w:r>
                    </w:p>
                    <w:p w14:paraId="7CF98873" w14:textId="77777777" w:rsidR="00C54657" w:rsidRPr="00983469" w:rsidRDefault="00C54657" w:rsidP="00C54657">
                      <w:pPr>
                        <w:spacing w:before="0"/>
                        <w:rPr>
                          <w:sz w:val="24"/>
                        </w:rPr>
                      </w:pPr>
                      <w:r w:rsidRPr="00983469">
                        <w:rPr>
                          <w:sz w:val="24"/>
                        </w:rPr>
                        <w:t>interface GigabitEthernet0/0.1</w:t>
                      </w:r>
                    </w:p>
                    <w:p w14:paraId="0BF4B1FF" w14:textId="77777777" w:rsidR="00C54657" w:rsidRPr="00983469" w:rsidRDefault="00C54657" w:rsidP="00C54657">
                      <w:pPr>
                        <w:spacing w:before="0"/>
                        <w:rPr>
                          <w:sz w:val="24"/>
                        </w:rPr>
                      </w:pPr>
                      <w:r w:rsidRPr="00983469">
                        <w:rPr>
                          <w:sz w:val="24"/>
                        </w:rPr>
                        <w:t xml:space="preserve"> encapsulation dot1Q 2</w:t>
                      </w:r>
                    </w:p>
                    <w:p w14:paraId="455D2DD2" w14:textId="77777777" w:rsidR="00C54657" w:rsidRPr="00983469" w:rsidRDefault="00C54657" w:rsidP="00C54657">
                      <w:pPr>
                        <w:spacing w:before="0"/>
                        <w:rPr>
                          <w:sz w:val="24"/>
                        </w:rPr>
                      </w:pPr>
                      <w:r w:rsidRPr="00983469">
                        <w:rPr>
                          <w:sz w:val="24"/>
                        </w:rPr>
                        <w:t xml:space="preserve"> ip vrf forwarding left</w:t>
                      </w:r>
                    </w:p>
                    <w:p w14:paraId="22B3B53F" w14:textId="77777777" w:rsidR="00C54657" w:rsidRPr="00983469" w:rsidRDefault="00C54657" w:rsidP="00C54657">
                      <w:pPr>
                        <w:spacing w:before="0"/>
                        <w:rPr>
                          <w:sz w:val="24"/>
                        </w:rPr>
                      </w:pPr>
                      <w:r w:rsidRPr="00983469">
                        <w:rPr>
                          <w:sz w:val="24"/>
                        </w:rPr>
                        <w:t xml:space="preserve"> ip address 10.10.3.2 255.255.255.0</w:t>
                      </w:r>
                    </w:p>
                    <w:p w14:paraId="633CF133" w14:textId="77777777" w:rsidR="00C54657" w:rsidRPr="00983469" w:rsidRDefault="00C54657" w:rsidP="00C54657">
                      <w:pPr>
                        <w:spacing w:before="0"/>
                        <w:rPr>
                          <w:sz w:val="24"/>
                        </w:rPr>
                      </w:pPr>
                      <w:r w:rsidRPr="00983469">
                        <w:rPr>
                          <w:sz w:val="24"/>
                        </w:rPr>
                        <w:t>interface GigabitEthernet0/0.2</w:t>
                      </w:r>
                    </w:p>
                    <w:p w14:paraId="33FE1E06" w14:textId="77777777" w:rsidR="00C54657" w:rsidRPr="00983469" w:rsidRDefault="00C54657" w:rsidP="00C54657">
                      <w:pPr>
                        <w:spacing w:before="0"/>
                        <w:rPr>
                          <w:sz w:val="24"/>
                        </w:rPr>
                      </w:pPr>
                      <w:r w:rsidRPr="00983469">
                        <w:rPr>
                          <w:sz w:val="24"/>
                        </w:rPr>
                        <w:t xml:space="preserve"> encapsulation dot1Q 3</w:t>
                      </w:r>
                    </w:p>
                    <w:p w14:paraId="36D2A69E" w14:textId="77777777" w:rsidR="00C54657" w:rsidRPr="00983469" w:rsidRDefault="00C54657" w:rsidP="00C54657">
                      <w:pPr>
                        <w:spacing w:before="0"/>
                        <w:rPr>
                          <w:sz w:val="24"/>
                        </w:rPr>
                      </w:pPr>
                      <w:r w:rsidRPr="00983469">
                        <w:rPr>
                          <w:sz w:val="24"/>
                        </w:rPr>
                        <w:t xml:space="preserve"> ip vrf forwarding right</w:t>
                      </w:r>
                    </w:p>
                    <w:p w14:paraId="4A4EDE74" w14:textId="77777777" w:rsidR="00C54657" w:rsidRPr="00983469" w:rsidRDefault="00C54657" w:rsidP="00C54657">
                      <w:pPr>
                        <w:spacing w:before="0"/>
                        <w:rPr>
                          <w:sz w:val="24"/>
                        </w:rPr>
                      </w:pPr>
                      <w:r w:rsidRPr="00983469">
                        <w:rPr>
                          <w:sz w:val="24"/>
                        </w:rPr>
                        <w:t xml:space="preserve"> ip address 10.10.3.2 255.255.255.0</w:t>
                      </w:r>
                    </w:p>
                    <w:p w14:paraId="4EB8E6ED" w14:textId="77777777" w:rsidR="00C54657" w:rsidRPr="00983469" w:rsidRDefault="00C54657" w:rsidP="00C54657">
                      <w:pPr>
                        <w:spacing w:before="0"/>
                        <w:rPr>
                          <w:sz w:val="24"/>
                        </w:rPr>
                      </w:pPr>
                      <w:r w:rsidRPr="00983469">
                        <w:rPr>
                          <w:sz w:val="24"/>
                        </w:rPr>
                        <w:t>interface GigabitEthernet0/1</w:t>
                      </w:r>
                    </w:p>
                    <w:p w14:paraId="267FE352" w14:textId="77777777" w:rsidR="00C54657" w:rsidRPr="00983469" w:rsidRDefault="00C54657" w:rsidP="00C54657">
                      <w:pPr>
                        <w:spacing w:before="0"/>
                        <w:rPr>
                          <w:sz w:val="24"/>
                        </w:rPr>
                      </w:pPr>
                      <w:r w:rsidRPr="00983469">
                        <w:rPr>
                          <w:sz w:val="24"/>
                        </w:rPr>
                        <w:t xml:space="preserve"> no ip address</w:t>
                      </w:r>
                    </w:p>
                    <w:p w14:paraId="134096BC" w14:textId="77777777" w:rsidR="00C54657" w:rsidRPr="00983469" w:rsidRDefault="00C54657" w:rsidP="00C54657">
                      <w:pPr>
                        <w:spacing w:before="0"/>
                        <w:rPr>
                          <w:sz w:val="24"/>
                        </w:rPr>
                      </w:pPr>
                      <w:r w:rsidRPr="00983469">
                        <w:rPr>
                          <w:sz w:val="24"/>
                        </w:rPr>
                        <w:t>interface GigabitEthernet0/1.1</w:t>
                      </w:r>
                    </w:p>
                    <w:p w14:paraId="2FE36AE3" w14:textId="77777777" w:rsidR="00C54657" w:rsidRPr="00983469" w:rsidRDefault="00C54657" w:rsidP="00C54657">
                      <w:pPr>
                        <w:spacing w:before="0"/>
                        <w:rPr>
                          <w:sz w:val="24"/>
                        </w:rPr>
                      </w:pPr>
                      <w:r w:rsidRPr="00983469">
                        <w:rPr>
                          <w:sz w:val="24"/>
                        </w:rPr>
                        <w:t xml:space="preserve"> encapsulation dot1Q 2</w:t>
                      </w:r>
                    </w:p>
                    <w:p w14:paraId="42884FF8" w14:textId="77777777" w:rsidR="00C54657" w:rsidRPr="00983469" w:rsidRDefault="00C54657" w:rsidP="00C54657">
                      <w:pPr>
                        <w:spacing w:before="0"/>
                        <w:rPr>
                          <w:sz w:val="24"/>
                        </w:rPr>
                      </w:pPr>
                      <w:r w:rsidRPr="00983469">
                        <w:rPr>
                          <w:sz w:val="24"/>
                        </w:rPr>
                        <w:t xml:space="preserve"> ip vrf forwarding left</w:t>
                      </w:r>
                    </w:p>
                    <w:p w14:paraId="0270BE34" w14:textId="77777777" w:rsidR="00C54657" w:rsidRPr="00983469" w:rsidRDefault="00C54657" w:rsidP="00C54657">
                      <w:pPr>
                        <w:spacing w:before="0"/>
                        <w:rPr>
                          <w:sz w:val="24"/>
                        </w:rPr>
                      </w:pPr>
                      <w:r w:rsidRPr="00983469">
                        <w:rPr>
                          <w:sz w:val="24"/>
                        </w:rPr>
                        <w:t xml:space="preserve"> ip address 10.10.4.1 255.255.255.0</w:t>
                      </w:r>
                    </w:p>
                    <w:p w14:paraId="3A3D93F4" w14:textId="77777777" w:rsidR="00C54657" w:rsidRPr="00983469" w:rsidRDefault="00C54657" w:rsidP="00C54657">
                      <w:pPr>
                        <w:spacing w:before="0"/>
                        <w:rPr>
                          <w:sz w:val="24"/>
                        </w:rPr>
                      </w:pPr>
                      <w:r w:rsidRPr="00983469">
                        <w:rPr>
                          <w:sz w:val="24"/>
                        </w:rPr>
                        <w:t>interface GigabitEthernet0/1.2</w:t>
                      </w:r>
                    </w:p>
                    <w:p w14:paraId="6761C0EC" w14:textId="77777777" w:rsidR="00C54657" w:rsidRPr="00983469" w:rsidRDefault="00C54657" w:rsidP="00C54657">
                      <w:pPr>
                        <w:spacing w:before="0"/>
                        <w:rPr>
                          <w:sz w:val="24"/>
                        </w:rPr>
                      </w:pPr>
                      <w:r w:rsidRPr="00983469">
                        <w:rPr>
                          <w:sz w:val="24"/>
                        </w:rPr>
                        <w:t xml:space="preserve"> encapsulation dot1Q 3</w:t>
                      </w:r>
                    </w:p>
                    <w:p w14:paraId="2C3300F1" w14:textId="77777777" w:rsidR="00C54657" w:rsidRPr="00983469" w:rsidRDefault="00C54657" w:rsidP="00C54657">
                      <w:pPr>
                        <w:spacing w:before="0"/>
                        <w:rPr>
                          <w:sz w:val="24"/>
                        </w:rPr>
                      </w:pPr>
                      <w:r w:rsidRPr="00983469">
                        <w:rPr>
                          <w:sz w:val="24"/>
                        </w:rPr>
                        <w:t xml:space="preserve"> ip vrf forwarding right</w:t>
                      </w:r>
                    </w:p>
                    <w:p w14:paraId="3BB7E3E9" w14:textId="77777777" w:rsidR="00C54657" w:rsidRPr="00983469" w:rsidRDefault="00C54657" w:rsidP="00C54657">
                      <w:pPr>
                        <w:spacing w:before="0"/>
                        <w:rPr>
                          <w:sz w:val="24"/>
                        </w:rPr>
                      </w:pPr>
                      <w:r w:rsidRPr="00983469">
                        <w:rPr>
                          <w:sz w:val="24"/>
                        </w:rPr>
                        <w:t xml:space="preserve"> ip address 10.10.4.1 255.255.255.0</w:t>
                      </w:r>
                    </w:p>
                    <w:p w14:paraId="18AF2AA1" w14:textId="77777777" w:rsidR="00C54657" w:rsidRPr="00983469" w:rsidRDefault="00C54657" w:rsidP="00C54657">
                      <w:pPr>
                        <w:spacing w:before="0"/>
                        <w:rPr>
                          <w:sz w:val="24"/>
                        </w:rPr>
                      </w:pPr>
                      <w:r w:rsidRPr="00983469">
                        <w:rPr>
                          <w:sz w:val="24"/>
                        </w:rPr>
                        <w:t>router ospf 2 vrf left</w:t>
                      </w:r>
                    </w:p>
                    <w:p w14:paraId="130312D2" w14:textId="77777777" w:rsidR="00C54657" w:rsidRPr="00983469" w:rsidRDefault="00C54657" w:rsidP="00C54657">
                      <w:pPr>
                        <w:spacing w:before="0"/>
                        <w:rPr>
                          <w:sz w:val="24"/>
                        </w:rPr>
                      </w:pPr>
                      <w:r w:rsidRPr="00983469">
                        <w:rPr>
                          <w:sz w:val="24"/>
                        </w:rPr>
                        <w:t>network 10.10.3.0 0.0.0.255 area 0</w:t>
                      </w:r>
                    </w:p>
                    <w:p w14:paraId="77F5BBD5" w14:textId="77777777" w:rsidR="00C54657" w:rsidRPr="00983469" w:rsidRDefault="00C54657" w:rsidP="00C54657">
                      <w:pPr>
                        <w:spacing w:before="0"/>
                        <w:rPr>
                          <w:sz w:val="24"/>
                        </w:rPr>
                      </w:pPr>
                      <w:r w:rsidRPr="00983469">
                        <w:rPr>
                          <w:sz w:val="24"/>
                        </w:rPr>
                        <w:t xml:space="preserve"> network 10.10.4.0 0.0.0.255 area 0</w:t>
                      </w:r>
                    </w:p>
                    <w:p w14:paraId="2933C767" w14:textId="77777777" w:rsidR="00C54657" w:rsidRPr="00983469" w:rsidRDefault="00C54657" w:rsidP="00C54657">
                      <w:pPr>
                        <w:spacing w:before="0"/>
                        <w:rPr>
                          <w:sz w:val="24"/>
                        </w:rPr>
                      </w:pPr>
                      <w:r w:rsidRPr="00983469">
                        <w:rPr>
                          <w:sz w:val="24"/>
                        </w:rPr>
                        <w:t>router ospf 3 vrf right</w:t>
                      </w:r>
                    </w:p>
                    <w:p w14:paraId="427578FC" w14:textId="77777777" w:rsidR="00C54657" w:rsidRPr="00983469" w:rsidRDefault="00C54657" w:rsidP="00C54657">
                      <w:pPr>
                        <w:spacing w:before="0"/>
                        <w:rPr>
                          <w:sz w:val="24"/>
                        </w:rPr>
                      </w:pPr>
                      <w:r w:rsidRPr="00983469">
                        <w:rPr>
                          <w:sz w:val="24"/>
                        </w:rPr>
                        <w:t xml:space="preserve"> network 10.10.3.0 0.0.0.255 area 0</w:t>
                      </w:r>
                    </w:p>
                    <w:p w14:paraId="2FAF28B9" w14:textId="77777777" w:rsidR="00C54657" w:rsidRDefault="00C54657" w:rsidP="00C54657">
                      <w:pPr>
                        <w:spacing w:before="0"/>
                        <w:rPr>
                          <w:sz w:val="24"/>
                        </w:rPr>
                      </w:pPr>
                      <w:r w:rsidRPr="00983469">
                        <w:rPr>
                          <w:sz w:val="24"/>
                        </w:rPr>
                        <w:t xml:space="preserve"> network 10.10.4.0 0.0.0.255 area 0</w:t>
                      </w:r>
                    </w:p>
                    <w:p w14:paraId="6DBA1E7E" w14:textId="77777777" w:rsidR="00C54657" w:rsidRDefault="00C54657" w:rsidP="00C54657"/>
                  </w:txbxContent>
                </v:textbox>
                <w10:wrap anchorx="margin"/>
              </v:shape>
            </w:pict>
          </mc:Fallback>
        </mc:AlternateContent>
      </w:r>
    </w:p>
    <w:p w14:paraId="343B5ECF" w14:textId="77777777" w:rsidR="00983469" w:rsidRPr="00915CC4" w:rsidRDefault="00983469" w:rsidP="00983469">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2</w:t>
      </w:r>
    </w:p>
    <w:p w14:paraId="64B0FF7E" w14:textId="77777777" w:rsidR="00983469" w:rsidRPr="00915CC4" w:rsidRDefault="00983469" w:rsidP="00983469">
      <w:pPr>
        <w:spacing w:before="0"/>
        <w:rPr>
          <w:sz w:val="24"/>
        </w:rPr>
      </w:pP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left</w:t>
      </w:r>
    </w:p>
    <w:p w14:paraId="75466BDF" w14:textId="77777777" w:rsidR="00983469" w:rsidRDefault="00983469" w:rsidP="00983469">
      <w:pPr>
        <w:spacing w:before="0"/>
        <w:rPr>
          <w:sz w:val="24"/>
        </w:rPr>
      </w:pPr>
      <w:proofErr w:type="spellStart"/>
      <w:r w:rsidRPr="00915CC4">
        <w:rPr>
          <w:sz w:val="24"/>
        </w:rPr>
        <w:t>ip</w:t>
      </w:r>
      <w:proofErr w:type="spellEnd"/>
      <w:r w:rsidRPr="00915CC4">
        <w:rPr>
          <w:sz w:val="24"/>
        </w:rPr>
        <w:t xml:space="preserve"> </w:t>
      </w:r>
      <w:proofErr w:type="spellStart"/>
      <w:r w:rsidRPr="00915CC4">
        <w:rPr>
          <w:sz w:val="24"/>
        </w:rPr>
        <w:t>vrf</w:t>
      </w:r>
      <w:proofErr w:type="spellEnd"/>
      <w:r w:rsidRPr="00915CC4">
        <w:rPr>
          <w:sz w:val="24"/>
        </w:rPr>
        <w:t xml:space="preserve"> right</w:t>
      </w:r>
    </w:p>
    <w:p w14:paraId="29A547D1" w14:textId="77777777" w:rsidR="00983469" w:rsidRPr="00983469" w:rsidRDefault="00983469" w:rsidP="00983469">
      <w:pPr>
        <w:spacing w:before="0"/>
        <w:rPr>
          <w:sz w:val="24"/>
        </w:rPr>
      </w:pPr>
      <w:r w:rsidRPr="00983469">
        <w:rPr>
          <w:sz w:val="24"/>
        </w:rPr>
        <w:t>interface GigabitEthernet0/0</w:t>
      </w:r>
    </w:p>
    <w:p w14:paraId="44C0F5DE" w14:textId="77777777" w:rsidR="00983469" w:rsidRPr="00983469" w:rsidRDefault="00983469" w:rsidP="00983469">
      <w:pPr>
        <w:spacing w:before="0"/>
        <w:rPr>
          <w:sz w:val="24"/>
        </w:rPr>
      </w:pPr>
      <w:r w:rsidRPr="00983469">
        <w:rPr>
          <w:sz w:val="24"/>
        </w:rPr>
        <w:t xml:space="preserve"> no </w:t>
      </w:r>
      <w:proofErr w:type="spellStart"/>
      <w:r w:rsidRPr="00983469">
        <w:rPr>
          <w:sz w:val="24"/>
        </w:rPr>
        <w:t>ip</w:t>
      </w:r>
      <w:proofErr w:type="spellEnd"/>
      <w:r w:rsidRPr="00983469">
        <w:rPr>
          <w:sz w:val="24"/>
        </w:rPr>
        <w:t xml:space="preserve"> address</w:t>
      </w:r>
    </w:p>
    <w:p w14:paraId="39A5106D" w14:textId="77777777" w:rsidR="00983469" w:rsidRPr="00983469" w:rsidRDefault="00983469" w:rsidP="00983469">
      <w:pPr>
        <w:spacing w:before="0"/>
        <w:rPr>
          <w:sz w:val="24"/>
        </w:rPr>
      </w:pPr>
      <w:r w:rsidRPr="00983469">
        <w:rPr>
          <w:sz w:val="24"/>
        </w:rPr>
        <w:t>interface GigabitEthernet0/0.1</w:t>
      </w:r>
    </w:p>
    <w:p w14:paraId="0C740A14" w14:textId="77777777" w:rsidR="00983469" w:rsidRPr="00983469" w:rsidRDefault="00983469" w:rsidP="00983469">
      <w:pPr>
        <w:spacing w:before="0"/>
        <w:rPr>
          <w:sz w:val="24"/>
        </w:rPr>
      </w:pPr>
      <w:r w:rsidRPr="00983469">
        <w:rPr>
          <w:sz w:val="24"/>
        </w:rPr>
        <w:t xml:space="preserve"> encapsulation dot1Q 2</w:t>
      </w:r>
    </w:p>
    <w:p w14:paraId="5AB36AFE"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left</w:t>
      </w:r>
    </w:p>
    <w:p w14:paraId="301C8849"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address 10.10.2.2 255.255.255.0</w:t>
      </w:r>
    </w:p>
    <w:p w14:paraId="51A53594" w14:textId="77777777" w:rsidR="00983469" w:rsidRPr="00983469" w:rsidRDefault="00983469" w:rsidP="00983469">
      <w:pPr>
        <w:spacing w:before="0"/>
        <w:rPr>
          <w:sz w:val="24"/>
        </w:rPr>
      </w:pPr>
      <w:r w:rsidRPr="00983469">
        <w:rPr>
          <w:sz w:val="24"/>
        </w:rPr>
        <w:t>interface GigabitEthernet0/0.2</w:t>
      </w:r>
    </w:p>
    <w:p w14:paraId="4A055F88" w14:textId="77777777" w:rsidR="00983469" w:rsidRPr="00983469" w:rsidRDefault="00983469" w:rsidP="00983469">
      <w:pPr>
        <w:spacing w:before="0"/>
        <w:rPr>
          <w:sz w:val="24"/>
        </w:rPr>
      </w:pPr>
      <w:r w:rsidRPr="00983469">
        <w:rPr>
          <w:sz w:val="24"/>
        </w:rPr>
        <w:t xml:space="preserve"> encapsulation dot1Q 3</w:t>
      </w:r>
    </w:p>
    <w:p w14:paraId="4B2ECC68"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right</w:t>
      </w:r>
    </w:p>
    <w:p w14:paraId="5D64901D"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address 10.10.2.2 255.255.255.0</w:t>
      </w:r>
    </w:p>
    <w:p w14:paraId="75F99CAC" w14:textId="77777777" w:rsidR="00983469" w:rsidRPr="00983469" w:rsidRDefault="00983469" w:rsidP="00983469">
      <w:pPr>
        <w:spacing w:before="0"/>
        <w:rPr>
          <w:sz w:val="24"/>
        </w:rPr>
      </w:pPr>
      <w:r w:rsidRPr="00983469">
        <w:rPr>
          <w:sz w:val="24"/>
        </w:rPr>
        <w:t>interface GigabitEthernet0/1</w:t>
      </w:r>
    </w:p>
    <w:p w14:paraId="03FC6128" w14:textId="77777777" w:rsidR="00983469" w:rsidRPr="00983469" w:rsidRDefault="00983469" w:rsidP="00983469">
      <w:pPr>
        <w:spacing w:before="0"/>
        <w:rPr>
          <w:sz w:val="24"/>
        </w:rPr>
      </w:pPr>
      <w:r w:rsidRPr="00983469">
        <w:rPr>
          <w:sz w:val="24"/>
        </w:rPr>
        <w:t xml:space="preserve"> no </w:t>
      </w:r>
      <w:proofErr w:type="spellStart"/>
      <w:r w:rsidRPr="00983469">
        <w:rPr>
          <w:sz w:val="24"/>
        </w:rPr>
        <w:t>ip</w:t>
      </w:r>
      <w:proofErr w:type="spellEnd"/>
      <w:r w:rsidRPr="00983469">
        <w:rPr>
          <w:sz w:val="24"/>
        </w:rPr>
        <w:t xml:space="preserve"> address</w:t>
      </w:r>
    </w:p>
    <w:p w14:paraId="0427F9F3" w14:textId="77777777" w:rsidR="00983469" w:rsidRPr="00983469" w:rsidRDefault="00983469" w:rsidP="00983469">
      <w:pPr>
        <w:spacing w:before="0"/>
        <w:rPr>
          <w:sz w:val="24"/>
        </w:rPr>
      </w:pPr>
      <w:r w:rsidRPr="00983469">
        <w:rPr>
          <w:sz w:val="24"/>
        </w:rPr>
        <w:t>interface GigabitEthernet0/1.1</w:t>
      </w:r>
    </w:p>
    <w:p w14:paraId="0CAC9E85" w14:textId="77777777" w:rsidR="00983469" w:rsidRPr="00983469" w:rsidRDefault="00983469" w:rsidP="00983469">
      <w:pPr>
        <w:spacing w:before="0"/>
        <w:rPr>
          <w:sz w:val="24"/>
        </w:rPr>
      </w:pPr>
      <w:r w:rsidRPr="00983469">
        <w:rPr>
          <w:sz w:val="24"/>
        </w:rPr>
        <w:t xml:space="preserve"> encapsulation dot1Q 2</w:t>
      </w:r>
    </w:p>
    <w:p w14:paraId="554A137B"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left</w:t>
      </w:r>
    </w:p>
    <w:p w14:paraId="15DA343F"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address 10.10.3.1 255.255.255.0</w:t>
      </w:r>
    </w:p>
    <w:p w14:paraId="6F131134" w14:textId="77777777" w:rsidR="00983469" w:rsidRPr="00983469" w:rsidRDefault="00983469" w:rsidP="00983469">
      <w:pPr>
        <w:spacing w:before="0"/>
        <w:rPr>
          <w:sz w:val="24"/>
        </w:rPr>
      </w:pPr>
      <w:r w:rsidRPr="00983469">
        <w:rPr>
          <w:sz w:val="24"/>
        </w:rPr>
        <w:t>interface GigabitEthernet0/1.2</w:t>
      </w:r>
    </w:p>
    <w:p w14:paraId="4987DA32" w14:textId="77777777" w:rsidR="00983469" w:rsidRPr="00983469" w:rsidRDefault="00983469" w:rsidP="00983469">
      <w:pPr>
        <w:spacing w:before="0"/>
        <w:rPr>
          <w:sz w:val="24"/>
        </w:rPr>
      </w:pPr>
      <w:r w:rsidRPr="00983469">
        <w:rPr>
          <w:sz w:val="24"/>
        </w:rPr>
        <w:t xml:space="preserve"> encapsulation dot1Q 3</w:t>
      </w:r>
    </w:p>
    <w:p w14:paraId="7BCA95FD"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right</w:t>
      </w:r>
    </w:p>
    <w:p w14:paraId="25E90558"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address 10.10.3.1 255.255.255.0</w:t>
      </w:r>
    </w:p>
    <w:p w14:paraId="777ED350" w14:textId="77777777" w:rsidR="00983469" w:rsidRPr="00983469" w:rsidRDefault="00983469" w:rsidP="00983469">
      <w:pPr>
        <w:spacing w:before="0"/>
        <w:rPr>
          <w:sz w:val="24"/>
        </w:rPr>
      </w:pPr>
      <w:r w:rsidRPr="00983469">
        <w:rPr>
          <w:sz w:val="24"/>
        </w:rPr>
        <w:t xml:space="preserve">router </w:t>
      </w:r>
      <w:proofErr w:type="spellStart"/>
      <w:r w:rsidRPr="00983469">
        <w:rPr>
          <w:sz w:val="24"/>
        </w:rPr>
        <w:t>ospf</w:t>
      </w:r>
      <w:proofErr w:type="spellEnd"/>
      <w:r w:rsidRPr="00983469">
        <w:rPr>
          <w:sz w:val="24"/>
        </w:rPr>
        <w:t xml:space="preserve"> 2 </w:t>
      </w:r>
      <w:proofErr w:type="spellStart"/>
      <w:r w:rsidRPr="00983469">
        <w:rPr>
          <w:sz w:val="24"/>
        </w:rPr>
        <w:t>vrf</w:t>
      </w:r>
      <w:proofErr w:type="spellEnd"/>
      <w:r w:rsidRPr="00983469">
        <w:rPr>
          <w:sz w:val="24"/>
        </w:rPr>
        <w:t xml:space="preserve"> left</w:t>
      </w:r>
    </w:p>
    <w:p w14:paraId="577D95CD" w14:textId="77777777" w:rsidR="00983469" w:rsidRPr="00983469" w:rsidRDefault="00983469" w:rsidP="00983469">
      <w:pPr>
        <w:spacing w:before="0"/>
        <w:rPr>
          <w:sz w:val="24"/>
        </w:rPr>
      </w:pPr>
      <w:r w:rsidRPr="00983469">
        <w:rPr>
          <w:sz w:val="24"/>
        </w:rPr>
        <w:t xml:space="preserve"> network 10.10.2.0 0.0.0.255 area 0</w:t>
      </w:r>
    </w:p>
    <w:p w14:paraId="07E8CF7D" w14:textId="77777777" w:rsidR="00983469" w:rsidRPr="00983469" w:rsidRDefault="00983469" w:rsidP="00983469">
      <w:pPr>
        <w:spacing w:before="0"/>
        <w:rPr>
          <w:sz w:val="24"/>
        </w:rPr>
      </w:pPr>
      <w:r w:rsidRPr="00983469">
        <w:rPr>
          <w:sz w:val="24"/>
        </w:rPr>
        <w:t xml:space="preserve"> network 10.10.3.0 0.0.0.255 area 0</w:t>
      </w:r>
    </w:p>
    <w:p w14:paraId="096CA51D" w14:textId="77777777" w:rsidR="00983469" w:rsidRPr="00983469" w:rsidRDefault="00983469" w:rsidP="00983469">
      <w:pPr>
        <w:spacing w:before="0"/>
        <w:rPr>
          <w:sz w:val="24"/>
        </w:rPr>
      </w:pPr>
      <w:r w:rsidRPr="00983469">
        <w:rPr>
          <w:sz w:val="24"/>
        </w:rPr>
        <w:t xml:space="preserve">router </w:t>
      </w:r>
      <w:proofErr w:type="spellStart"/>
      <w:r w:rsidRPr="00983469">
        <w:rPr>
          <w:sz w:val="24"/>
        </w:rPr>
        <w:t>ospf</w:t>
      </w:r>
      <w:proofErr w:type="spellEnd"/>
      <w:r w:rsidRPr="00983469">
        <w:rPr>
          <w:sz w:val="24"/>
        </w:rPr>
        <w:t xml:space="preserve"> 3 </w:t>
      </w:r>
      <w:proofErr w:type="spellStart"/>
      <w:r w:rsidRPr="00983469">
        <w:rPr>
          <w:sz w:val="24"/>
        </w:rPr>
        <w:t>vrf</w:t>
      </w:r>
      <w:proofErr w:type="spellEnd"/>
      <w:r w:rsidRPr="00983469">
        <w:rPr>
          <w:sz w:val="24"/>
        </w:rPr>
        <w:t xml:space="preserve"> right</w:t>
      </w:r>
    </w:p>
    <w:p w14:paraId="2806ED94" w14:textId="77777777" w:rsidR="00983469" w:rsidRPr="00983469" w:rsidRDefault="00983469" w:rsidP="00983469">
      <w:pPr>
        <w:spacing w:before="0"/>
        <w:rPr>
          <w:sz w:val="24"/>
        </w:rPr>
      </w:pPr>
      <w:r w:rsidRPr="00983469">
        <w:rPr>
          <w:sz w:val="24"/>
        </w:rPr>
        <w:t xml:space="preserve"> network 10.10.2.0 0.0.0.255 area 0</w:t>
      </w:r>
    </w:p>
    <w:p w14:paraId="2CD50868" w14:textId="77777777" w:rsidR="00983469" w:rsidRDefault="00983469" w:rsidP="00C54657">
      <w:pPr>
        <w:spacing w:before="0"/>
        <w:rPr>
          <w:sz w:val="24"/>
        </w:rPr>
      </w:pPr>
      <w:r w:rsidRPr="00983469">
        <w:rPr>
          <w:sz w:val="24"/>
        </w:rPr>
        <w:t xml:space="preserve"> network 10.10.3.0 0.0.0.255 area 0</w:t>
      </w:r>
    </w:p>
    <w:p w14:paraId="03B035C2" w14:textId="77777777" w:rsidR="00C54657" w:rsidRDefault="00C54657" w:rsidP="00983469">
      <w:pPr>
        <w:pStyle w:val="Heading3"/>
      </w:pPr>
    </w:p>
    <w:p w14:paraId="1A0AFAE4" w14:textId="77777777" w:rsidR="00983469" w:rsidRDefault="00120FFF" w:rsidP="00983469">
      <w:pPr>
        <w:pStyle w:val="Heading3"/>
      </w:pPr>
      <w:r w:rsidRPr="00C54657">
        <w:rPr>
          <w:noProof/>
        </w:rPr>
        <mc:AlternateContent>
          <mc:Choice Requires="wps">
            <w:drawing>
              <wp:anchor distT="45720" distB="45720" distL="114300" distR="114300" simplePos="0" relativeHeight="251673600" behindDoc="1" locked="0" layoutInCell="1" allowOverlap="1" wp14:anchorId="2D93C8A9" wp14:editId="1985C44D">
                <wp:simplePos x="0" y="0"/>
                <wp:positionH relativeFrom="margin">
                  <wp:posOffset>3158490</wp:posOffset>
                </wp:positionH>
                <wp:positionV relativeFrom="paragraph">
                  <wp:posOffset>287655</wp:posOffset>
                </wp:positionV>
                <wp:extent cx="2834640" cy="1404620"/>
                <wp:effectExtent l="0" t="0" r="381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1D86AC45" w14:textId="77777777" w:rsidR="00120FFF" w:rsidRPr="00915CC4" w:rsidRDefault="00120FFF" w:rsidP="00120FFF">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S2</w:t>
                            </w:r>
                          </w:p>
                          <w:p w14:paraId="528B8C29" w14:textId="77777777" w:rsidR="00120FFF" w:rsidRDefault="00120FFF" w:rsidP="00120FFF">
                            <w:pPr>
                              <w:spacing w:before="0"/>
                              <w:rPr>
                                <w:sz w:val="24"/>
                              </w:rPr>
                            </w:pPr>
                            <w:r>
                              <w:rPr>
                                <w:sz w:val="24"/>
                              </w:rPr>
                              <w:t>The rest is the same as Switch 1.</w:t>
                            </w:r>
                          </w:p>
                          <w:p w14:paraId="4E8CEA78" w14:textId="77777777" w:rsidR="00120FFF" w:rsidRDefault="00120FFF" w:rsidP="0012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3C8A9" id="_x0000_s1027" type="#_x0000_t202" style="position:absolute;left:0;text-align:left;margin-left:248.7pt;margin-top:22.65pt;width:223.2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" stroked="f">
                <v:textbox style="mso-fit-shape-to-text:t">
                  <w:txbxContent>
                    <w:p w14:paraId="1D86AC45" w14:textId="77777777" w:rsidR="00120FFF" w:rsidRPr="00915CC4" w:rsidRDefault="00120FFF" w:rsidP="00120FFF">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S2</w:t>
                      </w:r>
                    </w:p>
                    <w:p w14:paraId="528B8C29" w14:textId="77777777" w:rsidR="00120FFF" w:rsidRDefault="00120FFF" w:rsidP="00120FFF">
                      <w:pPr>
                        <w:spacing w:before="0"/>
                        <w:rPr>
                          <w:sz w:val="24"/>
                        </w:rPr>
                      </w:pPr>
                      <w:r>
                        <w:rPr>
                          <w:sz w:val="24"/>
                        </w:rPr>
                        <w:t>The rest is the same as Switch 1.</w:t>
                      </w:r>
                    </w:p>
                    <w:p w14:paraId="4E8CEA78" w14:textId="77777777" w:rsidR="00120FFF" w:rsidRDefault="00120FFF" w:rsidP="00120FFF"/>
                  </w:txbxContent>
                </v:textbox>
                <w10:wrap anchorx="margin"/>
              </v:shape>
            </w:pict>
          </mc:Fallback>
        </mc:AlternateContent>
      </w:r>
      <w:r w:rsidR="00983469">
        <w:t>ISP Switches configuration:</w:t>
      </w:r>
    </w:p>
    <w:p w14:paraId="3247C523" w14:textId="77777777" w:rsidR="00983469" w:rsidRPr="00915CC4" w:rsidRDefault="00983469" w:rsidP="00983469">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t>
      </w:r>
      <w:r w:rsidR="0018575E">
        <w:rPr>
          <w:rFonts w:ascii="Calibri" w:eastAsia="Calibri" w:hAnsi="Calibri" w:cs="Times New Roman"/>
          <w:b/>
          <w:kern w:val="0"/>
          <w:sz w:val="24"/>
          <w:lang w:eastAsia="en-US"/>
          <w14:ligatures w14:val="none"/>
        </w:rPr>
        <w:t>1</w:t>
      </w:r>
    </w:p>
    <w:p w14:paraId="06628E0F" w14:textId="77777777" w:rsidR="00983469" w:rsidRPr="00983469" w:rsidRDefault="00983469" w:rsidP="00983469">
      <w:pPr>
        <w:spacing w:before="0"/>
        <w:rPr>
          <w:sz w:val="24"/>
        </w:rPr>
      </w:pP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w:t>
      </w:r>
    </w:p>
    <w:p w14:paraId="0DF08DB9" w14:textId="77777777" w:rsidR="00983469" w:rsidRPr="00983469" w:rsidRDefault="00983469" w:rsidP="00983469">
      <w:pPr>
        <w:spacing w:before="0"/>
        <w:rPr>
          <w:sz w:val="24"/>
        </w:rPr>
      </w:pP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left</w:t>
      </w:r>
    </w:p>
    <w:p w14:paraId="6079B57E" w14:textId="77777777" w:rsidR="00983469" w:rsidRPr="00983469" w:rsidRDefault="00983469" w:rsidP="00983469">
      <w:pPr>
        <w:spacing w:before="0"/>
        <w:rPr>
          <w:sz w:val="24"/>
        </w:rPr>
      </w:pP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right</w:t>
      </w:r>
    </w:p>
    <w:p w14:paraId="383480F6" w14:textId="77777777" w:rsidR="00983469" w:rsidRPr="00983469" w:rsidRDefault="00120FFF" w:rsidP="00983469">
      <w:pPr>
        <w:spacing w:before="0"/>
        <w:rPr>
          <w:sz w:val="24"/>
        </w:rPr>
      </w:pPr>
      <w:r w:rsidRPr="00C54657">
        <w:rPr>
          <w:noProof/>
          <w:sz w:val="24"/>
        </w:rPr>
        <w:lastRenderedPageBreak/>
        <mc:AlternateContent>
          <mc:Choice Requires="wps">
            <w:drawing>
              <wp:anchor distT="45720" distB="45720" distL="114300" distR="114300" simplePos="0" relativeHeight="251675648" behindDoc="1" locked="0" layoutInCell="1" allowOverlap="1" wp14:anchorId="3BC88DB2" wp14:editId="17F0C9B2">
                <wp:simplePos x="0" y="0"/>
                <wp:positionH relativeFrom="margin">
                  <wp:align>right</wp:align>
                </wp:positionH>
                <wp:positionV relativeFrom="paragraph">
                  <wp:posOffset>0</wp:posOffset>
                </wp:positionV>
                <wp:extent cx="2834640" cy="1404620"/>
                <wp:effectExtent l="0" t="0" r="3810" b="889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53EFF386" w14:textId="77777777" w:rsidR="00120FFF" w:rsidRDefault="00120FFF" w:rsidP="00120FFF">
                            <w:pPr>
                              <w:spacing w:before="0"/>
                              <w:ind w:left="0"/>
                              <w:rPr>
                                <w:sz w:val="24"/>
                              </w:rPr>
                            </w:pPr>
                            <w:r w:rsidRPr="00120FFF">
                              <w:rPr>
                                <w:b/>
                                <w:sz w:val="24"/>
                              </w:rPr>
                              <w:t>Note:</w:t>
                            </w:r>
                            <w:r>
                              <w:rPr>
                                <w:sz w:val="24"/>
                              </w:rPr>
                              <w:t xml:space="preserve"> there is also an option that makes layer 3 switches routers. I used switches as layer 2 switches. If the switch needs to serve routing purposes, just use the same switch config in addition to the router configuration. </w:t>
                            </w:r>
                          </w:p>
                          <w:p w14:paraId="375E2BDB" w14:textId="77777777" w:rsidR="00120FFF" w:rsidRDefault="00120FFF" w:rsidP="0012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88DB2" id="_x0000_s1028" type="#_x0000_t202" style="position:absolute;left:0;text-align:left;margin-left:172pt;margin-top:0;width:223.2pt;height:110.6pt;z-index:-2516408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" stroked="f">
                <v:textbox style="mso-fit-shape-to-text:t">
                  <w:txbxContent>
                    <w:p w14:paraId="53EFF386" w14:textId="77777777" w:rsidR="00120FFF" w:rsidRDefault="00120FFF" w:rsidP="00120FFF">
                      <w:pPr>
                        <w:spacing w:before="0"/>
                        <w:ind w:left="0"/>
                        <w:rPr>
                          <w:sz w:val="24"/>
                        </w:rPr>
                      </w:pPr>
                      <w:r w:rsidRPr="00120FFF">
                        <w:rPr>
                          <w:b/>
                          <w:sz w:val="24"/>
                        </w:rPr>
                        <w:t>Note:</w:t>
                      </w:r>
                      <w:r>
                        <w:rPr>
                          <w:sz w:val="24"/>
                        </w:rPr>
                        <w:t xml:space="preserve"> there is also an option that makes layer 3 switches routers. I used switches as layer 2 switches. If the switch needs to serve routing purposes, just use the same switch config in addition to the router configuration. </w:t>
                      </w:r>
                    </w:p>
                    <w:p w14:paraId="375E2BDB" w14:textId="77777777" w:rsidR="00120FFF" w:rsidRDefault="00120FFF" w:rsidP="00120FFF"/>
                  </w:txbxContent>
                </v:textbox>
                <w10:wrap anchorx="margin"/>
              </v:shape>
            </w:pict>
          </mc:Fallback>
        </mc:AlternateContent>
      </w:r>
      <w:proofErr w:type="spellStart"/>
      <w:r w:rsidR="0018575E">
        <w:rPr>
          <w:sz w:val="24"/>
        </w:rPr>
        <w:t>vlan</w:t>
      </w:r>
      <w:proofErr w:type="spellEnd"/>
      <w:r w:rsidR="00983469" w:rsidRPr="00983469">
        <w:rPr>
          <w:sz w:val="24"/>
        </w:rPr>
        <w:t xml:space="preserve"> 2</w:t>
      </w:r>
    </w:p>
    <w:p w14:paraId="51441D35" w14:textId="77777777" w:rsidR="00983469" w:rsidRPr="00983469" w:rsidRDefault="00983469" w:rsidP="00983469">
      <w:pPr>
        <w:spacing w:before="0"/>
        <w:rPr>
          <w:sz w:val="24"/>
        </w:rPr>
      </w:pPr>
      <w:r w:rsidRPr="00983469">
        <w:rPr>
          <w:sz w:val="24"/>
        </w:rPr>
        <w:t xml:space="preserve"> name </w:t>
      </w:r>
      <w:proofErr w:type="spellStart"/>
      <w:r w:rsidRPr="00983469">
        <w:rPr>
          <w:sz w:val="24"/>
        </w:rPr>
        <w:t>forleft</w:t>
      </w:r>
      <w:proofErr w:type="spellEnd"/>
    </w:p>
    <w:p w14:paraId="3D214ACD" w14:textId="77777777" w:rsidR="00983469" w:rsidRPr="00983469" w:rsidRDefault="0018575E" w:rsidP="00983469">
      <w:pPr>
        <w:spacing w:before="0"/>
        <w:rPr>
          <w:sz w:val="24"/>
        </w:rPr>
      </w:pPr>
      <w:proofErr w:type="spellStart"/>
      <w:r>
        <w:rPr>
          <w:sz w:val="24"/>
        </w:rPr>
        <w:t>vlan</w:t>
      </w:r>
      <w:proofErr w:type="spellEnd"/>
      <w:r w:rsidR="00983469" w:rsidRPr="00983469">
        <w:rPr>
          <w:sz w:val="24"/>
        </w:rPr>
        <w:t xml:space="preserve"> 3</w:t>
      </w:r>
    </w:p>
    <w:p w14:paraId="413F7E6D" w14:textId="77777777" w:rsidR="00983469" w:rsidRPr="00983469" w:rsidRDefault="00983469" w:rsidP="00983469">
      <w:pPr>
        <w:spacing w:before="0"/>
        <w:rPr>
          <w:sz w:val="24"/>
        </w:rPr>
      </w:pPr>
      <w:r w:rsidRPr="00983469">
        <w:rPr>
          <w:sz w:val="24"/>
        </w:rPr>
        <w:t xml:space="preserve"> name </w:t>
      </w:r>
      <w:proofErr w:type="spellStart"/>
      <w:r w:rsidRPr="00983469">
        <w:rPr>
          <w:sz w:val="24"/>
        </w:rPr>
        <w:t>forright</w:t>
      </w:r>
      <w:proofErr w:type="spellEnd"/>
    </w:p>
    <w:p w14:paraId="3BE20147" w14:textId="77777777" w:rsidR="00983469" w:rsidRPr="00983469" w:rsidRDefault="00983469" w:rsidP="00983469">
      <w:pPr>
        <w:spacing w:before="0"/>
        <w:rPr>
          <w:sz w:val="24"/>
        </w:rPr>
      </w:pPr>
      <w:r w:rsidRPr="00983469">
        <w:rPr>
          <w:sz w:val="24"/>
        </w:rPr>
        <w:t>interface FastEthernet1/0/1</w:t>
      </w:r>
    </w:p>
    <w:p w14:paraId="6857C6EC" w14:textId="77777777" w:rsidR="00983469" w:rsidRPr="00983469" w:rsidRDefault="00983469" w:rsidP="00983469">
      <w:pPr>
        <w:spacing w:before="0"/>
        <w:rPr>
          <w:sz w:val="24"/>
        </w:rPr>
      </w:pPr>
      <w:r w:rsidRPr="00983469">
        <w:rPr>
          <w:sz w:val="24"/>
        </w:rPr>
        <w:t xml:space="preserve"> switchport trunk encapsulation dot1q</w:t>
      </w:r>
    </w:p>
    <w:p w14:paraId="0A774C8A" w14:textId="77777777" w:rsidR="00983469" w:rsidRPr="00983469" w:rsidRDefault="00983469" w:rsidP="00983469">
      <w:pPr>
        <w:spacing w:before="0"/>
        <w:rPr>
          <w:sz w:val="24"/>
        </w:rPr>
      </w:pPr>
      <w:r w:rsidRPr="00983469">
        <w:rPr>
          <w:sz w:val="24"/>
        </w:rPr>
        <w:t xml:space="preserve"> switchport mode trunk</w:t>
      </w:r>
    </w:p>
    <w:p w14:paraId="1DC006D4" w14:textId="77777777" w:rsidR="00983469" w:rsidRPr="00983469" w:rsidRDefault="00983469" w:rsidP="00983469">
      <w:pPr>
        <w:spacing w:before="0"/>
        <w:rPr>
          <w:sz w:val="24"/>
        </w:rPr>
      </w:pPr>
      <w:r w:rsidRPr="00983469">
        <w:rPr>
          <w:sz w:val="24"/>
        </w:rPr>
        <w:t>interface FastEthernet1/0/2</w:t>
      </w:r>
    </w:p>
    <w:p w14:paraId="6AD2AB6F" w14:textId="77777777" w:rsidR="00983469" w:rsidRPr="00983469" w:rsidRDefault="00983469" w:rsidP="00983469">
      <w:pPr>
        <w:spacing w:before="0"/>
        <w:rPr>
          <w:sz w:val="24"/>
        </w:rPr>
      </w:pPr>
      <w:r w:rsidRPr="00983469">
        <w:rPr>
          <w:sz w:val="24"/>
        </w:rPr>
        <w:t xml:space="preserve"> description left computer</w:t>
      </w:r>
    </w:p>
    <w:p w14:paraId="2F07B8E9" w14:textId="77777777" w:rsidR="00983469" w:rsidRPr="00983469" w:rsidRDefault="00983469" w:rsidP="00983469">
      <w:pPr>
        <w:spacing w:before="0"/>
        <w:rPr>
          <w:sz w:val="24"/>
        </w:rPr>
      </w:pPr>
      <w:r w:rsidRPr="00983469">
        <w:rPr>
          <w:sz w:val="24"/>
        </w:rPr>
        <w:t xml:space="preserve"> switchport access </w:t>
      </w:r>
      <w:proofErr w:type="spellStart"/>
      <w:r w:rsidR="0018575E">
        <w:rPr>
          <w:sz w:val="24"/>
        </w:rPr>
        <w:t>vlan</w:t>
      </w:r>
      <w:proofErr w:type="spellEnd"/>
      <w:r w:rsidRPr="00983469">
        <w:rPr>
          <w:sz w:val="24"/>
        </w:rPr>
        <w:t xml:space="preserve"> 2</w:t>
      </w:r>
    </w:p>
    <w:p w14:paraId="564D9896" w14:textId="77777777" w:rsidR="00983469" w:rsidRPr="00983469" w:rsidRDefault="00983469" w:rsidP="00983469">
      <w:pPr>
        <w:spacing w:before="0"/>
        <w:rPr>
          <w:sz w:val="24"/>
        </w:rPr>
      </w:pPr>
      <w:r w:rsidRPr="00983469">
        <w:rPr>
          <w:sz w:val="24"/>
        </w:rPr>
        <w:t xml:space="preserve"> switchport mode access</w:t>
      </w:r>
    </w:p>
    <w:p w14:paraId="79E39971" w14:textId="77777777" w:rsidR="00983469" w:rsidRP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left</w:t>
      </w:r>
    </w:p>
    <w:p w14:paraId="2B8273EC" w14:textId="77777777" w:rsidR="00983469" w:rsidRPr="00983469" w:rsidRDefault="00983469" w:rsidP="00983469">
      <w:pPr>
        <w:spacing w:before="0"/>
        <w:rPr>
          <w:sz w:val="24"/>
        </w:rPr>
      </w:pPr>
      <w:r w:rsidRPr="00983469">
        <w:rPr>
          <w:sz w:val="24"/>
        </w:rPr>
        <w:t>interface FastEthernet1/0/3</w:t>
      </w:r>
    </w:p>
    <w:p w14:paraId="46A5DF8E" w14:textId="77777777" w:rsidR="00983469" w:rsidRPr="00983469" w:rsidRDefault="00983469" w:rsidP="00983469">
      <w:pPr>
        <w:spacing w:before="0"/>
        <w:rPr>
          <w:sz w:val="24"/>
        </w:rPr>
      </w:pPr>
      <w:r w:rsidRPr="00983469">
        <w:rPr>
          <w:sz w:val="24"/>
        </w:rPr>
        <w:t xml:space="preserve"> description right computer</w:t>
      </w:r>
    </w:p>
    <w:p w14:paraId="647E149D" w14:textId="77777777" w:rsidR="00983469" w:rsidRPr="00983469" w:rsidRDefault="00983469" w:rsidP="00983469">
      <w:pPr>
        <w:spacing w:before="0"/>
        <w:rPr>
          <w:sz w:val="24"/>
        </w:rPr>
      </w:pPr>
      <w:r w:rsidRPr="00983469">
        <w:rPr>
          <w:sz w:val="24"/>
        </w:rPr>
        <w:t xml:space="preserve"> switchport access </w:t>
      </w:r>
      <w:proofErr w:type="spellStart"/>
      <w:r w:rsidR="0018575E">
        <w:rPr>
          <w:sz w:val="24"/>
        </w:rPr>
        <w:t>vlan</w:t>
      </w:r>
      <w:proofErr w:type="spellEnd"/>
      <w:r w:rsidRPr="00983469">
        <w:rPr>
          <w:sz w:val="24"/>
        </w:rPr>
        <w:t xml:space="preserve"> 3</w:t>
      </w:r>
    </w:p>
    <w:p w14:paraId="53E9B68E" w14:textId="77777777" w:rsidR="00983469" w:rsidRPr="00983469" w:rsidRDefault="00983469" w:rsidP="00983469">
      <w:pPr>
        <w:spacing w:before="0"/>
        <w:rPr>
          <w:sz w:val="24"/>
        </w:rPr>
      </w:pPr>
      <w:r w:rsidRPr="00983469">
        <w:rPr>
          <w:sz w:val="24"/>
        </w:rPr>
        <w:t xml:space="preserve"> switchport mode access</w:t>
      </w:r>
    </w:p>
    <w:p w14:paraId="480D5887" w14:textId="77777777" w:rsidR="00983469" w:rsidRDefault="00983469" w:rsidP="00983469">
      <w:pPr>
        <w:spacing w:before="0"/>
        <w:rPr>
          <w:sz w:val="24"/>
        </w:rPr>
      </w:pPr>
      <w:r w:rsidRPr="00983469">
        <w:rPr>
          <w:sz w:val="24"/>
        </w:rPr>
        <w:t xml:space="preserve"> </w:t>
      </w:r>
      <w:proofErr w:type="spellStart"/>
      <w:r w:rsidRPr="00983469">
        <w:rPr>
          <w:sz w:val="24"/>
        </w:rPr>
        <w:t>ip</w:t>
      </w:r>
      <w:proofErr w:type="spellEnd"/>
      <w:r w:rsidRPr="00983469">
        <w:rPr>
          <w:sz w:val="24"/>
        </w:rPr>
        <w:t xml:space="preserve"> </w:t>
      </w:r>
      <w:proofErr w:type="spellStart"/>
      <w:r w:rsidRPr="00983469">
        <w:rPr>
          <w:sz w:val="24"/>
        </w:rPr>
        <w:t>vrf</w:t>
      </w:r>
      <w:proofErr w:type="spellEnd"/>
      <w:r w:rsidRPr="00983469">
        <w:rPr>
          <w:sz w:val="24"/>
        </w:rPr>
        <w:t xml:space="preserve"> forwarding right</w:t>
      </w:r>
    </w:p>
    <w:p w14:paraId="4309FEF2" w14:textId="77777777" w:rsidR="00D93E71" w:rsidRDefault="00D93E71" w:rsidP="00D93E71">
      <w:pPr>
        <w:spacing w:before="0"/>
        <w:rPr>
          <w:sz w:val="24"/>
        </w:rPr>
      </w:pPr>
    </w:p>
    <w:p w14:paraId="718663D3" w14:textId="77777777" w:rsidR="00547CF0" w:rsidRDefault="00547CF0" w:rsidP="00547CF0">
      <w:pPr>
        <w:pStyle w:val="Heading2"/>
        <w:rPr>
          <w:sz w:val="28"/>
        </w:rPr>
      </w:pPr>
      <w:r>
        <w:rPr>
          <w:sz w:val="28"/>
        </w:rPr>
        <w:t xml:space="preserve">Show </w:t>
      </w:r>
      <w:r w:rsidR="00092C3A">
        <w:rPr>
          <w:sz w:val="28"/>
        </w:rPr>
        <w:t>commands</w:t>
      </w:r>
    </w:p>
    <w:p w14:paraId="4BB094A8" w14:textId="77777777" w:rsidR="00547CF0" w:rsidRDefault="00092C3A" w:rsidP="00547CF0">
      <w:pPr>
        <w:pStyle w:val="Heading3"/>
      </w:pPr>
      <w:r>
        <w:t>verifying that routers are running VRf</w:t>
      </w:r>
      <w:r w:rsidR="00547CF0">
        <w:t>:</w:t>
      </w:r>
    </w:p>
    <w:p w14:paraId="5043C660" w14:textId="77777777" w:rsidR="00092C3A" w:rsidRPr="00092C3A" w:rsidRDefault="00092C3A" w:rsidP="00092C3A">
      <w:pPr>
        <w:spacing w:before="0"/>
        <w:ind w:firstLine="648"/>
        <w:rPr>
          <w:sz w:val="24"/>
        </w:rPr>
      </w:pPr>
      <w:r>
        <w:rPr>
          <w:sz w:val="24"/>
        </w:rPr>
        <w:t>These are the 4 sub-interfaces (two on each physical port) on R3.</w:t>
      </w:r>
    </w:p>
    <w:p w14:paraId="531E2671" w14:textId="77777777" w:rsidR="00092C3A" w:rsidRDefault="00547CF0" w:rsidP="00092C3A">
      <w:r>
        <w:rPr>
          <w:noProof/>
        </w:rPr>
        <w:drawing>
          <wp:inline distT="0" distB="0" distL="0" distR="0" wp14:anchorId="0B7677F3" wp14:editId="5AE4674A">
            <wp:extent cx="5943600" cy="87172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1728"/>
                    </a:xfrm>
                    <a:prstGeom prst="rect">
                      <a:avLst/>
                    </a:prstGeom>
                    <a:noFill/>
                    <a:ln>
                      <a:noFill/>
                    </a:ln>
                  </pic:spPr>
                </pic:pic>
              </a:graphicData>
            </a:graphic>
          </wp:inline>
        </w:drawing>
      </w:r>
    </w:p>
    <w:p w14:paraId="46B5A786" w14:textId="77777777" w:rsidR="00092C3A" w:rsidRDefault="00092C3A" w:rsidP="00092C3A"/>
    <w:p w14:paraId="41E89DCA" w14:textId="77777777" w:rsidR="00547CF0" w:rsidRPr="00092C3A" w:rsidRDefault="00092C3A" w:rsidP="00092C3A">
      <w:pPr>
        <w:ind w:left="0" w:firstLine="720"/>
        <w:rPr>
          <w:sz w:val="24"/>
        </w:rPr>
      </w:pPr>
      <w:r w:rsidRPr="00092C3A">
        <w:rPr>
          <w:sz w:val="24"/>
        </w:rPr>
        <w:t xml:space="preserve">Since VRF is running on R3, the normal non-VRF router is not functional. Thus, you can’t see any normal routes on R3 (not even R3’s local ports like G0/0, G0/1, or serial ports). </w:t>
      </w:r>
    </w:p>
    <w:p w14:paraId="13FA2D9F" w14:textId="77777777" w:rsidR="00092C3A" w:rsidRDefault="00547CF0" w:rsidP="00120FFF">
      <w:r>
        <w:rPr>
          <w:noProof/>
        </w:rPr>
        <w:drawing>
          <wp:inline distT="0" distB="0" distL="0" distR="0" wp14:anchorId="075B5CB3" wp14:editId="56FFF832">
            <wp:extent cx="5943600" cy="198366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3667"/>
                    </a:xfrm>
                    <a:prstGeom prst="rect">
                      <a:avLst/>
                    </a:prstGeom>
                    <a:noFill/>
                    <a:ln>
                      <a:noFill/>
                    </a:ln>
                  </pic:spPr>
                </pic:pic>
              </a:graphicData>
            </a:graphic>
          </wp:inline>
        </w:drawing>
      </w:r>
    </w:p>
    <w:p w14:paraId="7FB4DB10" w14:textId="77777777" w:rsidR="00092C3A" w:rsidRDefault="00092C3A" w:rsidP="00092C3A">
      <w:pPr>
        <w:pStyle w:val="Heading3"/>
      </w:pPr>
      <w:r>
        <w:lastRenderedPageBreak/>
        <w:t>verifying that vrf is working and two networks are isolated:</w:t>
      </w:r>
    </w:p>
    <w:p w14:paraId="5844FEC1" w14:textId="77777777" w:rsidR="00524EF3" w:rsidRDefault="00092C3A" w:rsidP="00524EF3">
      <w:pPr>
        <w:spacing w:before="0"/>
        <w:ind w:firstLine="648"/>
        <w:rPr>
          <w:sz w:val="24"/>
        </w:rPr>
      </w:pPr>
      <w:r>
        <w:rPr>
          <w:sz w:val="24"/>
        </w:rPr>
        <w:t xml:space="preserve">Though normal routes are not showed, VRF routes are </w:t>
      </w:r>
      <w:r w:rsidR="00524EF3">
        <w:rPr>
          <w:sz w:val="24"/>
        </w:rPr>
        <w:t>indeed working, as showed below. VRF Left and Right are separated. It is verified by loopback R1’s 10.10.51.0/24 in Left and R2’s 10.10.52.0/24 in Right.</w:t>
      </w:r>
    </w:p>
    <w:p w14:paraId="69EE1B63" w14:textId="77777777" w:rsidR="00547CF0" w:rsidRDefault="00524EF3" w:rsidP="00524EF3">
      <w:pPr>
        <w:spacing w:before="0"/>
        <w:rPr>
          <w:sz w:val="24"/>
        </w:rPr>
      </w:pPr>
      <w:r>
        <w:rPr>
          <w:noProof/>
        </w:rPr>
        <mc:AlternateContent>
          <mc:Choice Requires="wps">
            <w:drawing>
              <wp:anchor distT="0" distB="0" distL="114300" distR="114300" simplePos="0" relativeHeight="251661312" behindDoc="0" locked="0" layoutInCell="1" allowOverlap="1" wp14:anchorId="34E186B5" wp14:editId="4AF9A0D9">
                <wp:simplePos x="0" y="0"/>
                <wp:positionH relativeFrom="column">
                  <wp:posOffset>662940</wp:posOffset>
                </wp:positionH>
                <wp:positionV relativeFrom="paragraph">
                  <wp:posOffset>6245225</wp:posOffset>
                </wp:positionV>
                <wp:extent cx="4930140" cy="152400"/>
                <wp:effectExtent l="19050" t="19050" r="22860" b="19050"/>
                <wp:wrapNone/>
                <wp:docPr id="54" name="Rectangle 54"/>
                <wp:cNvGraphicFramePr/>
                <a:graphic xmlns:a="http://schemas.openxmlformats.org/drawingml/2006/main">
                  <a:graphicData uri="http://schemas.microsoft.com/office/word/2010/wordprocessingShape">
                    <wps:wsp>
                      <wps:cNvSpPr/>
                      <wps:spPr>
                        <a:xfrm>
                          <a:off x="0" y="0"/>
                          <a:ext cx="4930140" cy="15240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C1C0D" id="Rectangle 54" o:spid="_x0000_s1026" style="position:absolute;margin-left:52.2pt;margin-top:491.75pt;width:388.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" filled="f" strokecolor="white [3212]" strokeweight="3pt"/>
            </w:pict>
          </mc:Fallback>
        </mc:AlternateContent>
      </w:r>
      <w:r>
        <w:rPr>
          <w:noProof/>
        </w:rPr>
        <mc:AlternateContent>
          <mc:Choice Requires="wps">
            <w:drawing>
              <wp:anchor distT="0" distB="0" distL="114300" distR="114300" simplePos="0" relativeHeight="251659264" behindDoc="0" locked="0" layoutInCell="1" allowOverlap="1" wp14:anchorId="659C8F87" wp14:editId="423B210F">
                <wp:simplePos x="0" y="0"/>
                <wp:positionH relativeFrom="column">
                  <wp:posOffset>662940</wp:posOffset>
                </wp:positionH>
                <wp:positionV relativeFrom="paragraph">
                  <wp:posOffset>3075305</wp:posOffset>
                </wp:positionV>
                <wp:extent cx="4930140" cy="152400"/>
                <wp:effectExtent l="19050" t="19050" r="22860" b="19050"/>
                <wp:wrapNone/>
                <wp:docPr id="53" name="Rectangle 53"/>
                <wp:cNvGraphicFramePr/>
                <a:graphic xmlns:a="http://schemas.openxmlformats.org/drawingml/2006/main">
                  <a:graphicData uri="http://schemas.microsoft.com/office/word/2010/wordprocessingShape">
                    <wps:wsp>
                      <wps:cNvSpPr/>
                      <wps:spPr>
                        <a:xfrm>
                          <a:off x="0" y="0"/>
                          <a:ext cx="4930140" cy="15240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2E0" id="Rectangle 53" o:spid="_x0000_s1026" style="position:absolute;margin-left:52.2pt;margin-top:242.15pt;width:388.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" filled="f" strokecolor="white [3212]" strokeweight="3pt"/>
            </w:pict>
          </mc:Fallback>
        </mc:AlternateContent>
      </w:r>
      <w:r w:rsidR="00092C3A">
        <w:rPr>
          <w:noProof/>
        </w:rPr>
        <w:drawing>
          <wp:inline distT="0" distB="0" distL="0" distR="0" wp14:anchorId="71700F51" wp14:editId="73089294">
            <wp:extent cx="5943600" cy="6583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6E9D86AB" w14:textId="77777777" w:rsidR="00524EF3" w:rsidRDefault="00524EF3" w:rsidP="00524EF3">
      <w:pPr>
        <w:spacing w:before="0"/>
        <w:rPr>
          <w:sz w:val="24"/>
        </w:rPr>
      </w:pPr>
    </w:p>
    <w:p w14:paraId="2C4448EE" w14:textId="77777777" w:rsidR="001321B8" w:rsidRDefault="00524EF3" w:rsidP="00524EF3">
      <w:pPr>
        <w:spacing w:before="0"/>
        <w:ind w:firstLine="648"/>
        <w:rPr>
          <w:sz w:val="24"/>
        </w:rPr>
      </w:pPr>
      <w:r>
        <w:rPr>
          <w:sz w:val="24"/>
        </w:rPr>
        <w:t xml:space="preserve">The next screenshot shows pings towards </w:t>
      </w:r>
      <w:r w:rsidRPr="00524EF3">
        <w:rPr>
          <w:b/>
          <w:sz w:val="24"/>
        </w:rPr>
        <w:t>lo</w:t>
      </w:r>
      <w:r>
        <w:rPr>
          <w:b/>
          <w:sz w:val="24"/>
        </w:rPr>
        <w:t>opback</w:t>
      </w:r>
      <w:r w:rsidRPr="00524EF3">
        <w:rPr>
          <w:b/>
          <w:sz w:val="24"/>
        </w:rPr>
        <w:t>2 10.10.51.1 for Left</w:t>
      </w:r>
      <w:r>
        <w:rPr>
          <w:sz w:val="24"/>
        </w:rPr>
        <w:t xml:space="preserve"> and </w:t>
      </w:r>
      <w:r>
        <w:rPr>
          <w:b/>
          <w:sz w:val="24"/>
        </w:rPr>
        <w:t>loopback3 10.10.52.1 for Right</w:t>
      </w:r>
      <w:r w:rsidR="001321B8">
        <w:rPr>
          <w:sz w:val="24"/>
        </w:rPr>
        <w:t xml:space="preserve">. Since the router is running VRF, the normal router ping to 10.10.51.1 didn’t work. Ping from </w:t>
      </w:r>
      <w:r w:rsidR="001321B8">
        <w:rPr>
          <w:b/>
          <w:sz w:val="24"/>
        </w:rPr>
        <w:t xml:space="preserve">VRF Left </w:t>
      </w:r>
      <w:r w:rsidR="001321B8">
        <w:rPr>
          <w:sz w:val="24"/>
        </w:rPr>
        <w:t xml:space="preserve">to </w:t>
      </w:r>
      <w:r w:rsidR="001321B8" w:rsidRPr="001321B8">
        <w:rPr>
          <w:b/>
          <w:sz w:val="24"/>
        </w:rPr>
        <w:t xml:space="preserve">10.10.51.1 </w:t>
      </w:r>
      <w:r w:rsidR="001321B8">
        <w:rPr>
          <w:sz w:val="24"/>
        </w:rPr>
        <w:t xml:space="preserve">works because loopback 2 is in VRF Left. Ping </w:t>
      </w:r>
      <w:r w:rsidR="001321B8">
        <w:rPr>
          <w:sz w:val="24"/>
        </w:rPr>
        <w:lastRenderedPageBreak/>
        <w:t xml:space="preserve">from </w:t>
      </w:r>
      <w:r w:rsidR="001321B8">
        <w:rPr>
          <w:b/>
          <w:sz w:val="24"/>
        </w:rPr>
        <w:t xml:space="preserve">VRF Right </w:t>
      </w:r>
      <w:r w:rsidR="001321B8">
        <w:rPr>
          <w:sz w:val="24"/>
        </w:rPr>
        <w:t xml:space="preserve">didn’t work because VRF Right and loopback 2 are in different VRF domain. It shows that my VRF configuration is indeed working and two networks are separated. </w:t>
      </w:r>
    </w:p>
    <w:p w14:paraId="52AEA136" w14:textId="77777777" w:rsidR="00524EF3" w:rsidRPr="001321B8" w:rsidRDefault="001321B8" w:rsidP="00524EF3">
      <w:pPr>
        <w:spacing w:before="0"/>
        <w:ind w:firstLine="648"/>
        <w:rPr>
          <w:sz w:val="24"/>
        </w:rPr>
      </w:pPr>
      <w:r>
        <w:rPr>
          <w:sz w:val="24"/>
        </w:rPr>
        <w:t>Vice versa, the same principle appl</w:t>
      </w:r>
      <w:r w:rsidR="00120FFF">
        <w:rPr>
          <w:sz w:val="24"/>
        </w:rPr>
        <w:t>ies</w:t>
      </w:r>
      <w:r>
        <w:rPr>
          <w:sz w:val="24"/>
        </w:rPr>
        <w:t xml:space="preserve"> to loopback3 in VRF Right.</w:t>
      </w:r>
    </w:p>
    <w:p w14:paraId="106B6ACA" w14:textId="77777777" w:rsidR="00547CF0" w:rsidRPr="00A8522F" w:rsidRDefault="00120FFF" w:rsidP="00A8522F">
      <w:r>
        <w:rPr>
          <w:noProof/>
        </w:rPr>
        <mc:AlternateContent>
          <mc:Choice Requires="wps">
            <w:drawing>
              <wp:anchor distT="0" distB="0" distL="114300" distR="114300" simplePos="0" relativeHeight="251669504" behindDoc="0" locked="0" layoutInCell="1" allowOverlap="1" wp14:anchorId="2AEC3738" wp14:editId="430F3822">
                <wp:simplePos x="0" y="0"/>
                <wp:positionH relativeFrom="margin">
                  <wp:posOffset>80010</wp:posOffset>
                </wp:positionH>
                <wp:positionV relativeFrom="paragraph">
                  <wp:posOffset>1950720</wp:posOffset>
                </wp:positionV>
                <wp:extent cx="426720" cy="175260"/>
                <wp:effectExtent l="19050" t="19050" r="11430" b="15240"/>
                <wp:wrapNone/>
                <wp:docPr id="58" name="Rectangle 58"/>
                <wp:cNvGraphicFramePr/>
                <a:graphic xmlns:a="http://schemas.openxmlformats.org/drawingml/2006/main">
                  <a:graphicData uri="http://schemas.microsoft.com/office/word/2010/wordprocessingShape">
                    <wps:wsp>
                      <wps:cNvSpPr/>
                      <wps:spPr>
                        <a:xfrm>
                          <a:off x="0" y="0"/>
                          <a:ext cx="426720" cy="17526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1295D" id="Rectangle 58" o:spid="_x0000_s1026" style="position:absolute;margin-left:6.3pt;margin-top:153.6pt;width:33.6pt;height:1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" filled="f" strokecolor="white [3212]" strokeweight="3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9E9538F" wp14:editId="47375B4F">
                <wp:simplePos x="0" y="0"/>
                <wp:positionH relativeFrom="column">
                  <wp:posOffset>60960</wp:posOffset>
                </wp:positionH>
                <wp:positionV relativeFrom="paragraph">
                  <wp:posOffset>1226820</wp:posOffset>
                </wp:positionV>
                <wp:extent cx="426720" cy="175260"/>
                <wp:effectExtent l="19050" t="19050" r="11430" b="15240"/>
                <wp:wrapNone/>
                <wp:docPr id="57" name="Rectangle 57"/>
                <wp:cNvGraphicFramePr/>
                <a:graphic xmlns:a="http://schemas.openxmlformats.org/drawingml/2006/main">
                  <a:graphicData uri="http://schemas.microsoft.com/office/word/2010/wordprocessingShape">
                    <wps:wsp>
                      <wps:cNvSpPr/>
                      <wps:spPr>
                        <a:xfrm>
                          <a:off x="0" y="0"/>
                          <a:ext cx="426720" cy="17526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3F6BC" id="Rectangle 57" o:spid="_x0000_s1026" style="position:absolute;margin-left:4.8pt;margin-top:96.6pt;width:33.6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" filled="f" strokecolor="white [3212]" strokeweight="3pt"/>
            </w:pict>
          </mc:Fallback>
        </mc:AlternateContent>
      </w:r>
      <w:r>
        <w:rPr>
          <w:noProof/>
        </w:rPr>
        <mc:AlternateContent>
          <mc:Choice Requires="wps">
            <w:drawing>
              <wp:anchor distT="0" distB="0" distL="114300" distR="114300" simplePos="0" relativeHeight="251665408" behindDoc="0" locked="0" layoutInCell="1" allowOverlap="1" wp14:anchorId="31B6AEAE" wp14:editId="48581FE7">
                <wp:simplePos x="0" y="0"/>
                <wp:positionH relativeFrom="column">
                  <wp:posOffset>251460</wp:posOffset>
                </wp:positionH>
                <wp:positionV relativeFrom="paragraph">
                  <wp:posOffset>1501140</wp:posOffset>
                </wp:positionV>
                <wp:extent cx="1844040" cy="182880"/>
                <wp:effectExtent l="19050" t="19050" r="22860" b="26670"/>
                <wp:wrapNone/>
                <wp:docPr id="56" name="Rectangle 56"/>
                <wp:cNvGraphicFramePr/>
                <a:graphic xmlns:a="http://schemas.openxmlformats.org/drawingml/2006/main">
                  <a:graphicData uri="http://schemas.microsoft.com/office/word/2010/wordprocessingShape">
                    <wps:wsp>
                      <wps:cNvSpPr/>
                      <wps:spPr>
                        <a:xfrm>
                          <a:off x="0" y="0"/>
                          <a:ext cx="1844040" cy="18288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D9345" id="Rectangle 56" o:spid="_x0000_s1026" style="position:absolute;margin-left:19.8pt;margin-top:118.2pt;width:145.2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" filled="f" strokecolor="white [3212]" strokeweight="3pt"/>
            </w:pict>
          </mc:Fallback>
        </mc:AlternateContent>
      </w:r>
      <w:r>
        <w:rPr>
          <w:noProof/>
        </w:rPr>
        <mc:AlternateContent>
          <mc:Choice Requires="wps">
            <w:drawing>
              <wp:anchor distT="0" distB="0" distL="114300" distR="114300" simplePos="0" relativeHeight="251663360" behindDoc="0" locked="0" layoutInCell="1" allowOverlap="1" wp14:anchorId="77CCC0D3" wp14:editId="050E4BAD">
                <wp:simplePos x="0" y="0"/>
                <wp:positionH relativeFrom="column">
                  <wp:posOffset>243840</wp:posOffset>
                </wp:positionH>
                <wp:positionV relativeFrom="paragraph">
                  <wp:posOffset>800100</wp:posOffset>
                </wp:positionV>
                <wp:extent cx="1844040" cy="182880"/>
                <wp:effectExtent l="19050" t="19050" r="22860" b="26670"/>
                <wp:wrapNone/>
                <wp:docPr id="55" name="Rectangle 55"/>
                <wp:cNvGraphicFramePr/>
                <a:graphic xmlns:a="http://schemas.openxmlformats.org/drawingml/2006/main">
                  <a:graphicData uri="http://schemas.microsoft.com/office/word/2010/wordprocessingShape">
                    <wps:wsp>
                      <wps:cNvSpPr/>
                      <wps:spPr>
                        <a:xfrm>
                          <a:off x="0" y="0"/>
                          <a:ext cx="1844040" cy="18288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842E" id="Rectangle 55" o:spid="_x0000_s1026" style="position:absolute;margin-left:19.2pt;margin-top:63pt;width:145.2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" filled="f" strokecolor="white [3212]" strokeweight="3pt"/>
            </w:pict>
          </mc:Fallback>
        </mc:AlternateContent>
      </w:r>
      <w:r w:rsidR="00547CF0">
        <w:rPr>
          <w:noProof/>
        </w:rPr>
        <w:drawing>
          <wp:inline distT="0" distB="0" distL="0" distR="0" wp14:anchorId="1079EA6A" wp14:editId="3022B1AF">
            <wp:extent cx="5943600" cy="363457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4576"/>
                    </a:xfrm>
                    <a:prstGeom prst="rect">
                      <a:avLst/>
                    </a:prstGeom>
                    <a:noFill/>
                    <a:ln>
                      <a:noFill/>
                    </a:ln>
                  </pic:spPr>
                </pic:pic>
              </a:graphicData>
            </a:graphic>
          </wp:inline>
        </w:drawing>
      </w:r>
    </w:p>
    <w:p w14:paraId="03EC7684" w14:textId="77777777" w:rsidR="00206D85" w:rsidRDefault="0082464C" w:rsidP="00206D85">
      <w:pPr>
        <w:pStyle w:val="Heading2"/>
        <w:ind w:left="0"/>
        <w:rPr>
          <w:sz w:val="28"/>
        </w:rPr>
      </w:pPr>
      <w:r>
        <w:rPr>
          <w:sz w:val="28"/>
        </w:rPr>
        <w:t>Problems</w:t>
      </w:r>
      <w:r w:rsidR="002A7127">
        <w:rPr>
          <w:sz w:val="28"/>
        </w:rPr>
        <w:t xml:space="preserve"> encountered</w:t>
      </w:r>
    </w:p>
    <w:p w14:paraId="218B6319" w14:textId="77777777" w:rsidR="0055469E" w:rsidRPr="002A7127" w:rsidRDefault="00CB012D" w:rsidP="0082464C">
      <w:pPr>
        <w:rPr>
          <w:b/>
          <w:sz w:val="24"/>
        </w:rPr>
      </w:pPr>
      <w:r>
        <w:rPr>
          <w:b/>
          <w:sz w:val="24"/>
        </w:rPr>
        <w:t>Can’t issue “switchport mode trunk” command on Layer 3 Switch</w:t>
      </w:r>
      <w:r w:rsidR="00FB1532" w:rsidRPr="002A7127">
        <w:rPr>
          <w:b/>
          <w:sz w:val="24"/>
        </w:rPr>
        <w:t xml:space="preserve">: </w:t>
      </w:r>
    </w:p>
    <w:p w14:paraId="7B6571F2" w14:textId="77777777" w:rsidR="00D23FC1" w:rsidRDefault="004C0DB8" w:rsidP="002A7127">
      <w:pPr>
        <w:ind w:left="720"/>
        <w:rPr>
          <w:sz w:val="24"/>
        </w:rPr>
      </w:pPr>
      <w:r>
        <w:rPr>
          <w:sz w:val="24"/>
        </w:rPr>
        <w:t xml:space="preserve">For layer 3 switches, every port is by default a router port, which make “switchport” commands </w:t>
      </w:r>
      <w:proofErr w:type="gramStart"/>
      <w:r>
        <w:rPr>
          <w:sz w:val="24"/>
        </w:rPr>
        <w:t>not work</w:t>
      </w:r>
      <w:proofErr w:type="gramEnd"/>
      <w:r>
        <w:rPr>
          <w:sz w:val="24"/>
        </w:rPr>
        <w:t xml:space="preserve">. Thus, to make router ports </w:t>
      </w:r>
      <w:r w:rsidR="000E30F7">
        <w:rPr>
          <w:sz w:val="24"/>
        </w:rPr>
        <w:t>do trun</w:t>
      </w:r>
      <w:r w:rsidR="00D23FC1">
        <w:rPr>
          <w:sz w:val="24"/>
        </w:rPr>
        <w:t xml:space="preserve">k port, we need to use command </w:t>
      </w:r>
    </w:p>
    <w:p w14:paraId="7DD15622" w14:textId="77777777" w:rsidR="00D23FC1" w:rsidRDefault="00D23FC1" w:rsidP="002A7127">
      <w:pPr>
        <w:ind w:left="720"/>
        <w:rPr>
          <w:sz w:val="24"/>
        </w:rPr>
      </w:pPr>
      <w:r>
        <w:rPr>
          <w:sz w:val="24"/>
        </w:rPr>
        <w:t>“</w:t>
      </w:r>
      <w:r w:rsidRPr="00D23FC1">
        <w:rPr>
          <w:b/>
          <w:sz w:val="24"/>
        </w:rPr>
        <w:t>switchport trunk encapsulation dot1q</w:t>
      </w:r>
      <w:r>
        <w:rPr>
          <w:sz w:val="24"/>
        </w:rPr>
        <w:t>”.</w:t>
      </w:r>
    </w:p>
    <w:p w14:paraId="62E2550E" w14:textId="77777777" w:rsidR="00FB1532" w:rsidRPr="005B69CD" w:rsidRDefault="00D23FC1" w:rsidP="002A7127">
      <w:pPr>
        <w:ind w:left="720"/>
        <w:rPr>
          <w:sz w:val="24"/>
        </w:rPr>
      </w:pPr>
      <w:r>
        <w:rPr>
          <w:sz w:val="24"/>
        </w:rPr>
        <w:t xml:space="preserve">The dot1q encapsulation makes a port switchport trunk and transmit different </w:t>
      </w:r>
      <w:r w:rsidR="0018575E">
        <w:rPr>
          <w:sz w:val="24"/>
        </w:rPr>
        <w:t>VLAN</w:t>
      </w:r>
      <w:r>
        <w:rPr>
          <w:sz w:val="24"/>
        </w:rPr>
        <w:t xml:space="preserve"> traffics. </w:t>
      </w:r>
    </w:p>
    <w:p w14:paraId="1FE5D9EC" w14:textId="77777777" w:rsidR="0082464C" w:rsidRPr="002A7127" w:rsidRDefault="00CB012D" w:rsidP="0082464C">
      <w:pPr>
        <w:rPr>
          <w:b/>
          <w:sz w:val="24"/>
        </w:rPr>
      </w:pPr>
      <w:r>
        <w:rPr>
          <w:b/>
          <w:sz w:val="24"/>
        </w:rPr>
        <w:t xml:space="preserve">Can’t issue “router </w:t>
      </w:r>
      <w:proofErr w:type="spellStart"/>
      <w:r>
        <w:rPr>
          <w:b/>
          <w:sz w:val="24"/>
        </w:rPr>
        <w:t>ospf</w:t>
      </w:r>
      <w:proofErr w:type="spellEnd"/>
      <w:r>
        <w:rPr>
          <w:b/>
          <w:sz w:val="24"/>
        </w:rPr>
        <w:t xml:space="preserve"> area 0 </w:t>
      </w:r>
      <w:proofErr w:type="spellStart"/>
      <w:r>
        <w:rPr>
          <w:b/>
          <w:sz w:val="24"/>
        </w:rPr>
        <w:t>vrf</w:t>
      </w:r>
      <w:proofErr w:type="spellEnd"/>
      <w:r>
        <w:rPr>
          <w:b/>
          <w:sz w:val="24"/>
        </w:rPr>
        <w:t xml:space="preserve"> Left” command</w:t>
      </w:r>
      <w:r w:rsidR="00CF6AF9" w:rsidRPr="002A7127">
        <w:rPr>
          <w:b/>
          <w:sz w:val="24"/>
        </w:rPr>
        <w:t>:</w:t>
      </w:r>
    </w:p>
    <w:p w14:paraId="4FE5F26C" w14:textId="77777777" w:rsidR="00487FB1" w:rsidRPr="005B69CD" w:rsidRDefault="002F21BF" w:rsidP="002A7127">
      <w:pPr>
        <w:ind w:left="720"/>
        <w:rPr>
          <w:sz w:val="24"/>
        </w:rPr>
      </w:pPr>
      <w:r>
        <w:rPr>
          <w:sz w:val="24"/>
        </w:rPr>
        <w:t xml:space="preserve">R2 gave an error message when I issued this command. I didn’t figure out the source of the error, but I reloaded the router and this problem is fixed. </w:t>
      </w:r>
    </w:p>
    <w:p w14:paraId="43920236" w14:textId="77777777" w:rsidR="00904312" w:rsidRPr="002A7127" w:rsidRDefault="008C0085" w:rsidP="0082464C">
      <w:pPr>
        <w:rPr>
          <w:b/>
          <w:sz w:val="24"/>
        </w:rPr>
      </w:pPr>
      <w:r>
        <w:rPr>
          <w:b/>
          <w:sz w:val="24"/>
        </w:rPr>
        <w:t xml:space="preserve">Confusion </w:t>
      </w:r>
      <w:r w:rsidR="00F34E08">
        <w:rPr>
          <w:b/>
          <w:sz w:val="24"/>
        </w:rPr>
        <w:t>over whether it’s a connection problem or OSPF routing problem</w:t>
      </w:r>
      <w:r w:rsidR="00904312" w:rsidRPr="002A7127">
        <w:rPr>
          <w:b/>
          <w:sz w:val="24"/>
        </w:rPr>
        <w:t>:</w:t>
      </w:r>
    </w:p>
    <w:p w14:paraId="536B9773" w14:textId="77777777" w:rsidR="0082464C" w:rsidRPr="005B69CD" w:rsidRDefault="002F21BF" w:rsidP="002A7127">
      <w:pPr>
        <w:ind w:left="720"/>
        <w:rPr>
          <w:sz w:val="24"/>
        </w:rPr>
      </w:pPr>
      <w:r>
        <w:rPr>
          <w:sz w:val="24"/>
        </w:rPr>
        <w:t xml:space="preserve">It’s difficult to troubleshot when there are multiple sources or problems. Thus, </w:t>
      </w:r>
      <w:r w:rsidR="00F27223">
        <w:rPr>
          <w:sz w:val="24"/>
        </w:rPr>
        <w:t xml:space="preserve">made two model: one tests only the switch Router-On-A-Stick with VRF, and another one tests the VRF connection between different routers. In the actual project, </w:t>
      </w:r>
      <w:r>
        <w:rPr>
          <w:sz w:val="24"/>
        </w:rPr>
        <w:t>I started building my network from 10.10.1.0/24</w:t>
      </w:r>
      <w:r w:rsidR="00F27223">
        <w:rPr>
          <w:sz w:val="24"/>
        </w:rPr>
        <w:t xml:space="preserve">. First, make sure that PC1s on both sides can ping their </w:t>
      </w:r>
      <w:r w:rsidR="00F27223">
        <w:rPr>
          <w:sz w:val="24"/>
        </w:rPr>
        <w:lastRenderedPageBreak/>
        <w:t xml:space="preserve">loopback network, and that PC1s from both sides cannot ping each other. Then, I moved onto R2, made sure that the OSPF works, so on. I knew what works and where the problem could be. This style of working is useful in my future projects. </w:t>
      </w:r>
    </w:p>
    <w:p w14:paraId="619DFBB4" w14:textId="77777777" w:rsidR="00FC58C2" w:rsidRDefault="0082464C" w:rsidP="00206D85">
      <w:pPr>
        <w:pStyle w:val="Heading2"/>
        <w:ind w:left="0"/>
        <w:rPr>
          <w:sz w:val="28"/>
        </w:rPr>
      </w:pPr>
      <w:r>
        <w:rPr>
          <w:sz w:val="28"/>
        </w:rPr>
        <w:t>Summary</w:t>
      </w:r>
    </w:p>
    <w:p w14:paraId="04CE1BEF" w14:textId="77777777" w:rsidR="00894EFB" w:rsidRPr="009B3CBF" w:rsidRDefault="00894EFB" w:rsidP="00BC3CB4">
      <w:pPr>
        <w:ind w:firstLine="648"/>
        <w:rPr>
          <w:sz w:val="24"/>
          <w:szCs w:val="24"/>
        </w:rPr>
      </w:pPr>
      <w:r w:rsidRPr="009B3CBF">
        <w:rPr>
          <w:sz w:val="24"/>
          <w:szCs w:val="24"/>
        </w:rPr>
        <w:t xml:space="preserve">VRF creates multiple virtual routers within one physical router, so that the routes and traffics within each virtual router doesn’t interfere with each other. VRF is great for separating the traffic between different users or different data categories (data, voice, video). </w:t>
      </w:r>
    </w:p>
    <w:p w14:paraId="721256BE" w14:textId="77777777" w:rsidR="00894EFB" w:rsidRPr="009B3CBF" w:rsidRDefault="00894EFB" w:rsidP="00BC3CB4">
      <w:pPr>
        <w:ind w:firstLine="648"/>
        <w:rPr>
          <w:sz w:val="24"/>
          <w:szCs w:val="24"/>
        </w:rPr>
      </w:pPr>
      <w:r w:rsidRPr="009B3CBF">
        <w:rPr>
          <w:sz w:val="24"/>
          <w:szCs w:val="24"/>
        </w:rPr>
        <w:t xml:space="preserve">To test the concept that different VRF networks have no knowledge of each other, I use the same </w:t>
      </w:r>
      <w:proofErr w:type="spellStart"/>
      <w:r w:rsidRPr="009B3CBF">
        <w:rPr>
          <w:sz w:val="24"/>
          <w:szCs w:val="24"/>
        </w:rPr>
        <w:t>ip</w:t>
      </w:r>
      <w:proofErr w:type="spellEnd"/>
      <w:r w:rsidRPr="009B3CBF">
        <w:rPr>
          <w:sz w:val="24"/>
          <w:szCs w:val="24"/>
        </w:rPr>
        <w:t xml:space="preserve"> addresses for the complimentary sites of two companies. OSPF is my choice of routing protocol (other protocols like RIP or EIGRP would also work).</w:t>
      </w:r>
    </w:p>
    <w:p w14:paraId="4496BCB2" w14:textId="77777777" w:rsidR="009B3CBF" w:rsidRPr="009B3CBF" w:rsidRDefault="00894EFB" w:rsidP="00BC3CB4">
      <w:pPr>
        <w:ind w:firstLine="648"/>
        <w:rPr>
          <w:sz w:val="24"/>
          <w:szCs w:val="24"/>
        </w:rPr>
      </w:pPr>
      <w:r w:rsidRPr="009B3CBF">
        <w:rPr>
          <w:sz w:val="24"/>
          <w:szCs w:val="24"/>
        </w:rPr>
        <w:t xml:space="preserve">I associate a VLAN with </w:t>
      </w:r>
      <w:r w:rsidR="009B3CBF" w:rsidRPr="009B3CBF">
        <w:rPr>
          <w:sz w:val="24"/>
          <w:szCs w:val="24"/>
        </w:rPr>
        <w:t>a VRF by restricting both VLAN and VRF on one interface.</w:t>
      </w:r>
    </w:p>
    <w:p w14:paraId="65D1D44D" w14:textId="77777777" w:rsidR="009B3CBF" w:rsidRDefault="009B3CBF" w:rsidP="009B3CBF">
      <w:pPr>
        <w:spacing w:before="0"/>
        <w:rPr>
          <w:sz w:val="24"/>
          <w:szCs w:val="24"/>
        </w:rPr>
      </w:pPr>
    </w:p>
    <w:p w14:paraId="3DCA6D6F" w14:textId="77777777" w:rsidR="009B3CBF" w:rsidRPr="009B3CBF" w:rsidRDefault="009B3CBF" w:rsidP="009B3CBF">
      <w:pPr>
        <w:spacing w:before="0"/>
        <w:rPr>
          <w:sz w:val="24"/>
          <w:szCs w:val="24"/>
        </w:rPr>
      </w:pPr>
      <w:r w:rsidRPr="009B3CBF">
        <w:rPr>
          <w:sz w:val="24"/>
          <w:szCs w:val="24"/>
        </w:rPr>
        <w:t xml:space="preserve">For example, on </w:t>
      </w:r>
      <w:r>
        <w:rPr>
          <w:sz w:val="24"/>
          <w:szCs w:val="24"/>
        </w:rPr>
        <w:t xml:space="preserve">a </w:t>
      </w:r>
      <w:r w:rsidRPr="009B3CBF">
        <w:rPr>
          <w:sz w:val="24"/>
          <w:szCs w:val="24"/>
        </w:rPr>
        <w:t xml:space="preserve">router, these two commands associate VRF left and VLAN 2 on an interface: </w:t>
      </w:r>
    </w:p>
    <w:p w14:paraId="19D4FE8A" w14:textId="77777777" w:rsidR="009B3CBF" w:rsidRPr="009B3CBF" w:rsidRDefault="009B3CBF" w:rsidP="009B3CBF">
      <w:pPr>
        <w:spacing w:before="0"/>
        <w:rPr>
          <w:sz w:val="24"/>
          <w:szCs w:val="24"/>
        </w:rPr>
      </w:pPr>
      <w:r w:rsidRPr="009B3CBF">
        <w:rPr>
          <w:b/>
          <w:sz w:val="24"/>
          <w:szCs w:val="24"/>
        </w:rPr>
        <w:t>Router(config-</w:t>
      </w:r>
      <w:proofErr w:type="gramStart"/>
      <w:r w:rsidRPr="009B3CBF">
        <w:rPr>
          <w:b/>
          <w:sz w:val="24"/>
          <w:szCs w:val="24"/>
        </w:rPr>
        <w:t>if)#</w:t>
      </w:r>
      <w:proofErr w:type="gramEnd"/>
      <w:r w:rsidRPr="009B3CBF">
        <w:rPr>
          <w:b/>
          <w:sz w:val="24"/>
          <w:szCs w:val="24"/>
        </w:rPr>
        <w:t xml:space="preserve"> </w:t>
      </w:r>
      <w:proofErr w:type="spellStart"/>
      <w:r w:rsidRPr="009B3CBF">
        <w:rPr>
          <w:b/>
          <w:sz w:val="24"/>
          <w:szCs w:val="24"/>
        </w:rPr>
        <w:t>ip</w:t>
      </w:r>
      <w:proofErr w:type="spellEnd"/>
      <w:r w:rsidRPr="009B3CBF">
        <w:rPr>
          <w:b/>
          <w:sz w:val="24"/>
          <w:szCs w:val="24"/>
        </w:rPr>
        <w:t xml:space="preserve"> </w:t>
      </w:r>
      <w:proofErr w:type="spellStart"/>
      <w:r w:rsidRPr="009B3CBF">
        <w:rPr>
          <w:b/>
          <w:sz w:val="24"/>
          <w:szCs w:val="24"/>
        </w:rPr>
        <w:t>vrf</w:t>
      </w:r>
      <w:proofErr w:type="spellEnd"/>
      <w:r w:rsidRPr="009B3CBF">
        <w:rPr>
          <w:b/>
          <w:sz w:val="24"/>
          <w:szCs w:val="24"/>
        </w:rPr>
        <w:t xml:space="preserve"> forwarding</w:t>
      </w:r>
      <w:r w:rsidRPr="009B3CBF">
        <w:rPr>
          <w:sz w:val="24"/>
          <w:szCs w:val="24"/>
        </w:rPr>
        <w:t xml:space="preserve"> </w:t>
      </w:r>
      <w:r w:rsidRPr="009B3CBF">
        <w:rPr>
          <w:i/>
          <w:sz w:val="24"/>
          <w:szCs w:val="24"/>
        </w:rPr>
        <w:t>left</w:t>
      </w:r>
      <w:r w:rsidRPr="009B3CBF">
        <w:rPr>
          <w:sz w:val="24"/>
          <w:szCs w:val="24"/>
        </w:rPr>
        <w:t xml:space="preserve"> (name of the VRF)</w:t>
      </w:r>
    </w:p>
    <w:p w14:paraId="1B35A4FD" w14:textId="77777777" w:rsidR="009B3CBF" w:rsidRPr="009B3CBF" w:rsidRDefault="009B3CBF" w:rsidP="009B3CBF">
      <w:pPr>
        <w:spacing w:before="0"/>
        <w:rPr>
          <w:sz w:val="24"/>
          <w:szCs w:val="24"/>
        </w:rPr>
      </w:pPr>
      <w:r w:rsidRPr="009B3CBF">
        <w:rPr>
          <w:b/>
          <w:sz w:val="24"/>
          <w:szCs w:val="24"/>
        </w:rPr>
        <w:t>Router(config-</w:t>
      </w:r>
      <w:proofErr w:type="gramStart"/>
      <w:r w:rsidRPr="009B3CBF">
        <w:rPr>
          <w:b/>
          <w:sz w:val="24"/>
          <w:szCs w:val="24"/>
        </w:rPr>
        <w:t>if)#</w:t>
      </w:r>
      <w:proofErr w:type="gramEnd"/>
      <w:r w:rsidRPr="009B3CBF">
        <w:rPr>
          <w:b/>
          <w:sz w:val="24"/>
          <w:szCs w:val="24"/>
        </w:rPr>
        <w:t xml:space="preserve"> encapsulation dot1Q</w:t>
      </w:r>
      <w:r w:rsidRPr="009B3CBF">
        <w:rPr>
          <w:sz w:val="24"/>
          <w:szCs w:val="24"/>
        </w:rPr>
        <w:t xml:space="preserve"> </w:t>
      </w:r>
      <w:r w:rsidRPr="00C54657">
        <w:rPr>
          <w:i/>
          <w:sz w:val="24"/>
          <w:szCs w:val="24"/>
        </w:rPr>
        <w:t>2</w:t>
      </w:r>
      <w:r w:rsidRPr="009B3CBF">
        <w:rPr>
          <w:sz w:val="24"/>
          <w:szCs w:val="24"/>
        </w:rPr>
        <w:t xml:space="preserve"> (number of the VLAN)</w:t>
      </w:r>
    </w:p>
    <w:p w14:paraId="740741DE" w14:textId="77777777" w:rsidR="009B3CBF" w:rsidRDefault="009B3CBF" w:rsidP="009B3CBF">
      <w:pPr>
        <w:spacing w:before="0"/>
        <w:rPr>
          <w:sz w:val="24"/>
        </w:rPr>
      </w:pPr>
      <w:r>
        <w:rPr>
          <w:sz w:val="24"/>
        </w:rPr>
        <w:tab/>
      </w:r>
    </w:p>
    <w:p w14:paraId="5576D82F" w14:textId="77777777" w:rsidR="009B3CBF" w:rsidRDefault="009B3CBF" w:rsidP="009B3CBF">
      <w:pPr>
        <w:spacing w:before="0"/>
        <w:rPr>
          <w:sz w:val="24"/>
        </w:rPr>
      </w:pPr>
      <w:r>
        <w:rPr>
          <w:sz w:val="24"/>
        </w:rPr>
        <w:t xml:space="preserve">On a switch, these </w:t>
      </w:r>
      <w:r w:rsidR="00C54657">
        <w:rPr>
          <w:sz w:val="24"/>
        </w:rPr>
        <w:t>three</w:t>
      </w:r>
      <w:r>
        <w:rPr>
          <w:sz w:val="24"/>
        </w:rPr>
        <w:t xml:space="preserve"> commands associate VRF left and VLAN 2 on an interface:</w:t>
      </w:r>
    </w:p>
    <w:p w14:paraId="4B506AB3" w14:textId="77777777" w:rsidR="009B3CBF" w:rsidRPr="00983469" w:rsidRDefault="002165CE" w:rsidP="009B3CBF">
      <w:pPr>
        <w:spacing w:before="0"/>
        <w:rPr>
          <w:sz w:val="24"/>
        </w:rPr>
      </w:pPr>
      <w:r w:rsidRPr="00C54657">
        <w:rPr>
          <w:b/>
          <w:sz w:val="24"/>
        </w:rPr>
        <w:t>Switch(config-</w:t>
      </w:r>
      <w:proofErr w:type="gramStart"/>
      <w:r w:rsidRPr="00C54657">
        <w:rPr>
          <w:b/>
          <w:sz w:val="24"/>
        </w:rPr>
        <w:t>if)</w:t>
      </w:r>
      <w:r w:rsidR="00C54657" w:rsidRPr="00C54657">
        <w:rPr>
          <w:b/>
          <w:sz w:val="24"/>
        </w:rPr>
        <w:t>#</w:t>
      </w:r>
      <w:proofErr w:type="gramEnd"/>
      <w:r w:rsidR="00C54657" w:rsidRPr="00C54657">
        <w:rPr>
          <w:b/>
          <w:sz w:val="24"/>
        </w:rPr>
        <w:t xml:space="preserve"> </w:t>
      </w:r>
      <w:r w:rsidR="009B3CBF" w:rsidRPr="00C54657">
        <w:rPr>
          <w:b/>
          <w:sz w:val="24"/>
        </w:rPr>
        <w:t xml:space="preserve">switchport access </w:t>
      </w:r>
      <w:proofErr w:type="spellStart"/>
      <w:r w:rsidR="009B3CBF" w:rsidRPr="00C54657">
        <w:rPr>
          <w:b/>
          <w:sz w:val="24"/>
        </w:rPr>
        <w:t>vlan</w:t>
      </w:r>
      <w:proofErr w:type="spellEnd"/>
      <w:r w:rsidR="009B3CBF" w:rsidRPr="00983469">
        <w:rPr>
          <w:sz w:val="24"/>
        </w:rPr>
        <w:t xml:space="preserve"> </w:t>
      </w:r>
      <w:r w:rsidR="00C54657">
        <w:rPr>
          <w:i/>
          <w:sz w:val="24"/>
        </w:rPr>
        <w:t>2</w:t>
      </w:r>
      <w:r w:rsidR="00C54657">
        <w:rPr>
          <w:sz w:val="24"/>
        </w:rPr>
        <w:t xml:space="preserve"> </w:t>
      </w:r>
      <w:r w:rsidR="00C54657" w:rsidRPr="009B3CBF">
        <w:rPr>
          <w:sz w:val="24"/>
          <w:szCs w:val="24"/>
        </w:rPr>
        <w:t>(name of the VRF)</w:t>
      </w:r>
    </w:p>
    <w:p w14:paraId="671A36E2" w14:textId="77777777" w:rsidR="009B3CBF" w:rsidRPr="00983469" w:rsidRDefault="009B3CBF" w:rsidP="009B3CBF">
      <w:pPr>
        <w:spacing w:before="0"/>
        <w:ind w:left="0"/>
        <w:rPr>
          <w:sz w:val="24"/>
        </w:rPr>
      </w:pPr>
      <w:r w:rsidRPr="00983469">
        <w:rPr>
          <w:sz w:val="24"/>
        </w:rPr>
        <w:t xml:space="preserve"> </w:t>
      </w:r>
      <w:r w:rsidR="00C54657">
        <w:rPr>
          <w:sz w:val="24"/>
        </w:rPr>
        <w:t>Switch(config-</w:t>
      </w:r>
      <w:proofErr w:type="gramStart"/>
      <w:r w:rsidR="00C54657">
        <w:rPr>
          <w:sz w:val="24"/>
        </w:rPr>
        <w:t>if)#</w:t>
      </w:r>
      <w:proofErr w:type="gramEnd"/>
      <w:r w:rsidR="00C54657">
        <w:rPr>
          <w:sz w:val="24"/>
        </w:rPr>
        <w:t xml:space="preserve"> </w:t>
      </w:r>
      <w:r w:rsidRPr="00983469">
        <w:rPr>
          <w:sz w:val="24"/>
        </w:rPr>
        <w:t>switchport mode access</w:t>
      </w:r>
    </w:p>
    <w:p w14:paraId="73B85E7B" w14:textId="77777777" w:rsidR="009B3CBF" w:rsidRDefault="009B3CBF" w:rsidP="009B3CBF">
      <w:pPr>
        <w:spacing w:before="0"/>
        <w:ind w:left="0"/>
        <w:rPr>
          <w:sz w:val="24"/>
        </w:rPr>
      </w:pPr>
      <w:r w:rsidRPr="00983469">
        <w:rPr>
          <w:sz w:val="24"/>
        </w:rPr>
        <w:t xml:space="preserve"> </w:t>
      </w:r>
      <w:r w:rsidR="00C54657" w:rsidRPr="00C54657">
        <w:rPr>
          <w:b/>
          <w:sz w:val="24"/>
        </w:rPr>
        <w:t>Switch(config-</w:t>
      </w:r>
      <w:proofErr w:type="gramStart"/>
      <w:r w:rsidR="00C54657" w:rsidRPr="00C54657">
        <w:rPr>
          <w:b/>
          <w:sz w:val="24"/>
        </w:rPr>
        <w:t>if)#</w:t>
      </w:r>
      <w:proofErr w:type="gramEnd"/>
      <w:r w:rsidR="00C54657" w:rsidRPr="00C54657">
        <w:rPr>
          <w:b/>
          <w:sz w:val="24"/>
        </w:rPr>
        <w:t xml:space="preserve"> </w:t>
      </w:r>
      <w:proofErr w:type="spellStart"/>
      <w:r w:rsidRPr="00C54657">
        <w:rPr>
          <w:b/>
          <w:sz w:val="24"/>
        </w:rPr>
        <w:t>ip</w:t>
      </w:r>
      <w:proofErr w:type="spellEnd"/>
      <w:r w:rsidRPr="00C54657">
        <w:rPr>
          <w:b/>
          <w:sz w:val="24"/>
        </w:rPr>
        <w:t xml:space="preserve"> </w:t>
      </w:r>
      <w:proofErr w:type="spellStart"/>
      <w:r w:rsidRPr="00C54657">
        <w:rPr>
          <w:b/>
          <w:sz w:val="24"/>
        </w:rPr>
        <w:t>vrf</w:t>
      </w:r>
      <w:proofErr w:type="spellEnd"/>
      <w:r w:rsidRPr="00C54657">
        <w:rPr>
          <w:b/>
          <w:sz w:val="24"/>
        </w:rPr>
        <w:t xml:space="preserve"> forwarding </w:t>
      </w:r>
      <w:r w:rsidRPr="00C54657">
        <w:rPr>
          <w:b/>
          <w:i/>
          <w:sz w:val="24"/>
        </w:rPr>
        <w:t xml:space="preserve">left </w:t>
      </w:r>
      <w:r w:rsidRPr="00C54657">
        <w:rPr>
          <w:sz w:val="24"/>
        </w:rPr>
        <w:t>(name of the VRF)</w:t>
      </w:r>
    </w:p>
    <w:p w14:paraId="030D817C" w14:textId="77777777" w:rsidR="00C54657" w:rsidRDefault="00C54657" w:rsidP="009B3CBF">
      <w:pPr>
        <w:spacing w:before="0"/>
        <w:ind w:left="0"/>
        <w:rPr>
          <w:b/>
          <w:sz w:val="24"/>
        </w:rPr>
      </w:pPr>
      <w:r>
        <w:rPr>
          <w:b/>
          <w:sz w:val="24"/>
        </w:rPr>
        <w:tab/>
      </w:r>
    </w:p>
    <w:p w14:paraId="382D1BA2" w14:textId="77777777" w:rsidR="00C24A65" w:rsidRPr="007905D1" w:rsidRDefault="00C54657" w:rsidP="00C54657">
      <w:pPr>
        <w:spacing w:before="0"/>
        <w:ind w:left="0" w:firstLine="720"/>
        <w:rPr>
          <w:sz w:val="24"/>
        </w:rPr>
      </w:pPr>
      <w:r>
        <w:rPr>
          <w:sz w:val="24"/>
        </w:rPr>
        <w:t xml:space="preserve">That’s the core of VRF commands. Then add OSPF and other necessary commands, and a VRF router is ready to go. </w:t>
      </w:r>
    </w:p>
    <w:sectPr w:rsidR="00C24A65" w:rsidRPr="007905D1">
      <w:headerReference w:type="default" r:id="rId13"/>
      <w:footerReference w:type="default" r:id="rId14"/>
      <w:headerReference w:type="first" r:id="rId15"/>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C4368" w14:textId="77777777" w:rsidR="00800C0A" w:rsidRDefault="00800C0A">
      <w:r>
        <w:separator/>
      </w:r>
    </w:p>
    <w:p w14:paraId="39E2B311" w14:textId="77777777" w:rsidR="00800C0A" w:rsidRDefault="00800C0A"/>
  </w:endnote>
  <w:endnote w:type="continuationSeparator" w:id="0">
    <w:p w14:paraId="135CED41" w14:textId="77777777" w:rsidR="00800C0A" w:rsidRDefault="00800C0A">
      <w:r>
        <w:continuationSeparator/>
      </w:r>
    </w:p>
    <w:p w14:paraId="6F068FC8" w14:textId="77777777" w:rsidR="00800C0A" w:rsidRDefault="00800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2165CE" w14:paraId="1427B447" w14:textId="77777777" w:rsidTr="005A54FA">
      <w:tc>
        <w:tcPr>
          <w:tcW w:w="750" w:type="pct"/>
        </w:tcPr>
        <w:p w14:paraId="2493632C" w14:textId="4F2C7365" w:rsidR="002165CE" w:rsidRDefault="00800C0A"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r w:rsidR="00C57449">
                <w:t>mar. 2019</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550460F" w14:textId="0B3ACE9B" w:rsidR="002165CE" w:rsidRDefault="00D06C56" w:rsidP="00547E56">
              <w:pPr>
                <w:pStyle w:val="Footer"/>
                <w:jc w:val="center"/>
              </w:pPr>
              <w:r>
                <w:t>BINGNAN XU</w:t>
              </w:r>
            </w:p>
          </w:sdtContent>
        </w:sdt>
      </w:tc>
      <w:tc>
        <w:tcPr>
          <w:tcW w:w="750" w:type="pct"/>
        </w:tcPr>
        <w:p w14:paraId="339C7455" w14:textId="77777777" w:rsidR="002165CE" w:rsidRDefault="002165CE" w:rsidP="00547E56">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523BC1A3" w14:textId="77777777" w:rsidR="002165CE" w:rsidRDefault="002165C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474AC" w14:textId="77777777" w:rsidR="00800C0A" w:rsidRDefault="00800C0A">
      <w:r>
        <w:separator/>
      </w:r>
    </w:p>
    <w:p w14:paraId="134CA48F" w14:textId="77777777" w:rsidR="00800C0A" w:rsidRDefault="00800C0A"/>
  </w:footnote>
  <w:footnote w:type="continuationSeparator" w:id="0">
    <w:p w14:paraId="1E599767" w14:textId="77777777" w:rsidR="00800C0A" w:rsidRDefault="00800C0A">
      <w:r>
        <w:continuationSeparator/>
      </w:r>
    </w:p>
    <w:p w14:paraId="6E121352" w14:textId="77777777" w:rsidR="00800C0A" w:rsidRDefault="00800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90B2" w14:textId="77777777" w:rsidR="002165CE" w:rsidRDefault="00800C0A">
    <w:pPr>
      <w:pStyle w:val="Header"/>
    </w:pPr>
    <w:sdt>
      <w:sdtPr>
        <w:alias w:val="Confidential:"/>
        <w:tag w:val="Confidential:"/>
        <w:id w:val="-1822729698"/>
        <w:placeholder>
          <w:docPart w:val="A8469AE1243D418482096CF61F41678E"/>
        </w:placeholder>
        <w:temporary/>
        <w:showingPlcHdr/>
        <w15:appearance w15:val="hidden"/>
      </w:sdtPr>
      <w:sdtEndPr/>
      <w:sdtContent>
        <w:r w:rsidR="002165CE">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8AFC2" w14:textId="77777777" w:rsidR="002165CE" w:rsidRDefault="002165CE">
    <w:pPr>
      <w:pStyle w:val="Header"/>
    </w:pPr>
    <w:r>
      <w:rPr>
        <w:noProof/>
        <w:lang w:eastAsia="en-US"/>
      </w:rPr>
      <mc:AlternateContent>
        <mc:Choice Requires="wpg">
          <w:drawing>
            <wp:anchor distT="0" distB="0" distL="114300" distR="114300" simplePos="0" relativeHeight="251659264" behindDoc="0" locked="1" layoutInCell="1" allowOverlap="1" wp14:anchorId="340936EF" wp14:editId="608D2F1D">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27311"/>
    <w:rsid w:val="00036890"/>
    <w:rsid w:val="00077C0B"/>
    <w:rsid w:val="00082265"/>
    <w:rsid w:val="000835FF"/>
    <w:rsid w:val="00092C3A"/>
    <w:rsid w:val="000B53F8"/>
    <w:rsid w:val="000E30F7"/>
    <w:rsid w:val="00120FFF"/>
    <w:rsid w:val="00121386"/>
    <w:rsid w:val="00122F75"/>
    <w:rsid w:val="001321B8"/>
    <w:rsid w:val="00132A7B"/>
    <w:rsid w:val="00133F72"/>
    <w:rsid w:val="0014028D"/>
    <w:rsid w:val="00143CAD"/>
    <w:rsid w:val="001451B8"/>
    <w:rsid w:val="00177CCB"/>
    <w:rsid w:val="0018506C"/>
    <w:rsid w:val="0018575E"/>
    <w:rsid w:val="001912B2"/>
    <w:rsid w:val="001C344E"/>
    <w:rsid w:val="001F575A"/>
    <w:rsid w:val="00206D85"/>
    <w:rsid w:val="00207864"/>
    <w:rsid w:val="002165CE"/>
    <w:rsid w:val="002626F0"/>
    <w:rsid w:val="0026630F"/>
    <w:rsid w:val="00290347"/>
    <w:rsid w:val="002950DE"/>
    <w:rsid w:val="002A0044"/>
    <w:rsid w:val="002A052C"/>
    <w:rsid w:val="002A410D"/>
    <w:rsid w:val="002A7127"/>
    <w:rsid w:val="002F1364"/>
    <w:rsid w:val="002F21BF"/>
    <w:rsid w:val="002F685B"/>
    <w:rsid w:val="00304707"/>
    <w:rsid w:val="00307D6C"/>
    <w:rsid w:val="003362E9"/>
    <w:rsid w:val="003377F3"/>
    <w:rsid w:val="00365929"/>
    <w:rsid w:val="003801F3"/>
    <w:rsid w:val="003A11D0"/>
    <w:rsid w:val="003A445F"/>
    <w:rsid w:val="003A4FE1"/>
    <w:rsid w:val="003A607D"/>
    <w:rsid w:val="003C0801"/>
    <w:rsid w:val="003E4270"/>
    <w:rsid w:val="003F66FA"/>
    <w:rsid w:val="00404C22"/>
    <w:rsid w:val="0042231F"/>
    <w:rsid w:val="004224CB"/>
    <w:rsid w:val="00451DBB"/>
    <w:rsid w:val="00462135"/>
    <w:rsid w:val="00474746"/>
    <w:rsid w:val="00487FB1"/>
    <w:rsid w:val="004A167F"/>
    <w:rsid w:val="004C0DB8"/>
    <w:rsid w:val="004D068A"/>
    <w:rsid w:val="004D3827"/>
    <w:rsid w:val="004D4C55"/>
    <w:rsid w:val="004D5282"/>
    <w:rsid w:val="004D6422"/>
    <w:rsid w:val="004F0E9B"/>
    <w:rsid w:val="00503575"/>
    <w:rsid w:val="0050664B"/>
    <w:rsid w:val="00524EF3"/>
    <w:rsid w:val="00530E5A"/>
    <w:rsid w:val="00547CF0"/>
    <w:rsid w:val="00547E56"/>
    <w:rsid w:val="0055469E"/>
    <w:rsid w:val="005918F2"/>
    <w:rsid w:val="005A54FA"/>
    <w:rsid w:val="005B2EAF"/>
    <w:rsid w:val="005B3755"/>
    <w:rsid w:val="005B69CD"/>
    <w:rsid w:val="005D3E14"/>
    <w:rsid w:val="005E7BEC"/>
    <w:rsid w:val="00622DA6"/>
    <w:rsid w:val="0063193B"/>
    <w:rsid w:val="00633A58"/>
    <w:rsid w:val="006629AE"/>
    <w:rsid w:val="00666BFE"/>
    <w:rsid w:val="006C27C7"/>
    <w:rsid w:val="006E5D71"/>
    <w:rsid w:val="006E67C4"/>
    <w:rsid w:val="006F2718"/>
    <w:rsid w:val="0070720D"/>
    <w:rsid w:val="00710F2F"/>
    <w:rsid w:val="0071683F"/>
    <w:rsid w:val="00775B11"/>
    <w:rsid w:val="007819D8"/>
    <w:rsid w:val="00785E2A"/>
    <w:rsid w:val="007905D1"/>
    <w:rsid w:val="007D770B"/>
    <w:rsid w:val="007F4B9C"/>
    <w:rsid w:val="007F6D58"/>
    <w:rsid w:val="00800C0A"/>
    <w:rsid w:val="0082464C"/>
    <w:rsid w:val="00827282"/>
    <w:rsid w:val="008400AB"/>
    <w:rsid w:val="00876AC8"/>
    <w:rsid w:val="0088371C"/>
    <w:rsid w:val="00884BF9"/>
    <w:rsid w:val="00894EFB"/>
    <w:rsid w:val="00896D4E"/>
    <w:rsid w:val="008B5D87"/>
    <w:rsid w:val="008C0085"/>
    <w:rsid w:val="008D6629"/>
    <w:rsid w:val="0090428B"/>
    <w:rsid w:val="00904312"/>
    <w:rsid w:val="00906FCC"/>
    <w:rsid w:val="00915CC4"/>
    <w:rsid w:val="00936989"/>
    <w:rsid w:val="00983469"/>
    <w:rsid w:val="00986B3D"/>
    <w:rsid w:val="009A3525"/>
    <w:rsid w:val="009B3CBF"/>
    <w:rsid w:val="009D3A8D"/>
    <w:rsid w:val="00A45437"/>
    <w:rsid w:val="00A638EC"/>
    <w:rsid w:val="00A6594D"/>
    <w:rsid w:val="00A75E01"/>
    <w:rsid w:val="00A8522F"/>
    <w:rsid w:val="00A94C93"/>
    <w:rsid w:val="00AA133F"/>
    <w:rsid w:val="00AB429D"/>
    <w:rsid w:val="00B012EB"/>
    <w:rsid w:val="00B3132D"/>
    <w:rsid w:val="00B32572"/>
    <w:rsid w:val="00B42075"/>
    <w:rsid w:val="00B43CFB"/>
    <w:rsid w:val="00B55F7F"/>
    <w:rsid w:val="00B623B1"/>
    <w:rsid w:val="00B93122"/>
    <w:rsid w:val="00BC2D86"/>
    <w:rsid w:val="00BC3CB4"/>
    <w:rsid w:val="00BD03EC"/>
    <w:rsid w:val="00BE0195"/>
    <w:rsid w:val="00BF1BD1"/>
    <w:rsid w:val="00BF5C7C"/>
    <w:rsid w:val="00C24A65"/>
    <w:rsid w:val="00C260F6"/>
    <w:rsid w:val="00C54657"/>
    <w:rsid w:val="00C57449"/>
    <w:rsid w:val="00C74809"/>
    <w:rsid w:val="00C759F2"/>
    <w:rsid w:val="00C80C67"/>
    <w:rsid w:val="00CB012D"/>
    <w:rsid w:val="00CC7478"/>
    <w:rsid w:val="00CE2F7D"/>
    <w:rsid w:val="00CF6AF9"/>
    <w:rsid w:val="00D06C56"/>
    <w:rsid w:val="00D23FC1"/>
    <w:rsid w:val="00D4278C"/>
    <w:rsid w:val="00D5350B"/>
    <w:rsid w:val="00D6536E"/>
    <w:rsid w:val="00D71A34"/>
    <w:rsid w:val="00D802AB"/>
    <w:rsid w:val="00D93E71"/>
    <w:rsid w:val="00DA64A4"/>
    <w:rsid w:val="00DB23E8"/>
    <w:rsid w:val="00DB6C8E"/>
    <w:rsid w:val="00DB6C95"/>
    <w:rsid w:val="00DD0177"/>
    <w:rsid w:val="00DE68AB"/>
    <w:rsid w:val="00E258B1"/>
    <w:rsid w:val="00E51622"/>
    <w:rsid w:val="00E70D2C"/>
    <w:rsid w:val="00E925A1"/>
    <w:rsid w:val="00EA386D"/>
    <w:rsid w:val="00EF3CC2"/>
    <w:rsid w:val="00EF4106"/>
    <w:rsid w:val="00EF5D05"/>
    <w:rsid w:val="00F00806"/>
    <w:rsid w:val="00F27223"/>
    <w:rsid w:val="00F30B96"/>
    <w:rsid w:val="00F34E08"/>
    <w:rsid w:val="00F44805"/>
    <w:rsid w:val="00F875FD"/>
    <w:rsid w:val="00F9069F"/>
    <w:rsid w:val="00FB1532"/>
    <w:rsid w:val="00FB1D47"/>
    <w:rsid w:val="00FC0C41"/>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9FCAE"/>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0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0565C2"/>
    <w:rsid w:val="00095BEB"/>
    <w:rsid w:val="000A6600"/>
    <w:rsid w:val="000B67A9"/>
    <w:rsid w:val="00175895"/>
    <w:rsid w:val="00272E6F"/>
    <w:rsid w:val="002C7A74"/>
    <w:rsid w:val="002F2C28"/>
    <w:rsid w:val="00427C02"/>
    <w:rsid w:val="00555A4D"/>
    <w:rsid w:val="006922F7"/>
    <w:rsid w:val="007743E1"/>
    <w:rsid w:val="00814361"/>
    <w:rsid w:val="00856DAF"/>
    <w:rsid w:val="00884F8D"/>
    <w:rsid w:val="00981468"/>
    <w:rsid w:val="00AF204D"/>
    <w:rsid w:val="00B4543A"/>
    <w:rsid w:val="00CF0447"/>
    <w:rsid w:val="00DF4FF9"/>
    <w:rsid w:val="00E35234"/>
    <w:rsid w:val="00F8042D"/>
    <w:rsid w:val="00FA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mar. 2019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1039</TotalTime>
  <Pages>1</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Bingnan Xu</dc:creator>
  <cp:keywords>BINGNAN XU</cp:keywords>
  <cp:lastModifiedBy>Bingnan Xu</cp:lastModifiedBy>
  <cp:revision>18</cp:revision>
  <cp:lastPrinted>2018-09-20T20:21:00Z</cp:lastPrinted>
  <dcterms:created xsi:type="dcterms:W3CDTF">2019-01-15T22:15:00Z</dcterms:created>
  <dcterms:modified xsi:type="dcterms:W3CDTF">2020-03-21T14:27:00Z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