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5F0A4" w14:textId="77777777" w:rsidR="00A638EC" w:rsidRPr="006629AE" w:rsidRDefault="002607AA" w:rsidP="00DA64A4">
      <w:pPr>
        <w:pStyle w:val="Logo"/>
        <w:ind w:right="332"/>
        <w:rPr>
          <w:b/>
          <w:color w:val="auto"/>
          <w:sz w:val="96"/>
        </w:rPr>
      </w:pPr>
      <w:bookmarkStart w:id="0" w:name="_GoBack"/>
      <w:bookmarkEnd w:id="0"/>
      <w:r>
        <w:rPr>
          <w:rFonts w:hint="eastAsia"/>
          <w:b/>
          <w:color w:val="auto"/>
          <w:sz w:val="96"/>
          <w:lang w:eastAsia="zh-CN"/>
        </w:rPr>
        <w:t>CAPTURING STUBBY OSPF PACKETS</w:t>
      </w:r>
    </w:p>
    <w:sdt>
      <w:sdtPr>
        <w:rPr>
          <w:sz w:val="56"/>
        </w:rPr>
        <w:alias w:val="Enter title:"/>
        <w:tag w:val=""/>
        <w:id w:val="390237733"/>
        <w:placeholder>
          <w:docPart w:val="50EE218F4C4140B199627ABB9F191D1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3DDAC68" w14:textId="7C1B23E6" w:rsidR="00A638EC" w:rsidRPr="007905D1" w:rsidRDefault="002D1988" w:rsidP="00A638EC">
          <w:pPr>
            <w:pStyle w:val="Title"/>
            <w:rPr>
              <w:sz w:val="56"/>
            </w:rPr>
          </w:pPr>
          <w:r>
            <w:rPr>
              <w:sz w:val="56"/>
            </w:rPr>
            <w:t>BINGNAN XU</w:t>
          </w:r>
        </w:p>
      </w:sdtContent>
    </w:sdt>
    <w:sdt>
      <w:sdtPr>
        <w:rPr>
          <w:sz w:val="32"/>
        </w:rPr>
        <w:alias w:val="Enter subtitle:"/>
        <w:tag w:val="Enter subtitle:"/>
        <w:id w:val="1134748392"/>
        <w:placeholder>
          <w:docPart w:val="C3168BE6B9B743979D703B3B7824EE81"/>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A2BC9AD" w14:textId="77777777" w:rsidR="00DA64A4" w:rsidRPr="006629AE" w:rsidRDefault="00DA64A4" w:rsidP="006629AE">
          <w:pPr>
            <w:pStyle w:val="Subtitle"/>
            <w:rPr>
              <w:sz w:val="32"/>
            </w:rPr>
          </w:pPr>
          <w:r w:rsidRPr="007905D1">
            <w:rPr>
              <w:sz w:val="32"/>
            </w:rPr>
            <w:t>ccnp (cisco</w:t>
          </w:r>
          <w:r w:rsidR="006629AE">
            <w:rPr>
              <w:sz w:val="32"/>
            </w:rPr>
            <w:t xml:space="preserve"> certified network professional</w:t>
          </w:r>
          <w:r w:rsidR="006A26A0">
            <w:rPr>
              <w:sz w:val="32"/>
            </w:rPr>
            <w:t>)</w:t>
          </w:r>
        </w:p>
      </w:sdtContent>
    </w:sdt>
    <w:p w14:paraId="2CE4DF05" w14:textId="77777777" w:rsidR="00DA64A4" w:rsidRPr="007905D1" w:rsidRDefault="00DA64A4" w:rsidP="004D5282">
      <w:pPr>
        <w:pStyle w:val="Contactinfo"/>
        <w:rPr>
          <w:sz w:val="24"/>
        </w:rPr>
      </w:pPr>
    </w:p>
    <w:p w14:paraId="634C8F3E" w14:textId="77777777" w:rsidR="00DA64A4" w:rsidRPr="007905D1" w:rsidRDefault="00DA64A4" w:rsidP="004D5282">
      <w:pPr>
        <w:pStyle w:val="Contactinfo"/>
        <w:rPr>
          <w:sz w:val="24"/>
        </w:rPr>
      </w:pPr>
    </w:p>
    <w:p w14:paraId="0B2021DB" w14:textId="77777777" w:rsidR="00DA64A4" w:rsidRPr="007905D1" w:rsidRDefault="00DA64A4" w:rsidP="004D5282">
      <w:pPr>
        <w:pStyle w:val="Contactinfo"/>
        <w:rPr>
          <w:sz w:val="24"/>
        </w:rPr>
      </w:pPr>
    </w:p>
    <w:p w14:paraId="6ABF8A59" w14:textId="1A93B9F8" w:rsidR="00A638EC" w:rsidRPr="007905D1" w:rsidRDefault="00A638EC" w:rsidP="004D5282">
      <w:pPr>
        <w:pStyle w:val="Contactinfo"/>
        <w:rPr>
          <w:sz w:val="24"/>
        </w:rPr>
      </w:pPr>
      <w:r w:rsidRPr="007905D1">
        <w:rPr>
          <w:sz w:val="24"/>
        </w:rPr>
        <w:t xml:space="preserve"> </w:t>
      </w:r>
      <w:sdt>
        <w:sdtPr>
          <w:rPr>
            <w:rFonts w:hint="eastAsia"/>
            <w:sz w:val="24"/>
            <w:lang w:eastAsia="zh-CN"/>
          </w:rPr>
          <w:alias w:val="Enter date:"/>
          <w:tag w:val="Enter date:"/>
          <w:id w:val="-664086759"/>
          <w:placeholder>
            <w:docPart w:val="D2B9757712BA4ED5ABE8C5BDBBD23C94"/>
          </w:placeholder>
          <w:dataBinding w:prefixMappings="xmlns:ns0='http://schemas.microsoft.com/office/2006/coverPageProps' " w:xpath="/ns0:CoverPageProperties[1]/ns0:CompanyFax[1]" w:storeItemID="{55AF091B-3C7A-41E3-B477-F2FDAA23CFDA}"/>
          <w15:appearance w15:val="hidden"/>
          <w:text/>
        </w:sdtPr>
        <w:sdtEndPr/>
        <w:sdtContent>
          <w:r w:rsidR="00C04DBD">
            <w:rPr>
              <w:rFonts w:hint="eastAsia"/>
              <w:sz w:val="24"/>
              <w:lang w:eastAsia="zh-CN"/>
            </w:rPr>
            <w:t>oct</w:t>
          </w:r>
          <w:r w:rsidR="00F00806">
            <w:rPr>
              <w:rFonts w:hint="eastAsia"/>
              <w:sz w:val="24"/>
              <w:lang w:eastAsia="zh-CN"/>
            </w:rPr>
            <w:t>. 2018</w:t>
          </w:r>
        </w:sdtContent>
      </w:sdt>
      <w:r w:rsidR="00DA64A4" w:rsidRPr="007905D1">
        <w:rPr>
          <w:sz w:val="24"/>
        </w:rPr>
        <w:t xml:space="preserve"> </w:t>
      </w:r>
    </w:p>
    <w:p w14:paraId="512B7696" w14:textId="77777777" w:rsidR="00290347" w:rsidRPr="007905D1" w:rsidRDefault="00566BC8" w:rsidP="00DA64A4">
      <w:pPr>
        <w:pStyle w:val="Contactinfo"/>
        <w:rPr>
          <w:sz w:val="24"/>
        </w:rPr>
      </w:pPr>
      <w:sdt>
        <w:sdtPr>
          <w:rPr>
            <w:sz w:val="24"/>
          </w:rPr>
          <w:alias w:val="Enter company name:"/>
          <w:tag w:val=""/>
          <w:id w:val="-874304286"/>
          <w:placeholder>
            <w:docPart w:val="08E46CF7A3264F34B79A1B5432B786C8"/>
          </w:placeholder>
          <w:dataBinding w:prefixMappings="xmlns:ns0='http://schemas.openxmlformats.org/officeDocument/2006/extended-properties' " w:xpath="/ns0:Properties[1]/ns0:Company[1]" w:storeItemID="{6668398D-A668-4E3E-A5EB-62B293D839F1}"/>
          <w15:appearance w15:val="hidden"/>
          <w:text/>
        </w:sdtPr>
        <w:sdtEndPr/>
        <w:sdtContent>
          <w:r w:rsidR="00DA64A4" w:rsidRPr="007905D1">
            <w:rPr>
              <w:sz w:val="24"/>
            </w:rPr>
            <w:t>NEWPORT HIGH SCHOOL, WA</w:t>
          </w:r>
        </w:sdtContent>
      </w:sdt>
    </w:p>
    <w:p w14:paraId="0B7134CF" w14:textId="77777777" w:rsidR="00876AC8" w:rsidRPr="007905D1" w:rsidRDefault="00876AC8" w:rsidP="00876AC8">
      <w:pPr>
        <w:pStyle w:val="Heading2"/>
        <w:rPr>
          <w:sz w:val="28"/>
        </w:rPr>
      </w:pPr>
      <w:r w:rsidRPr="007905D1">
        <w:rPr>
          <w:sz w:val="28"/>
        </w:rPr>
        <w:lastRenderedPageBreak/>
        <w:t xml:space="preserve">LSA (link state advertisment) types </w:t>
      </w:r>
    </w:p>
    <w:p w14:paraId="11039449" w14:textId="77777777" w:rsidR="00876AC8" w:rsidRPr="007905D1" w:rsidRDefault="00876AC8" w:rsidP="00876AC8">
      <w:pPr>
        <w:rPr>
          <w:sz w:val="24"/>
        </w:rPr>
      </w:pPr>
      <w:r w:rsidRPr="007905D1">
        <w:rPr>
          <w:sz w:val="24"/>
        </w:rPr>
        <w:t xml:space="preserve">Link State Advertisement (LSA) is the message that routers send to each other so that they </w:t>
      </w:r>
      <w:r w:rsidR="004D6422" w:rsidRPr="007905D1">
        <w:rPr>
          <w:sz w:val="24"/>
        </w:rPr>
        <w:t xml:space="preserve">can </w:t>
      </w:r>
      <w:r w:rsidRPr="007905D1">
        <w:rPr>
          <w:sz w:val="24"/>
        </w:rPr>
        <w:t xml:space="preserve">establish </w:t>
      </w:r>
      <w:r w:rsidR="00365929" w:rsidRPr="007905D1">
        <w:rPr>
          <w:sz w:val="24"/>
        </w:rPr>
        <w:t>dedicated route</w:t>
      </w:r>
      <w:r w:rsidR="004D6422" w:rsidRPr="007905D1">
        <w:rPr>
          <w:sz w:val="24"/>
        </w:rPr>
        <w:t xml:space="preserve">s to each other. </w:t>
      </w:r>
      <w:r w:rsidR="00896D4E" w:rsidRPr="007905D1">
        <w:rPr>
          <w:sz w:val="24"/>
        </w:rPr>
        <w:t>Imagine</w:t>
      </w:r>
      <w:r w:rsidR="004D6422" w:rsidRPr="007905D1">
        <w:rPr>
          <w:sz w:val="24"/>
        </w:rPr>
        <w:t xml:space="preserve"> each router is </w:t>
      </w:r>
      <w:r w:rsidR="00896D4E" w:rsidRPr="007905D1">
        <w:rPr>
          <w:sz w:val="24"/>
        </w:rPr>
        <w:t xml:space="preserve">a student in a classroom: each router </w:t>
      </w:r>
      <w:r w:rsidR="00365929" w:rsidRPr="007905D1">
        <w:rPr>
          <w:sz w:val="24"/>
        </w:rPr>
        <w:t>is speaking (</w:t>
      </w:r>
      <w:r w:rsidR="00896D4E" w:rsidRPr="007905D1">
        <w:rPr>
          <w:sz w:val="24"/>
        </w:rPr>
        <w:t>broadcast</w:t>
      </w:r>
      <w:r w:rsidR="00365929" w:rsidRPr="007905D1">
        <w:rPr>
          <w:sz w:val="24"/>
        </w:rPr>
        <w:t>ing)</w:t>
      </w:r>
      <w:r w:rsidR="00896D4E" w:rsidRPr="007905D1">
        <w:rPr>
          <w:sz w:val="24"/>
        </w:rPr>
        <w:t xml:space="preserve"> their IPs and routing table</w:t>
      </w:r>
      <w:r w:rsidR="00365929" w:rsidRPr="007905D1">
        <w:rPr>
          <w:sz w:val="24"/>
        </w:rPr>
        <w:t>s to every other router in its</w:t>
      </w:r>
      <w:r w:rsidR="00896D4E" w:rsidRPr="007905D1">
        <w:rPr>
          <w:sz w:val="24"/>
        </w:rPr>
        <w:t xml:space="preserve"> OSPF area. </w:t>
      </w:r>
    </w:p>
    <w:p w14:paraId="515C7901" w14:textId="77777777" w:rsidR="00FC58C2" w:rsidRPr="007905D1" w:rsidRDefault="00876AC8">
      <w:pPr>
        <w:pStyle w:val="Heading2"/>
        <w:rPr>
          <w:sz w:val="28"/>
        </w:rPr>
      </w:pPr>
      <w:r w:rsidRPr="007905D1">
        <w:rPr>
          <w:sz w:val="28"/>
        </w:rPr>
        <w:t xml:space="preserve">OSPF </w:t>
      </w:r>
      <w:r w:rsidR="00206D85">
        <w:rPr>
          <w:sz w:val="28"/>
        </w:rPr>
        <w:t>stubby</w:t>
      </w:r>
      <w:r w:rsidR="006629AE">
        <w:rPr>
          <w:sz w:val="28"/>
        </w:rPr>
        <w:t xml:space="preserve"> options summary</w:t>
      </w:r>
    </w:p>
    <w:p w14:paraId="639AF5F3" w14:textId="77777777" w:rsidR="004D6422" w:rsidRPr="007905D1" w:rsidRDefault="002607AA" w:rsidP="0063193B">
      <w:pPr>
        <w:ind w:firstLine="648"/>
        <w:rPr>
          <w:sz w:val="24"/>
        </w:rPr>
      </w:pPr>
      <w:r>
        <w:rPr>
          <w:sz w:val="24"/>
        </w:rPr>
        <w:t xml:space="preserve">However, </w:t>
      </w:r>
      <w:r w:rsidR="004D6422" w:rsidRPr="007905D1">
        <w:rPr>
          <w:sz w:val="24"/>
        </w:rPr>
        <w:t xml:space="preserve">LSA data can have substantial size in a large OSPF network, thus taking a lot of router resources and slowing down the network. </w:t>
      </w:r>
      <w:r w:rsidR="00D71A34" w:rsidRPr="007905D1">
        <w:rPr>
          <w:sz w:val="24"/>
        </w:rPr>
        <w:t xml:space="preserve"> </w:t>
      </w:r>
      <w:r w:rsidR="00206D85">
        <w:rPr>
          <w:sz w:val="24"/>
        </w:rPr>
        <w:t>Stubby</w:t>
      </w:r>
      <w:r w:rsidR="00D71A34" w:rsidRPr="007905D1">
        <w:rPr>
          <w:sz w:val="24"/>
        </w:rPr>
        <w:t xml:space="preserve"> OSPF reduce</w:t>
      </w:r>
      <w:r w:rsidR="001F575A" w:rsidRPr="007905D1">
        <w:rPr>
          <w:sz w:val="24"/>
        </w:rPr>
        <w:t>s</w:t>
      </w:r>
      <w:r w:rsidR="00D71A34" w:rsidRPr="007905D1">
        <w:rPr>
          <w:sz w:val="24"/>
        </w:rPr>
        <w:t xml:space="preserve"> routers’ memory consumption and CPU workload by using default routes inside an area (so instead of </w:t>
      </w:r>
      <w:r w:rsidR="001F575A" w:rsidRPr="007905D1">
        <w:rPr>
          <w:sz w:val="24"/>
        </w:rPr>
        <w:t xml:space="preserve">letting </w:t>
      </w:r>
      <w:r w:rsidR="00D71A34" w:rsidRPr="007905D1">
        <w:rPr>
          <w:sz w:val="24"/>
        </w:rPr>
        <w:t>everyone</w:t>
      </w:r>
      <w:r w:rsidR="001F575A" w:rsidRPr="007905D1">
        <w:rPr>
          <w:sz w:val="24"/>
        </w:rPr>
        <w:t xml:space="preserve"> look for everyone else in a giant room</w:t>
      </w:r>
      <w:r w:rsidR="00D71A34" w:rsidRPr="007905D1">
        <w:rPr>
          <w:sz w:val="24"/>
        </w:rPr>
        <w:t xml:space="preserve">, </w:t>
      </w:r>
      <w:r w:rsidR="001F575A" w:rsidRPr="007905D1">
        <w:rPr>
          <w:sz w:val="24"/>
        </w:rPr>
        <w:t>ABRs direct routers to find other routers</w:t>
      </w:r>
      <w:r w:rsidR="00D71A34" w:rsidRPr="007905D1">
        <w:rPr>
          <w:sz w:val="24"/>
        </w:rPr>
        <w:t xml:space="preserve">). </w:t>
      </w:r>
      <w:r w:rsidR="001F575A" w:rsidRPr="007905D1">
        <w:rPr>
          <w:sz w:val="24"/>
        </w:rPr>
        <w:t xml:space="preserve">In this way, only </w:t>
      </w:r>
      <w:r w:rsidR="00B012EB" w:rsidRPr="007905D1">
        <w:rPr>
          <w:sz w:val="24"/>
        </w:rPr>
        <w:t>1 router in the area (ABR)</w:t>
      </w:r>
      <w:r w:rsidR="001F575A" w:rsidRPr="007905D1">
        <w:rPr>
          <w:sz w:val="24"/>
        </w:rPr>
        <w:t xml:space="preserve"> need</w:t>
      </w:r>
      <w:r w:rsidR="00B012EB" w:rsidRPr="007905D1">
        <w:rPr>
          <w:sz w:val="24"/>
        </w:rPr>
        <w:t>s</w:t>
      </w:r>
      <w:r w:rsidR="001F575A" w:rsidRPr="007905D1">
        <w:rPr>
          <w:sz w:val="24"/>
        </w:rPr>
        <w:t xml:space="preserve"> to maintain the OSPF routing table. </w:t>
      </w:r>
      <w:r w:rsidR="00B012EB" w:rsidRPr="007905D1">
        <w:rPr>
          <w:sz w:val="24"/>
        </w:rPr>
        <w:t xml:space="preserve">In another word, </w:t>
      </w:r>
      <w:r w:rsidR="001F575A" w:rsidRPr="007905D1">
        <w:rPr>
          <w:sz w:val="24"/>
        </w:rPr>
        <w:t xml:space="preserve">ABRs in </w:t>
      </w:r>
      <w:r w:rsidR="00206D85">
        <w:rPr>
          <w:sz w:val="24"/>
        </w:rPr>
        <w:t>stubby</w:t>
      </w:r>
      <w:r w:rsidR="001F575A" w:rsidRPr="007905D1">
        <w:rPr>
          <w:sz w:val="24"/>
        </w:rPr>
        <w:t xml:space="preserve"> area advertise a</w:t>
      </w:r>
      <w:r w:rsidR="00B012EB" w:rsidRPr="007905D1">
        <w:rPr>
          <w:sz w:val="24"/>
        </w:rPr>
        <w:t xml:space="preserve"> default route into their area, </w:t>
      </w:r>
      <w:r w:rsidR="001F575A" w:rsidRPr="007905D1">
        <w:rPr>
          <w:sz w:val="24"/>
        </w:rPr>
        <w:t xml:space="preserve">so </w:t>
      </w:r>
      <w:r w:rsidR="00B012EB" w:rsidRPr="007905D1">
        <w:rPr>
          <w:sz w:val="24"/>
        </w:rPr>
        <w:t>other</w:t>
      </w:r>
      <w:r w:rsidR="001F575A" w:rsidRPr="007905D1">
        <w:rPr>
          <w:sz w:val="24"/>
        </w:rPr>
        <w:t xml:space="preserve"> router</w:t>
      </w:r>
      <w:r w:rsidR="00B012EB" w:rsidRPr="007905D1">
        <w:rPr>
          <w:sz w:val="24"/>
        </w:rPr>
        <w:t xml:space="preserve">s in the area are freed from OSPF </w:t>
      </w:r>
      <w:r w:rsidR="0063193B" w:rsidRPr="007905D1">
        <w:rPr>
          <w:sz w:val="24"/>
        </w:rPr>
        <w:t xml:space="preserve">calculation. </w:t>
      </w:r>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1620"/>
        <w:gridCol w:w="7740"/>
      </w:tblGrid>
      <w:tr w:rsidR="00876AC8" w:rsidRPr="007905D1" w14:paraId="029BC7A6" w14:textId="77777777" w:rsidTr="00662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Borders>
              <w:top w:val="nil"/>
              <w:left w:val="nil"/>
            </w:tcBorders>
          </w:tcPr>
          <w:p w14:paraId="4ADA5C45" w14:textId="77777777" w:rsidR="00876AC8" w:rsidRPr="007905D1" w:rsidRDefault="00876AC8" w:rsidP="00876AC8">
            <w:pPr>
              <w:rPr>
                <w:sz w:val="24"/>
              </w:rPr>
            </w:pPr>
            <w:r w:rsidRPr="007905D1">
              <w:rPr>
                <w:sz w:val="24"/>
              </w:rPr>
              <w:t xml:space="preserve">Normal </w:t>
            </w:r>
          </w:p>
        </w:tc>
        <w:tc>
          <w:tcPr>
            <w:tcW w:w="7740" w:type="dxa"/>
            <w:tcBorders>
              <w:top w:val="nil"/>
              <w:right w:val="nil"/>
            </w:tcBorders>
          </w:tcPr>
          <w:p w14:paraId="3612999C" w14:textId="77777777" w:rsidR="00876AC8" w:rsidRPr="007905D1" w:rsidRDefault="00876AC8" w:rsidP="00876AC8">
            <w:pPr>
              <w:cnfStyle w:val="100000000000" w:firstRow="1" w:lastRow="0" w:firstColumn="0" w:lastColumn="0" w:oddVBand="0" w:evenVBand="0" w:oddHBand="0" w:evenHBand="0" w:firstRowFirstColumn="0" w:firstRowLastColumn="0" w:lastRowFirstColumn="0" w:lastRowLastColumn="0"/>
              <w:rPr>
                <w:sz w:val="24"/>
              </w:rPr>
            </w:pPr>
            <w:r w:rsidRPr="007905D1">
              <w:rPr>
                <w:sz w:val="24"/>
              </w:rPr>
              <w:t>Any LSA types are allowed</w:t>
            </w:r>
          </w:p>
        </w:tc>
      </w:tr>
      <w:tr w:rsidR="00876AC8" w:rsidRPr="007905D1" w14:paraId="7002D2DE" w14:textId="77777777" w:rsidTr="006629AE">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2D46D3D8" w14:textId="77777777" w:rsidR="00876AC8" w:rsidRPr="007905D1" w:rsidRDefault="00206D85" w:rsidP="00876AC8">
            <w:pPr>
              <w:rPr>
                <w:sz w:val="24"/>
              </w:rPr>
            </w:pPr>
            <w:r>
              <w:rPr>
                <w:sz w:val="24"/>
              </w:rPr>
              <w:t>Stubby</w:t>
            </w:r>
          </w:p>
        </w:tc>
        <w:tc>
          <w:tcPr>
            <w:tcW w:w="7740" w:type="dxa"/>
            <w:tcBorders>
              <w:right w:val="nil"/>
            </w:tcBorders>
          </w:tcPr>
          <w:p w14:paraId="1139C337" w14:textId="77777777" w:rsidR="00876AC8" w:rsidRPr="007905D1" w:rsidRDefault="00876AC8" w:rsidP="00876AC8">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 xml:space="preserve">No Type </w:t>
            </w:r>
            <w:r w:rsidR="00177CCB" w:rsidRPr="007905D1">
              <w:rPr>
                <w:sz w:val="24"/>
              </w:rPr>
              <w:t xml:space="preserve">4, </w:t>
            </w:r>
            <w:r w:rsidRPr="007905D1">
              <w:rPr>
                <w:sz w:val="24"/>
              </w:rPr>
              <w:t xml:space="preserve">5 LSA allowed </w:t>
            </w:r>
          </w:p>
        </w:tc>
      </w:tr>
      <w:tr w:rsidR="00876AC8" w:rsidRPr="007905D1" w14:paraId="31B7F9F1" w14:textId="77777777" w:rsidTr="006629AE">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37609033" w14:textId="77777777" w:rsidR="00876AC8" w:rsidRPr="007905D1" w:rsidRDefault="00876AC8" w:rsidP="00876AC8">
            <w:pPr>
              <w:rPr>
                <w:sz w:val="24"/>
              </w:rPr>
            </w:pPr>
            <w:r w:rsidRPr="007905D1">
              <w:rPr>
                <w:sz w:val="24"/>
              </w:rPr>
              <w:t xml:space="preserve">Totally </w:t>
            </w:r>
            <w:r w:rsidR="00206D85">
              <w:rPr>
                <w:sz w:val="24"/>
              </w:rPr>
              <w:t>Stubby</w:t>
            </w:r>
          </w:p>
        </w:tc>
        <w:tc>
          <w:tcPr>
            <w:tcW w:w="7740" w:type="dxa"/>
            <w:tcBorders>
              <w:right w:val="nil"/>
            </w:tcBorders>
          </w:tcPr>
          <w:p w14:paraId="0E88D09E" w14:textId="77777777" w:rsidR="00876AC8" w:rsidRPr="007905D1" w:rsidRDefault="00876AC8" w:rsidP="00876AC8">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 xml:space="preserve">No Type 3, </w:t>
            </w:r>
            <w:r w:rsidR="006629AE">
              <w:rPr>
                <w:sz w:val="24"/>
              </w:rPr>
              <w:t xml:space="preserve">4, or 5 LSA allowed, though </w:t>
            </w:r>
            <w:r w:rsidRPr="007905D1">
              <w:rPr>
                <w:sz w:val="24"/>
              </w:rPr>
              <w:t>default summary route</w:t>
            </w:r>
            <w:r w:rsidR="006629AE">
              <w:rPr>
                <w:sz w:val="24"/>
              </w:rPr>
              <w:t>s are</w:t>
            </w:r>
            <w:r w:rsidRPr="007905D1">
              <w:rPr>
                <w:sz w:val="24"/>
              </w:rPr>
              <w:t xml:space="preserve"> allowed</w:t>
            </w:r>
          </w:p>
        </w:tc>
      </w:tr>
      <w:tr w:rsidR="00876AC8" w:rsidRPr="007905D1" w14:paraId="1AA5D8AA" w14:textId="77777777" w:rsidTr="006629AE">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79FC6365" w14:textId="77777777" w:rsidR="00876AC8" w:rsidRPr="007905D1" w:rsidRDefault="006629AE" w:rsidP="00876AC8">
            <w:pPr>
              <w:rPr>
                <w:sz w:val="24"/>
              </w:rPr>
            </w:pPr>
            <w:r>
              <w:rPr>
                <w:sz w:val="24"/>
              </w:rPr>
              <w:t>NSSA (No S</w:t>
            </w:r>
            <w:r w:rsidR="00876AC8" w:rsidRPr="007905D1">
              <w:rPr>
                <w:sz w:val="24"/>
              </w:rPr>
              <w:t xml:space="preserve">o </w:t>
            </w:r>
            <w:r>
              <w:rPr>
                <w:sz w:val="24"/>
              </w:rPr>
              <w:t>S</w:t>
            </w:r>
            <w:r w:rsidR="00206D85">
              <w:rPr>
                <w:sz w:val="24"/>
              </w:rPr>
              <w:t>tubby</w:t>
            </w:r>
            <w:r>
              <w:rPr>
                <w:sz w:val="24"/>
              </w:rPr>
              <w:t xml:space="preserve"> A</w:t>
            </w:r>
            <w:r w:rsidR="00876AC8" w:rsidRPr="007905D1">
              <w:rPr>
                <w:sz w:val="24"/>
              </w:rPr>
              <w:t>rea)</w:t>
            </w:r>
          </w:p>
        </w:tc>
        <w:tc>
          <w:tcPr>
            <w:tcW w:w="7740" w:type="dxa"/>
            <w:tcBorders>
              <w:right w:val="nil"/>
            </w:tcBorders>
          </w:tcPr>
          <w:p w14:paraId="627E1984" w14:textId="77777777" w:rsidR="00876AC8" w:rsidRPr="007905D1" w:rsidRDefault="00876AC8" w:rsidP="006629AE">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 xml:space="preserve">No Type </w:t>
            </w:r>
            <w:r w:rsidR="00177CCB" w:rsidRPr="007905D1">
              <w:rPr>
                <w:sz w:val="24"/>
              </w:rPr>
              <w:t xml:space="preserve">4, </w:t>
            </w:r>
            <w:r w:rsidRPr="007905D1">
              <w:rPr>
                <w:sz w:val="24"/>
              </w:rPr>
              <w:t>5 LSA allowed,</w:t>
            </w:r>
            <w:r w:rsidR="006629AE">
              <w:rPr>
                <w:sz w:val="24"/>
              </w:rPr>
              <w:t xml:space="preserve"> </w:t>
            </w:r>
            <w:r w:rsidRPr="007905D1">
              <w:rPr>
                <w:sz w:val="24"/>
              </w:rPr>
              <w:t xml:space="preserve">but </w:t>
            </w:r>
            <w:r w:rsidRPr="007905D1">
              <w:rPr>
                <w:rFonts w:hint="eastAsia"/>
                <w:sz w:val="24"/>
                <w:lang w:eastAsia="zh-CN"/>
              </w:rPr>
              <w:t>Type</w:t>
            </w:r>
            <w:r w:rsidR="006629AE">
              <w:rPr>
                <w:sz w:val="24"/>
              </w:rPr>
              <w:t xml:space="preserve"> 7 LSAs are </w:t>
            </w:r>
            <w:r w:rsidRPr="007905D1">
              <w:rPr>
                <w:sz w:val="24"/>
              </w:rPr>
              <w:t xml:space="preserve">allowed </w:t>
            </w:r>
            <w:r w:rsidR="006629AE">
              <w:rPr>
                <w:sz w:val="24"/>
              </w:rPr>
              <w:t>(Type 5 converted</w:t>
            </w:r>
            <w:r w:rsidRPr="007905D1">
              <w:rPr>
                <w:sz w:val="24"/>
              </w:rPr>
              <w:t xml:space="preserve"> by NSSA A</w:t>
            </w:r>
            <w:r w:rsidR="006629AE">
              <w:rPr>
                <w:sz w:val="24"/>
              </w:rPr>
              <w:t>S</w:t>
            </w:r>
            <w:r w:rsidRPr="007905D1">
              <w:rPr>
                <w:sz w:val="24"/>
              </w:rPr>
              <w:t>BR</w:t>
            </w:r>
            <w:r w:rsidR="006629AE">
              <w:rPr>
                <w:sz w:val="24"/>
              </w:rPr>
              <w:t>)</w:t>
            </w:r>
          </w:p>
        </w:tc>
      </w:tr>
      <w:tr w:rsidR="00876AC8" w:rsidRPr="007905D1" w14:paraId="52470137" w14:textId="77777777" w:rsidTr="006629AE">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6775A0F6" w14:textId="77777777" w:rsidR="00876AC8" w:rsidRPr="007905D1" w:rsidRDefault="00206D85" w:rsidP="00876AC8">
            <w:pPr>
              <w:rPr>
                <w:sz w:val="24"/>
              </w:rPr>
            </w:pPr>
            <w:r>
              <w:rPr>
                <w:sz w:val="24"/>
              </w:rPr>
              <w:t>Totally</w:t>
            </w:r>
            <w:r w:rsidR="00C24A65" w:rsidRPr="007905D1">
              <w:rPr>
                <w:sz w:val="24"/>
              </w:rPr>
              <w:t xml:space="preserve"> NSSA</w:t>
            </w:r>
          </w:p>
        </w:tc>
        <w:tc>
          <w:tcPr>
            <w:tcW w:w="7740" w:type="dxa"/>
            <w:tcBorders>
              <w:right w:val="nil"/>
            </w:tcBorders>
          </w:tcPr>
          <w:p w14:paraId="26ACE7D8" w14:textId="77777777" w:rsidR="00876AC8" w:rsidRPr="007905D1" w:rsidRDefault="006629AE" w:rsidP="006629A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No Type 3, 4, or 5 LSA Allowed: </w:t>
            </w:r>
            <w:r w:rsidR="00876AC8" w:rsidRPr="007905D1">
              <w:rPr>
                <w:sz w:val="24"/>
              </w:rPr>
              <w:t>default summary route</w:t>
            </w:r>
            <w:r w:rsidR="00206D85">
              <w:rPr>
                <w:sz w:val="24"/>
              </w:rPr>
              <w:t>s</w:t>
            </w:r>
            <w:r>
              <w:rPr>
                <w:sz w:val="24"/>
              </w:rPr>
              <w:t xml:space="preserve"> and Type 7 LSAs.</w:t>
            </w:r>
          </w:p>
        </w:tc>
      </w:tr>
    </w:tbl>
    <w:p w14:paraId="09067A38" w14:textId="77777777" w:rsidR="00206D85" w:rsidRDefault="00206D85" w:rsidP="00206D85">
      <w:pPr>
        <w:pStyle w:val="Heading2"/>
        <w:ind w:left="0"/>
        <w:rPr>
          <w:sz w:val="28"/>
        </w:rPr>
      </w:pPr>
      <w:r w:rsidRPr="007905D1">
        <w:rPr>
          <w:sz w:val="28"/>
        </w:rPr>
        <w:t>types of packets expected in different ospf modes</w:t>
      </w:r>
    </w:p>
    <w:p w14:paraId="588B64A6" w14:textId="77777777" w:rsidR="00CE2F7D" w:rsidRPr="00CE2F7D" w:rsidRDefault="000E3399" w:rsidP="00CE2F7D">
      <w:r w:rsidRPr="000E3399">
        <w:rPr>
          <w:noProof/>
          <w:sz w:val="24"/>
        </w:rPr>
        <mc:AlternateContent>
          <mc:Choice Requires="wps">
            <w:drawing>
              <wp:anchor distT="45720" distB="45720" distL="114300" distR="114300" simplePos="0" relativeHeight="251659264" behindDoc="0" locked="0" layoutInCell="1" allowOverlap="1" wp14:anchorId="1F4FC55F" wp14:editId="52537DC4">
                <wp:simplePos x="0" y="0"/>
                <wp:positionH relativeFrom="column">
                  <wp:posOffset>1933575</wp:posOffset>
                </wp:positionH>
                <wp:positionV relativeFrom="paragraph">
                  <wp:posOffset>2863215</wp:posOffset>
                </wp:positionV>
                <wp:extent cx="19240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52425"/>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14:paraId="65887EF4" w14:textId="77777777" w:rsidR="000E3399" w:rsidRDefault="000E3399">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4FC55F" id="_x0000_t202" coordsize="21600,21600" o:spt="202" path="m,l,21600r21600,l21600,xe">
                <v:stroke joinstyle="miter"/>
                <v:path gradientshapeok="t" o:connecttype="rect"/>
              </v:shapetype>
              <v:shape id="Text Box 2" o:spid="_x0000_s1026" type="#_x0000_t202" style="position:absolute;left:0;text-align:left;margin-left:152.25pt;margin-top:225.45pt;width:151.5pt;height:2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">
                <v:textbox>
                  <w:txbxContent>
                    <w:sdt>
                      <w:sdtPr>
                        <w:id w:val="568603642"/>
                        <w:temporary/>
                        <w:showingPlcHdr/>
                        <w15:appearance w15:val="hidden"/>
                      </w:sdtPr>
                      <w:sdtEndPr/>
                      <w:sdtContent>
                        <w:p w14:paraId="65887EF4" w14:textId="77777777" w:rsidR="000E3399" w:rsidRDefault="000E3399">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CE2F7D">
        <w:t xml:space="preserve">If I were to distinguish different OSPF mode in an established network, I would capture the traffic packets in the network. In normal OSPF network, I will see every LSA types except type 7. In a stubby network, I </w:t>
      </w:r>
      <w:proofErr w:type="gramStart"/>
      <w:r w:rsidR="00CE2F7D">
        <w:t>will likely to</w:t>
      </w:r>
      <w:proofErr w:type="gramEnd"/>
      <w:r w:rsidR="00CE2F7D">
        <w:t xml:space="preserve"> find Type 1, 2, 3 LSAs, because LSAs for external networks are blocked (Type 4 and 5 are filtered). In a totally stubby area, I can only fine Type 1 and 2, because Type 3 (interarea LSA) is blocked. In a </w:t>
      </w:r>
      <w:proofErr w:type="spellStart"/>
      <w:r w:rsidR="00CE2F7D">
        <w:t>nssa</w:t>
      </w:r>
      <w:proofErr w:type="spellEnd"/>
      <w:r w:rsidR="00CE2F7D">
        <w:t xml:space="preserve"> network, 1, 2, 3, and 7 LSA packets would be captured, because </w:t>
      </w:r>
      <w:proofErr w:type="spellStart"/>
      <w:r w:rsidR="00CE2F7D">
        <w:t>nssa</w:t>
      </w:r>
      <w:proofErr w:type="spellEnd"/>
      <w:r w:rsidR="00CE2F7D">
        <w:t xml:space="preserve"> turn LSA type 5 into type 7. In a Totally NSSA, interarea Summary LSA is filtered and I will find LSA Type 1, 2, 7. </w:t>
      </w:r>
    </w:p>
    <w:tbl>
      <w:tblPr>
        <w:tblStyle w:val="GridTable1Light-Accent2"/>
        <w:tblW w:w="5000" w:type="pct"/>
        <w:tblCellMar>
          <w:left w:w="0" w:type="dxa"/>
          <w:right w:w="0" w:type="dxa"/>
        </w:tblCellMar>
        <w:tblLook w:val="04A0" w:firstRow="1" w:lastRow="0" w:firstColumn="1" w:lastColumn="0" w:noHBand="0" w:noVBand="1"/>
      </w:tblPr>
      <w:tblGrid>
        <w:gridCol w:w="2790"/>
        <w:gridCol w:w="6570"/>
      </w:tblGrid>
      <w:tr w:rsidR="00206D85" w:rsidRPr="007905D1" w14:paraId="2816BEB6" w14:textId="77777777" w:rsidTr="00CE2F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90" w:type="dxa"/>
            <w:tcBorders>
              <w:top w:val="nil"/>
              <w:left w:val="nil"/>
            </w:tcBorders>
          </w:tcPr>
          <w:p w14:paraId="76A117E2" w14:textId="77777777" w:rsidR="00206D85" w:rsidRPr="007905D1" w:rsidRDefault="00206D85" w:rsidP="00942ECD">
            <w:pPr>
              <w:rPr>
                <w:sz w:val="24"/>
              </w:rPr>
            </w:pPr>
            <w:r w:rsidRPr="007905D1">
              <w:rPr>
                <w:sz w:val="24"/>
              </w:rPr>
              <w:t>Normal OSPF</w:t>
            </w:r>
          </w:p>
        </w:tc>
        <w:tc>
          <w:tcPr>
            <w:tcW w:w="6570" w:type="dxa"/>
            <w:tcBorders>
              <w:top w:val="nil"/>
              <w:right w:val="nil"/>
            </w:tcBorders>
          </w:tcPr>
          <w:p w14:paraId="1D1E224E" w14:textId="77777777" w:rsidR="00206D85" w:rsidRPr="007905D1" w:rsidRDefault="00206D85" w:rsidP="00942ECD">
            <w:pPr>
              <w:cnfStyle w:val="100000000000" w:firstRow="1" w:lastRow="0" w:firstColumn="0" w:lastColumn="0" w:oddVBand="0" w:evenVBand="0" w:oddHBand="0" w:evenHBand="0" w:firstRowFirstColumn="0" w:firstRowLastColumn="0" w:lastRowFirstColumn="0" w:lastRowLastColumn="0"/>
              <w:rPr>
                <w:b w:val="0"/>
                <w:sz w:val="24"/>
              </w:rPr>
            </w:pPr>
            <w:r w:rsidRPr="007905D1">
              <w:rPr>
                <w:b w:val="0"/>
                <w:sz w:val="24"/>
              </w:rPr>
              <w:t>LSA type 1, 2, 3, 4, 5</w:t>
            </w:r>
          </w:p>
        </w:tc>
      </w:tr>
      <w:tr w:rsidR="00206D85" w:rsidRPr="007905D1" w14:paraId="3CED3319" w14:textId="77777777" w:rsidTr="00CE2F7D">
        <w:tc>
          <w:tcPr>
            <w:cnfStyle w:val="001000000000" w:firstRow="0" w:lastRow="0" w:firstColumn="1" w:lastColumn="0" w:oddVBand="0" w:evenVBand="0" w:oddHBand="0" w:evenHBand="0" w:firstRowFirstColumn="0" w:firstRowLastColumn="0" w:lastRowFirstColumn="0" w:lastRowLastColumn="0"/>
            <w:tcW w:w="2790" w:type="dxa"/>
            <w:tcBorders>
              <w:left w:val="nil"/>
            </w:tcBorders>
          </w:tcPr>
          <w:p w14:paraId="0B9F24B0" w14:textId="77777777" w:rsidR="00206D85" w:rsidRPr="007905D1" w:rsidRDefault="00206D85" w:rsidP="00942ECD">
            <w:pPr>
              <w:rPr>
                <w:sz w:val="24"/>
              </w:rPr>
            </w:pPr>
            <w:r>
              <w:rPr>
                <w:sz w:val="24"/>
              </w:rPr>
              <w:t>Stubby</w:t>
            </w:r>
            <w:r w:rsidRPr="007905D1">
              <w:rPr>
                <w:sz w:val="24"/>
              </w:rPr>
              <w:t xml:space="preserve"> </w:t>
            </w:r>
          </w:p>
        </w:tc>
        <w:tc>
          <w:tcPr>
            <w:tcW w:w="6570" w:type="dxa"/>
            <w:tcBorders>
              <w:right w:val="nil"/>
            </w:tcBorders>
          </w:tcPr>
          <w:p w14:paraId="734F1BDF" w14:textId="77777777" w:rsidR="00206D85" w:rsidRPr="007905D1" w:rsidRDefault="00206D85" w:rsidP="00942ECD">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 xml:space="preserve">LSA type 1, 2, 3 </w:t>
            </w:r>
          </w:p>
        </w:tc>
      </w:tr>
      <w:tr w:rsidR="00206D85" w:rsidRPr="007905D1" w14:paraId="324D9390" w14:textId="77777777" w:rsidTr="00CE2F7D">
        <w:tc>
          <w:tcPr>
            <w:cnfStyle w:val="001000000000" w:firstRow="0" w:lastRow="0" w:firstColumn="1" w:lastColumn="0" w:oddVBand="0" w:evenVBand="0" w:oddHBand="0" w:evenHBand="0" w:firstRowFirstColumn="0" w:firstRowLastColumn="0" w:lastRowFirstColumn="0" w:lastRowLastColumn="0"/>
            <w:tcW w:w="2790" w:type="dxa"/>
            <w:tcBorders>
              <w:left w:val="nil"/>
            </w:tcBorders>
          </w:tcPr>
          <w:p w14:paraId="72CE0DEF" w14:textId="77777777" w:rsidR="00206D85" w:rsidRPr="007905D1" w:rsidRDefault="00206D85" w:rsidP="00942ECD">
            <w:pPr>
              <w:rPr>
                <w:sz w:val="24"/>
              </w:rPr>
            </w:pPr>
            <w:r w:rsidRPr="007905D1">
              <w:rPr>
                <w:sz w:val="24"/>
              </w:rPr>
              <w:t xml:space="preserve">Totally </w:t>
            </w:r>
            <w:r>
              <w:rPr>
                <w:sz w:val="24"/>
              </w:rPr>
              <w:t>Stubby</w:t>
            </w:r>
          </w:p>
        </w:tc>
        <w:tc>
          <w:tcPr>
            <w:tcW w:w="6570" w:type="dxa"/>
            <w:tcBorders>
              <w:right w:val="nil"/>
            </w:tcBorders>
          </w:tcPr>
          <w:p w14:paraId="65F99171" w14:textId="77777777" w:rsidR="00206D85" w:rsidRPr="007905D1" w:rsidRDefault="00206D85" w:rsidP="00942ECD">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LSA type 1, 2</w:t>
            </w:r>
          </w:p>
        </w:tc>
      </w:tr>
      <w:tr w:rsidR="00206D85" w:rsidRPr="007905D1" w14:paraId="4AC2B959" w14:textId="77777777" w:rsidTr="00CE2F7D">
        <w:tc>
          <w:tcPr>
            <w:cnfStyle w:val="001000000000" w:firstRow="0" w:lastRow="0" w:firstColumn="1" w:lastColumn="0" w:oddVBand="0" w:evenVBand="0" w:oddHBand="0" w:evenHBand="0" w:firstRowFirstColumn="0" w:firstRowLastColumn="0" w:lastRowFirstColumn="0" w:lastRowLastColumn="0"/>
            <w:tcW w:w="2790" w:type="dxa"/>
            <w:tcBorders>
              <w:left w:val="nil"/>
            </w:tcBorders>
          </w:tcPr>
          <w:p w14:paraId="6522CA49" w14:textId="77777777" w:rsidR="00206D85" w:rsidRPr="007905D1" w:rsidRDefault="00206D85" w:rsidP="00942ECD">
            <w:pPr>
              <w:rPr>
                <w:sz w:val="24"/>
              </w:rPr>
            </w:pPr>
            <w:r w:rsidRPr="007905D1">
              <w:rPr>
                <w:sz w:val="24"/>
              </w:rPr>
              <w:t xml:space="preserve">NSSA (no so </w:t>
            </w:r>
            <w:r>
              <w:rPr>
                <w:sz w:val="24"/>
              </w:rPr>
              <w:t>stub</w:t>
            </w:r>
            <w:r w:rsidRPr="007905D1">
              <w:rPr>
                <w:sz w:val="24"/>
              </w:rPr>
              <w:t>by area)</w:t>
            </w:r>
          </w:p>
        </w:tc>
        <w:tc>
          <w:tcPr>
            <w:tcW w:w="6570" w:type="dxa"/>
            <w:tcBorders>
              <w:right w:val="nil"/>
            </w:tcBorders>
          </w:tcPr>
          <w:p w14:paraId="02B73D99" w14:textId="77777777" w:rsidR="00206D85" w:rsidRPr="007905D1" w:rsidRDefault="00206D85" w:rsidP="00942ECD">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LSA type 1, 2, 3, 7</w:t>
            </w:r>
          </w:p>
        </w:tc>
      </w:tr>
      <w:tr w:rsidR="00206D85" w:rsidRPr="007905D1" w14:paraId="5C2C80F9" w14:textId="77777777" w:rsidTr="00CE2F7D">
        <w:tc>
          <w:tcPr>
            <w:cnfStyle w:val="001000000000" w:firstRow="0" w:lastRow="0" w:firstColumn="1" w:lastColumn="0" w:oddVBand="0" w:evenVBand="0" w:oddHBand="0" w:evenHBand="0" w:firstRowFirstColumn="0" w:firstRowLastColumn="0" w:lastRowFirstColumn="0" w:lastRowLastColumn="0"/>
            <w:tcW w:w="2790" w:type="dxa"/>
            <w:tcBorders>
              <w:left w:val="nil"/>
            </w:tcBorders>
          </w:tcPr>
          <w:p w14:paraId="2B4D6FF7" w14:textId="77777777" w:rsidR="00206D85" w:rsidRPr="007905D1" w:rsidRDefault="00206D85" w:rsidP="00942ECD">
            <w:pPr>
              <w:rPr>
                <w:sz w:val="24"/>
              </w:rPr>
            </w:pPr>
            <w:r w:rsidRPr="007905D1">
              <w:rPr>
                <w:sz w:val="24"/>
              </w:rPr>
              <w:t>Totally NSSA</w:t>
            </w:r>
          </w:p>
        </w:tc>
        <w:tc>
          <w:tcPr>
            <w:tcW w:w="6570" w:type="dxa"/>
            <w:tcBorders>
              <w:right w:val="nil"/>
            </w:tcBorders>
          </w:tcPr>
          <w:p w14:paraId="54CD1F09" w14:textId="77777777" w:rsidR="000E3399" w:rsidRPr="000E3399" w:rsidRDefault="00206D85" w:rsidP="000E3399">
            <w:pPr>
              <w:cnfStyle w:val="000000000000" w:firstRow="0" w:lastRow="0" w:firstColumn="0" w:lastColumn="0" w:oddVBand="0" w:evenVBand="0" w:oddHBand="0" w:evenHBand="0" w:firstRowFirstColumn="0" w:firstRowLastColumn="0" w:lastRowFirstColumn="0" w:lastRowLastColumn="0"/>
            </w:pPr>
            <w:r w:rsidRPr="007905D1">
              <w:rPr>
                <w:sz w:val="24"/>
              </w:rPr>
              <w:t>LSA type 1, 2, 7</w:t>
            </w:r>
            <w:r w:rsidR="007808F4">
              <w:t xml:space="preserve"> </w:t>
            </w:r>
          </w:p>
        </w:tc>
      </w:tr>
    </w:tbl>
    <w:p w14:paraId="325CAF18" w14:textId="77777777" w:rsidR="007808F4" w:rsidRPr="007905D1" w:rsidRDefault="007808F4" w:rsidP="007808F4">
      <w:pPr>
        <w:pStyle w:val="Heading2"/>
        <w:ind w:left="0"/>
        <w:rPr>
          <w:sz w:val="28"/>
        </w:rPr>
      </w:pPr>
      <w:r>
        <w:rPr>
          <w:sz w:val="28"/>
        </w:rPr>
        <w:lastRenderedPageBreak/>
        <w:t>routers and layer 3 switches configuration</w:t>
      </w:r>
    </w:p>
    <w:p w14:paraId="28B5EF02" w14:textId="77777777" w:rsidR="007808F4" w:rsidRPr="007808F4" w:rsidRDefault="000E3399" w:rsidP="007808F4">
      <w:pPr>
        <w:spacing w:before="0" w:line="259" w:lineRule="auto"/>
        <w:ind w:left="0" w:right="0"/>
        <w:rPr>
          <w:rFonts w:ascii="Calibri" w:eastAsia="Calibri" w:hAnsi="Calibri" w:cs="Times New Roman"/>
          <w:kern w:val="0"/>
          <w:sz w:val="24"/>
          <w:lang w:eastAsia="en-US"/>
          <w14:ligatures w14:val="none"/>
        </w:rPr>
      </w:pPr>
      <w:r w:rsidRPr="000A36C9">
        <w:rPr>
          <w:rFonts w:ascii="Calibri" w:eastAsia="Calibri" w:hAnsi="Calibri" w:cs="Times New Roman"/>
          <w:b/>
          <w:noProof/>
          <w:kern w:val="0"/>
          <w:sz w:val="24"/>
          <w:lang w:eastAsia="en-US"/>
          <w14:ligatures w14:val="none"/>
        </w:rPr>
        <mc:AlternateContent>
          <mc:Choice Requires="wps">
            <w:drawing>
              <wp:anchor distT="45720" distB="45720" distL="114300" distR="114300" simplePos="0" relativeHeight="251661312" behindDoc="1" locked="0" layoutInCell="1" allowOverlap="1" wp14:anchorId="680CA124" wp14:editId="478ED338">
                <wp:simplePos x="0" y="0"/>
                <wp:positionH relativeFrom="page">
                  <wp:posOffset>3743325</wp:posOffset>
                </wp:positionH>
                <wp:positionV relativeFrom="paragraph">
                  <wp:posOffset>11430</wp:posOffset>
                </wp:positionV>
                <wp:extent cx="3781425" cy="7877175"/>
                <wp:effectExtent l="0" t="0" r="9525"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7877175"/>
                        </a:xfrm>
                        <a:prstGeom prst="rect">
                          <a:avLst/>
                        </a:prstGeom>
                        <a:solidFill>
                          <a:srgbClr val="FFFFFF"/>
                        </a:solidFill>
                        <a:ln w="9525">
                          <a:noFill/>
                          <a:miter lim="800000"/>
                          <a:headEnd/>
                          <a:tailEnd/>
                        </a:ln>
                      </wps:spPr>
                      <wps:txbx>
                        <w:txbxContent>
                          <w:p w14:paraId="510B2FD6"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network 10.10.2.0 0.0.0.255 area 0</w:t>
                            </w:r>
                          </w:p>
                          <w:p w14:paraId="35371403" w14:textId="77777777" w:rsidR="000E3399" w:rsidRPr="00491DB3"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network 10.10.6.0 0.0.0.255 area 2</w:t>
                            </w:r>
                          </w:p>
                          <w:p w14:paraId="1D0786D1"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p>
                          <w:p w14:paraId="44CBBD98" w14:textId="77777777" w:rsidR="000E3399" w:rsidRPr="00404A98" w:rsidRDefault="00404A98" w:rsidP="000E3399">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R3</w:t>
                            </w:r>
                            <w:r w:rsidRPr="000A36C9">
                              <w:rPr>
                                <w:rFonts w:ascii="Calibri" w:eastAsia="Calibri" w:hAnsi="Calibri" w:cs="Times New Roman"/>
                                <w:b/>
                                <w:kern w:val="0"/>
                                <w:sz w:val="24"/>
                                <w:lang w:eastAsia="en-US"/>
                                <w14:ligatures w14:val="none"/>
                              </w:rPr>
                              <w:t>(config)#</w:t>
                            </w:r>
                            <w:r w:rsidRPr="00404A98">
                              <w:rPr>
                                <w:rFonts w:ascii="Calibri" w:eastAsia="Calibri" w:hAnsi="Calibri" w:cs="Times New Roman"/>
                                <w:b/>
                                <w:kern w:val="0"/>
                                <w:sz w:val="24"/>
                                <w:lang w:eastAsia="en-US"/>
                                <w14:ligatures w14:val="none"/>
                              </w:rPr>
                              <w:t xml:space="preserve"> </w:t>
                            </w:r>
                            <w:r w:rsidR="000E3399" w:rsidRPr="00404A98">
                              <w:rPr>
                                <w:rFonts w:ascii="Calibri" w:eastAsia="Calibri" w:hAnsi="Calibri" w:cs="Times New Roman"/>
                                <w:b/>
                                <w:kern w:val="0"/>
                                <w:sz w:val="24"/>
                                <w:lang w:eastAsia="en-US"/>
                                <w14:ligatures w14:val="none"/>
                              </w:rPr>
                              <w:t>hostname R3</w:t>
                            </w:r>
                          </w:p>
                          <w:p w14:paraId="5735368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interface GigabitEthernet0/0</w:t>
                            </w:r>
                          </w:p>
                          <w:p w14:paraId="2F78B4E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r w:rsidRPr="007808F4">
                              <w:rPr>
                                <w:rFonts w:ascii="Calibri" w:eastAsia="Calibri" w:hAnsi="Calibri" w:cs="Times New Roman"/>
                                <w:kern w:val="0"/>
                                <w:sz w:val="24"/>
                                <w:lang w:eastAsia="en-US"/>
                                <w14:ligatures w14:val="none"/>
                              </w:rPr>
                              <w:t>ip address 10.10.3.2 255.255.255.0</w:t>
                            </w:r>
                          </w:p>
                          <w:p w14:paraId="44BFD03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0DA2A0F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10.10.7.1 255.255.255.0</w:t>
                            </w:r>
                          </w:p>
                          <w:p w14:paraId="33063AA3"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1104525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10.10.3.0 0.0.0.255 area 0</w:t>
                            </w:r>
                          </w:p>
                          <w:p w14:paraId="6DD68B6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10.10.7.0 0.0.0.255 area 3</w:t>
                            </w:r>
                          </w:p>
                          <w:p w14:paraId="5AAE94B4"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p>
                          <w:p w14:paraId="768BB6B2" w14:textId="77777777" w:rsidR="00404A98" w:rsidRPr="00404A98" w:rsidRDefault="00750B18" w:rsidP="00404A98">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Switch</w:t>
                            </w:r>
                            <w:r w:rsidR="00404A98">
                              <w:rPr>
                                <w:rFonts w:ascii="Calibri" w:eastAsia="Calibri" w:hAnsi="Calibri" w:cs="Times New Roman"/>
                                <w:b/>
                                <w:kern w:val="0"/>
                                <w:sz w:val="24"/>
                                <w:lang w:eastAsia="en-US"/>
                                <w14:ligatures w14:val="none"/>
                              </w:rPr>
                              <w:t>R4</w:t>
                            </w:r>
                            <w:r w:rsidR="00404A98" w:rsidRPr="000A36C9">
                              <w:rPr>
                                <w:rFonts w:ascii="Calibri" w:eastAsia="Calibri" w:hAnsi="Calibri" w:cs="Times New Roman"/>
                                <w:b/>
                                <w:kern w:val="0"/>
                                <w:sz w:val="24"/>
                                <w:lang w:eastAsia="en-US"/>
                                <w14:ligatures w14:val="none"/>
                              </w:rPr>
                              <w:t>(config)#</w:t>
                            </w:r>
                            <w:r w:rsidR="00404A98" w:rsidRPr="00404A98">
                              <w:rPr>
                                <w:rFonts w:ascii="Calibri" w:eastAsia="Calibri" w:hAnsi="Calibri" w:cs="Times New Roman"/>
                                <w:b/>
                                <w:kern w:val="0"/>
                                <w:sz w:val="24"/>
                                <w:lang w:eastAsia="en-US"/>
                                <w14:ligatures w14:val="none"/>
                              </w:rPr>
                              <w:t xml:space="preserve"> </w:t>
                            </w:r>
                            <w:r w:rsidR="00404A98">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Switch</w:t>
                            </w:r>
                            <w:r w:rsidR="00404A98">
                              <w:rPr>
                                <w:rFonts w:ascii="Calibri" w:eastAsia="Calibri" w:hAnsi="Calibri" w:cs="Times New Roman"/>
                                <w:b/>
                                <w:kern w:val="0"/>
                                <w:sz w:val="24"/>
                                <w:lang w:eastAsia="en-US"/>
                                <w14:ligatures w14:val="none"/>
                              </w:rPr>
                              <w:t>R4</w:t>
                            </w:r>
                          </w:p>
                          <w:p w14:paraId="68ECCDC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Loopback1</w:t>
                            </w:r>
                          </w:p>
                          <w:p w14:paraId="5F9F936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10.10.33.1 255.255.255.0</w:t>
                            </w:r>
                          </w:p>
                          <w:p w14:paraId="07E79CA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FastEthernet1/0/1</w:t>
                            </w:r>
                          </w:p>
                          <w:p w14:paraId="5B71ADA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331EAFB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10.10.4.2 255.255.255.0</w:t>
                            </w:r>
                          </w:p>
                          <w:p w14:paraId="3B48AC9E"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FastEthernet1/0/2</w:t>
                            </w:r>
                          </w:p>
                          <w:p w14:paraId="6E1303C2"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6A842BE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10.10.9.1 255.255.255.0</w:t>
                            </w:r>
                          </w:p>
                          <w:p w14:paraId="6B960613"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FastEthernet1/0/3</w:t>
                            </w:r>
                          </w:p>
                          <w:p w14:paraId="75740514"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7EF3CBF8"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10.10.8.1 255.255.255.0</w:t>
                            </w:r>
                          </w:p>
                          <w:p w14:paraId="69E4E51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GigabitEthernet0/1/0</w:t>
                            </w:r>
                          </w:p>
                          <w:p w14:paraId="0D35E19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192.168.6.1 255.255.255.0</w:t>
                            </w:r>
                          </w:p>
                          <w:p w14:paraId="671C8B8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eigrp 1</w:t>
                            </w:r>
                          </w:p>
                          <w:p w14:paraId="4D22089F"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w:t>
                            </w:r>
                          </w:p>
                          <w:p w14:paraId="2DB18D4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 area 4</w:t>
                            </w:r>
                          </w:p>
                          <w:p w14:paraId="0F85F4F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10.10.33.0 0.0.0.255 area 4</w:t>
                            </w:r>
                          </w:p>
                          <w:p w14:paraId="2113CAE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redistribute ospf 1 metric 1544 200 255 1 1500</w:t>
                            </w:r>
                          </w:p>
                          <w:p w14:paraId="0F5CB11B"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72030577"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area 4 nssa</w:t>
                            </w:r>
                          </w:p>
                          <w:p w14:paraId="78F589F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redistribute eigrp 1 metric 100 subnets</w:t>
                            </w:r>
                          </w:p>
                          <w:p w14:paraId="7EBA7336"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10.10.4.0 0.0.0.255 area 0</w:t>
                            </w:r>
                          </w:p>
                          <w:p w14:paraId="51E2DE8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 area 4</w:t>
                            </w:r>
                          </w:p>
                          <w:p w14:paraId="077F708F"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10.10.33.0 0.0.0.255 area 4</w:t>
                            </w:r>
                          </w:p>
                          <w:p w14:paraId="3F0DC211"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monitor session 1 source interface Fa1/0/2</w:t>
                            </w:r>
                          </w:p>
                          <w:p w14:paraId="0DDACEC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monitor session 1 destination interface Fa1/0/24</w:t>
                            </w:r>
                          </w:p>
                          <w:p w14:paraId="1E3BA8DF" w14:textId="77777777" w:rsidR="000E3399" w:rsidRPr="00491DB3" w:rsidRDefault="000E33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CA124" id="_x0000_s1027" type="#_x0000_t202" style="position:absolute;margin-left:294.75pt;margin-top:.9pt;width:297.75pt;height:620.2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" stroked="f">
                <v:textbox>
                  <w:txbxContent>
                    <w:p w14:paraId="510B2FD6"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network 10.10.2.0 0.0.0.255 area 0</w:t>
                      </w:r>
                    </w:p>
                    <w:p w14:paraId="35371403" w14:textId="77777777" w:rsidR="000E3399" w:rsidRPr="00491DB3"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network 10.10.6.0 0.0.0.255 area 2</w:t>
                      </w:r>
                    </w:p>
                    <w:p w14:paraId="1D0786D1"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p>
                    <w:p w14:paraId="44CBBD98" w14:textId="77777777" w:rsidR="000E3399" w:rsidRPr="00404A98" w:rsidRDefault="00404A98" w:rsidP="000E3399">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R3</w:t>
                      </w:r>
                      <w:r w:rsidRPr="000A36C9">
                        <w:rPr>
                          <w:rFonts w:ascii="Calibri" w:eastAsia="Calibri" w:hAnsi="Calibri" w:cs="Times New Roman"/>
                          <w:b/>
                          <w:kern w:val="0"/>
                          <w:sz w:val="24"/>
                          <w:lang w:eastAsia="en-US"/>
                          <w14:ligatures w14:val="none"/>
                        </w:rPr>
                        <w:t>(config)#</w:t>
                      </w:r>
                      <w:r w:rsidRPr="00404A98">
                        <w:rPr>
                          <w:rFonts w:ascii="Calibri" w:eastAsia="Calibri" w:hAnsi="Calibri" w:cs="Times New Roman"/>
                          <w:b/>
                          <w:kern w:val="0"/>
                          <w:sz w:val="24"/>
                          <w:lang w:eastAsia="en-US"/>
                          <w14:ligatures w14:val="none"/>
                        </w:rPr>
                        <w:t xml:space="preserve"> </w:t>
                      </w:r>
                      <w:r w:rsidR="000E3399" w:rsidRPr="00404A98">
                        <w:rPr>
                          <w:rFonts w:ascii="Calibri" w:eastAsia="Calibri" w:hAnsi="Calibri" w:cs="Times New Roman"/>
                          <w:b/>
                          <w:kern w:val="0"/>
                          <w:sz w:val="24"/>
                          <w:lang w:eastAsia="en-US"/>
                          <w14:ligatures w14:val="none"/>
                        </w:rPr>
                        <w:t>hostname R3</w:t>
                      </w:r>
                    </w:p>
                    <w:p w14:paraId="5735368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interface GigabitEthernet0/0</w:t>
                      </w:r>
                    </w:p>
                    <w:p w14:paraId="2F78B4E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r w:rsidRPr="007808F4">
                        <w:rPr>
                          <w:rFonts w:ascii="Calibri" w:eastAsia="Calibri" w:hAnsi="Calibri" w:cs="Times New Roman"/>
                          <w:kern w:val="0"/>
                          <w:sz w:val="24"/>
                          <w:lang w:eastAsia="en-US"/>
                          <w14:ligatures w14:val="none"/>
                        </w:rPr>
                        <w:t>ip address 10.10.3.2 255.255.255.0</w:t>
                      </w:r>
                    </w:p>
                    <w:p w14:paraId="44BFD03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0DA2A0F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10.10.7.1 255.255.255.0</w:t>
                      </w:r>
                    </w:p>
                    <w:p w14:paraId="33063AA3"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1104525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10.10.3.0 0.0.0.255 area 0</w:t>
                      </w:r>
                    </w:p>
                    <w:p w14:paraId="6DD68B6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10.10.7.0 0.0.0.255 area 3</w:t>
                      </w:r>
                    </w:p>
                    <w:p w14:paraId="5AAE94B4"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p>
                    <w:p w14:paraId="768BB6B2" w14:textId="77777777" w:rsidR="00404A98" w:rsidRPr="00404A98" w:rsidRDefault="00750B18" w:rsidP="00404A98">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Switch</w:t>
                      </w:r>
                      <w:r w:rsidR="00404A98">
                        <w:rPr>
                          <w:rFonts w:ascii="Calibri" w:eastAsia="Calibri" w:hAnsi="Calibri" w:cs="Times New Roman"/>
                          <w:b/>
                          <w:kern w:val="0"/>
                          <w:sz w:val="24"/>
                          <w:lang w:eastAsia="en-US"/>
                          <w14:ligatures w14:val="none"/>
                        </w:rPr>
                        <w:t>R4</w:t>
                      </w:r>
                      <w:r w:rsidR="00404A98" w:rsidRPr="000A36C9">
                        <w:rPr>
                          <w:rFonts w:ascii="Calibri" w:eastAsia="Calibri" w:hAnsi="Calibri" w:cs="Times New Roman"/>
                          <w:b/>
                          <w:kern w:val="0"/>
                          <w:sz w:val="24"/>
                          <w:lang w:eastAsia="en-US"/>
                          <w14:ligatures w14:val="none"/>
                        </w:rPr>
                        <w:t>(config)#</w:t>
                      </w:r>
                      <w:r w:rsidR="00404A98" w:rsidRPr="00404A98">
                        <w:rPr>
                          <w:rFonts w:ascii="Calibri" w:eastAsia="Calibri" w:hAnsi="Calibri" w:cs="Times New Roman"/>
                          <w:b/>
                          <w:kern w:val="0"/>
                          <w:sz w:val="24"/>
                          <w:lang w:eastAsia="en-US"/>
                          <w14:ligatures w14:val="none"/>
                        </w:rPr>
                        <w:t xml:space="preserve"> </w:t>
                      </w:r>
                      <w:r w:rsidR="00404A98">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Switch</w:t>
                      </w:r>
                      <w:r w:rsidR="00404A98">
                        <w:rPr>
                          <w:rFonts w:ascii="Calibri" w:eastAsia="Calibri" w:hAnsi="Calibri" w:cs="Times New Roman"/>
                          <w:b/>
                          <w:kern w:val="0"/>
                          <w:sz w:val="24"/>
                          <w:lang w:eastAsia="en-US"/>
                          <w14:ligatures w14:val="none"/>
                        </w:rPr>
                        <w:t>R4</w:t>
                      </w:r>
                    </w:p>
                    <w:p w14:paraId="68ECCDC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Loopback1</w:t>
                      </w:r>
                    </w:p>
                    <w:p w14:paraId="5F9F936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10.10.33.1 255.255.255.0</w:t>
                      </w:r>
                    </w:p>
                    <w:p w14:paraId="07E79CA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FastEthernet1/0/1</w:t>
                      </w:r>
                    </w:p>
                    <w:p w14:paraId="5B71ADA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331EAFB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10.10.4.2 255.255.255.0</w:t>
                      </w:r>
                    </w:p>
                    <w:p w14:paraId="3B48AC9E"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FastEthernet1/0/2</w:t>
                      </w:r>
                    </w:p>
                    <w:p w14:paraId="6E1303C2"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6A842BE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10.10.9.1 255.255.255.0</w:t>
                      </w:r>
                    </w:p>
                    <w:p w14:paraId="6B960613"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FastEthernet1/0/3</w:t>
                      </w:r>
                    </w:p>
                    <w:p w14:paraId="75740514"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7EF3CBF8"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10.10.8.1 255.255.255.0</w:t>
                      </w:r>
                    </w:p>
                    <w:p w14:paraId="69E4E51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GigabitEthernet0/1/0</w:t>
                      </w:r>
                    </w:p>
                    <w:p w14:paraId="0D35E19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192.168.6.1 255.255.255.0</w:t>
                      </w:r>
                    </w:p>
                    <w:p w14:paraId="671C8B8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eigrp 1</w:t>
                      </w:r>
                    </w:p>
                    <w:p w14:paraId="4D22089F"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w:t>
                      </w:r>
                    </w:p>
                    <w:p w14:paraId="2DB18D4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 area 4</w:t>
                      </w:r>
                    </w:p>
                    <w:p w14:paraId="0F85F4F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10.10.33.0 0.0.0.255 area 4</w:t>
                      </w:r>
                    </w:p>
                    <w:p w14:paraId="2113CAE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redistribute ospf 1 metric 1544 200 255 1 1500</w:t>
                      </w:r>
                    </w:p>
                    <w:p w14:paraId="0F5CB11B"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72030577"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area 4 nssa</w:t>
                      </w:r>
                    </w:p>
                    <w:p w14:paraId="78F589F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redistribute eigrp 1 metric 100 subnets</w:t>
                      </w:r>
                    </w:p>
                    <w:p w14:paraId="7EBA7336"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10.10.4.0 0.0.0.255 area 0</w:t>
                      </w:r>
                    </w:p>
                    <w:p w14:paraId="51E2DE8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 area 4</w:t>
                      </w:r>
                    </w:p>
                    <w:p w14:paraId="077F708F"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10.10.33.0 0.0.0.255 area 4</w:t>
                      </w:r>
                    </w:p>
                    <w:p w14:paraId="3F0DC211"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monitor session 1 source interface Fa1/0/2</w:t>
                      </w:r>
                    </w:p>
                    <w:p w14:paraId="0DDACEC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monitor session 1 destination interface Fa1/0/24</w:t>
                      </w:r>
                    </w:p>
                    <w:p w14:paraId="1E3BA8DF" w14:textId="77777777" w:rsidR="000E3399" w:rsidRPr="00491DB3" w:rsidRDefault="000E3399"/>
                  </w:txbxContent>
                </v:textbox>
                <w10:wrap anchorx="page"/>
              </v:shape>
            </w:pict>
          </mc:Fallback>
        </mc:AlternateContent>
      </w:r>
      <w:proofErr w:type="spellStart"/>
      <w:r w:rsidR="007808F4" w:rsidRPr="000A36C9">
        <w:rPr>
          <w:rFonts w:ascii="Calibri" w:eastAsia="Calibri" w:hAnsi="Calibri" w:cs="Times New Roman"/>
          <w:b/>
          <w:kern w:val="0"/>
          <w:sz w:val="24"/>
          <w:lang w:eastAsia="en-US"/>
          <w14:ligatures w14:val="none"/>
        </w:rPr>
        <w:t>MainRouter</w:t>
      </w:r>
      <w:proofErr w:type="spellEnd"/>
      <w:r w:rsidR="007808F4" w:rsidRPr="000A36C9">
        <w:rPr>
          <w:rFonts w:ascii="Calibri" w:eastAsia="Calibri" w:hAnsi="Calibri" w:cs="Times New Roman"/>
          <w:b/>
          <w:kern w:val="0"/>
          <w:sz w:val="24"/>
          <w:lang w:eastAsia="en-US"/>
          <w14:ligatures w14:val="none"/>
        </w:rPr>
        <w:t>(config)#</w:t>
      </w:r>
      <w:r w:rsidR="007808F4" w:rsidRPr="007808F4">
        <w:rPr>
          <w:rFonts w:ascii="Calibri" w:eastAsia="Calibri" w:hAnsi="Calibri" w:cs="Times New Roman"/>
          <w:kern w:val="0"/>
          <w:sz w:val="24"/>
          <w:lang w:eastAsia="en-US"/>
          <w14:ligatures w14:val="none"/>
        </w:rPr>
        <w:t>do show run</w:t>
      </w:r>
    </w:p>
    <w:p w14:paraId="669ED78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Ip routing</w:t>
      </w:r>
    </w:p>
    <w:p w14:paraId="76BFFC0F" w14:textId="77777777" w:rsidR="007808F4" w:rsidRPr="000A36C9" w:rsidRDefault="007808F4" w:rsidP="007808F4">
      <w:pPr>
        <w:spacing w:before="0" w:line="259" w:lineRule="auto"/>
        <w:ind w:left="0" w:right="0"/>
        <w:rPr>
          <w:rFonts w:ascii="Calibri" w:eastAsia="Calibri" w:hAnsi="Calibri" w:cs="Times New Roman"/>
          <w:b/>
          <w:kern w:val="0"/>
          <w:sz w:val="24"/>
          <w:lang w:eastAsia="en-US"/>
          <w14:ligatures w14:val="none"/>
        </w:rPr>
      </w:pPr>
      <w:r w:rsidRPr="000A36C9">
        <w:rPr>
          <w:rFonts w:ascii="Calibri" w:eastAsia="Calibri" w:hAnsi="Calibri" w:cs="Times New Roman"/>
          <w:b/>
          <w:kern w:val="0"/>
          <w:sz w:val="24"/>
          <w:lang w:eastAsia="en-US"/>
          <w14:ligatures w14:val="none"/>
        </w:rPr>
        <w:t xml:space="preserve">hostname </w:t>
      </w:r>
      <w:proofErr w:type="spellStart"/>
      <w:r w:rsidRPr="000A36C9">
        <w:rPr>
          <w:rFonts w:ascii="Calibri" w:eastAsia="Calibri" w:hAnsi="Calibri" w:cs="Times New Roman"/>
          <w:b/>
          <w:kern w:val="0"/>
          <w:sz w:val="24"/>
          <w:lang w:eastAsia="en-US"/>
          <w14:ligatures w14:val="none"/>
        </w:rPr>
        <w:t>MainRouter</w:t>
      </w:r>
      <w:proofErr w:type="spellEnd"/>
    </w:p>
    <w:p w14:paraId="3E35C25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FastEthernet1/0/1</w:t>
      </w:r>
    </w:p>
    <w:p w14:paraId="2F6E2774"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2FEC536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10.10.1.1 255.255.255.0</w:t>
      </w:r>
    </w:p>
    <w:p w14:paraId="18493E9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FastEthernet1/0/2</w:t>
      </w:r>
    </w:p>
    <w:p w14:paraId="4CF3C17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3E529195"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10.10.2.1 255.255.255.0</w:t>
      </w:r>
    </w:p>
    <w:p w14:paraId="00A7CB50"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FastEthernet1/0/3</w:t>
      </w:r>
    </w:p>
    <w:p w14:paraId="402F68C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75D41E71"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10.10.3.1 255.255.255.0</w:t>
      </w:r>
    </w:p>
    <w:p w14:paraId="65A0D387"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FastEthernet1/0/4</w:t>
      </w:r>
    </w:p>
    <w:p w14:paraId="65DFD342"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56B8766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10.10.4.1 255.255.255.0</w:t>
      </w:r>
    </w:p>
    <w:p w14:paraId="7DA3F934"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router </w:t>
      </w:r>
      <w:proofErr w:type="spellStart"/>
      <w:r w:rsidRPr="007808F4">
        <w:rPr>
          <w:rFonts w:ascii="Calibri" w:eastAsia="Calibri" w:hAnsi="Calibri" w:cs="Times New Roman"/>
          <w:kern w:val="0"/>
          <w:sz w:val="24"/>
          <w:lang w:eastAsia="en-US"/>
          <w14:ligatures w14:val="none"/>
        </w:rPr>
        <w:t>ospf</w:t>
      </w:r>
      <w:proofErr w:type="spellEnd"/>
      <w:r w:rsidRPr="007808F4">
        <w:rPr>
          <w:rFonts w:ascii="Calibri" w:eastAsia="Calibri" w:hAnsi="Calibri" w:cs="Times New Roman"/>
          <w:kern w:val="0"/>
          <w:sz w:val="24"/>
          <w:lang w:eastAsia="en-US"/>
          <w14:ligatures w14:val="none"/>
        </w:rPr>
        <w:t xml:space="preserve"> 1</w:t>
      </w:r>
    </w:p>
    <w:p w14:paraId="169C3648"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10.10.1.0 0.0.0.255 area 0</w:t>
      </w:r>
    </w:p>
    <w:p w14:paraId="01DB1B56"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10.10.2.0 0.0.0.255 area 0</w:t>
      </w:r>
    </w:p>
    <w:p w14:paraId="4DB4680A"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10.10.3.0 0.0.0.255 area 0</w:t>
      </w:r>
    </w:p>
    <w:p w14:paraId="1D083183"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10.10.4.0 0.0.0.255 area 0</w:t>
      </w:r>
    </w:p>
    <w:p w14:paraId="5E602BF4"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p>
    <w:p w14:paraId="2A8326C7" w14:textId="77777777" w:rsidR="007808F4" w:rsidRPr="00404A98" w:rsidRDefault="000A36C9" w:rsidP="007808F4">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R1</w:t>
      </w:r>
      <w:r w:rsidRPr="000A36C9">
        <w:rPr>
          <w:rFonts w:ascii="Calibri" w:eastAsia="Calibri" w:hAnsi="Calibri" w:cs="Times New Roman"/>
          <w:b/>
          <w:kern w:val="0"/>
          <w:sz w:val="24"/>
          <w:lang w:eastAsia="en-US"/>
          <w14:ligatures w14:val="none"/>
        </w:rPr>
        <w:t>(config)#</w:t>
      </w:r>
      <w:r w:rsidR="00404A98">
        <w:rPr>
          <w:rFonts w:ascii="Calibri" w:eastAsia="Calibri" w:hAnsi="Calibri" w:cs="Times New Roman"/>
          <w:kern w:val="0"/>
          <w:sz w:val="24"/>
          <w:lang w:eastAsia="en-US"/>
          <w14:ligatures w14:val="none"/>
        </w:rPr>
        <w:t xml:space="preserve"> </w:t>
      </w:r>
      <w:r w:rsidR="007808F4" w:rsidRPr="000A36C9">
        <w:rPr>
          <w:rFonts w:ascii="Calibri" w:eastAsia="Calibri" w:hAnsi="Calibri" w:cs="Times New Roman"/>
          <w:b/>
          <w:kern w:val="0"/>
          <w:sz w:val="24"/>
          <w:lang w:eastAsia="en-US"/>
          <w14:ligatures w14:val="none"/>
        </w:rPr>
        <w:t>hostname R1</w:t>
      </w:r>
    </w:p>
    <w:p w14:paraId="047372CB"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GigabitEthernet0/0</w:t>
      </w:r>
    </w:p>
    <w:p w14:paraId="5C0788B2"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10.10.1.2 255.255.255.0</w:t>
      </w:r>
    </w:p>
    <w:p w14:paraId="28140249"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22A87A65"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10.10.5.1 255.255.255.0</w:t>
      </w:r>
    </w:p>
    <w:p w14:paraId="346C404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router </w:t>
      </w:r>
      <w:proofErr w:type="spellStart"/>
      <w:r w:rsidRPr="007808F4">
        <w:rPr>
          <w:rFonts w:ascii="Calibri" w:eastAsia="Calibri" w:hAnsi="Calibri" w:cs="Times New Roman"/>
          <w:kern w:val="0"/>
          <w:sz w:val="24"/>
          <w:lang w:eastAsia="en-US"/>
          <w14:ligatures w14:val="none"/>
        </w:rPr>
        <w:t>ospf</w:t>
      </w:r>
      <w:proofErr w:type="spellEnd"/>
      <w:r w:rsidRPr="007808F4">
        <w:rPr>
          <w:rFonts w:ascii="Calibri" w:eastAsia="Calibri" w:hAnsi="Calibri" w:cs="Times New Roman"/>
          <w:kern w:val="0"/>
          <w:sz w:val="24"/>
          <w:lang w:eastAsia="en-US"/>
          <w14:ligatures w14:val="none"/>
        </w:rPr>
        <w:t xml:space="preserve"> 1</w:t>
      </w:r>
    </w:p>
    <w:p w14:paraId="37EB61A7"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area 1 stubby</w:t>
      </w:r>
    </w:p>
    <w:p w14:paraId="5C0E066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10.10.1.0 0.0.0.255 area 0</w:t>
      </w:r>
    </w:p>
    <w:p w14:paraId="21197DBC" w14:textId="77777777" w:rsid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10.10.5.0 0.0.0.255 area 1</w:t>
      </w:r>
    </w:p>
    <w:p w14:paraId="69F94B9E" w14:textId="77777777" w:rsidR="00404A98" w:rsidRPr="007808F4" w:rsidRDefault="00404A98" w:rsidP="007808F4">
      <w:pPr>
        <w:spacing w:before="0" w:line="259" w:lineRule="auto"/>
        <w:ind w:left="0" w:right="0"/>
        <w:rPr>
          <w:rFonts w:ascii="Calibri" w:eastAsia="Calibri" w:hAnsi="Calibri" w:cs="Times New Roman"/>
          <w:kern w:val="0"/>
          <w:sz w:val="24"/>
          <w:lang w:eastAsia="en-US"/>
          <w14:ligatures w14:val="none"/>
        </w:rPr>
      </w:pPr>
    </w:p>
    <w:p w14:paraId="1BD6E0B1" w14:textId="77777777" w:rsidR="007808F4" w:rsidRPr="00404A98" w:rsidRDefault="000A36C9" w:rsidP="007808F4">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R2</w:t>
      </w:r>
      <w:r w:rsidRPr="000A36C9">
        <w:rPr>
          <w:rFonts w:ascii="Calibri" w:eastAsia="Calibri" w:hAnsi="Calibri" w:cs="Times New Roman"/>
          <w:b/>
          <w:kern w:val="0"/>
          <w:sz w:val="24"/>
          <w:lang w:eastAsia="en-US"/>
          <w14:ligatures w14:val="none"/>
        </w:rPr>
        <w:t>(config)#</w:t>
      </w:r>
      <w:r w:rsidR="007808F4" w:rsidRPr="000A36C9">
        <w:rPr>
          <w:rFonts w:ascii="Calibri" w:eastAsia="Calibri" w:hAnsi="Calibri" w:cs="Times New Roman"/>
          <w:b/>
          <w:kern w:val="0"/>
          <w:sz w:val="24"/>
          <w:lang w:eastAsia="en-US"/>
          <w14:ligatures w14:val="none"/>
        </w:rPr>
        <w:t>hostname R2</w:t>
      </w:r>
    </w:p>
    <w:p w14:paraId="1D76962F"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GigabitEthernet0/0</w:t>
      </w:r>
    </w:p>
    <w:p w14:paraId="696C3F2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10.10.2.2 255.255.255.0</w:t>
      </w:r>
    </w:p>
    <w:p w14:paraId="78C05A5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0657AAC2"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10.10.6.1 255.255.255.0</w:t>
      </w:r>
    </w:p>
    <w:p w14:paraId="6C3E8973"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router </w:t>
      </w:r>
      <w:proofErr w:type="spellStart"/>
      <w:r w:rsidRPr="007808F4">
        <w:rPr>
          <w:rFonts w:ascii="Calibri" w:eastAsia="Calibri" w:hAnsi="Calibri" w:cs="Times New Roman"/>
          <w:kern w:val="0"/>
          <w:sz w:val="24"/>
          <w:lang w:eastAsia="en-US"/>
          <w14:ligatures w14:val="none"/>
        </w:rPr>
        <w:t>ospf</w:t>
      </w:r>
      <w:proofErr w:type="spellEnd"/>
      <w:r w:rsidRPr="007808F4">
        <w:rPr>
          <w:rFonts w:ascii="Calibri" w:eastAsia="Calibri" w:hAnsi="Calibri" w:cs="Times New Roman"/>
          <w:kern w:val="0"/>
          <w:sz w:val="24"/>
          <w:lang w:eastAsia="en-US"/>
          <w14:ligatures w14:val="none"/>
        </w:rPr>
        <w:t xml:space="preserve"> 1</w:t>
      </w:r>
    </w:p>
    <w:p w14:paraId="362BEABA"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area 2 stubby no-summary</w:t>
      </w:r>
    </w:p>
    <w:p w14:paraId="4DD8B56A"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hostname R5</w:t>
      </w:r>
    </w:p>
    <w:p w14:paraId="0DB4872A"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lastRenderedPageBreak/>
        <w:t>interface Loopback1</w:t>
      </w:r>
    </w:p>
    <w:p w14:paraId="61B2200F"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10.10.51.1 255.255.255.0</w:t>
      </w:r>
    </w:p>
    <w:p w14:paraId="0984DC6F"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GigabitEthernet0/0</w:t>
      </w:r>
    </w:p>
    <w:p w14:paraId="490940E7"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10.10.9.2 255.255.255.0</w:t>
      </w:r>
    </w:p>
    <w:p w14:paraId="030BA8B3"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71539924"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w:t>
      </w:r>
      <w:proofErr w:type="spellStart"/>
      <w:r w:rsidRPr="007808F4">
        <w:rPr>
          <w:rFonts w:ascii="Calibri" w:eastAsia="Calibri" w:hAnsi="Calibri" w:cs="Times New Roman"/>
          <w:kern w:val="0"/>
          <w:sz w:val="24"/>
          <w:lang w:eastAsia="en-US"/>
          <w14:ligatures w14:val="none"/>
        </w:rPr>
        <w:t>ip</w:t>
      </w:r>
      <w:proofErr w:type="spellEnd"/>
      <w:r w:rsidRPr="007808F4">
        <w:rPr>
          <w:rFonts w:ascii="Calibri" w:eastAsia="Calibri" w:hAnsi="Calibri" w:cs="Times New Roman"/>
          <w:kern w:val="0"/>
          <w:sz w:val="24"/>
          <w:lang w:eastAsia="en-US"/>
          <w14:ligatures w14:val="none"/>
        </w:rPr>
        <w:t xml:space="preserve"> address 10.10.10.1 255.255.255.0</w:t>
      </w:r>
    </w:p>
    <w:p w14:paraId="2F26EA2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router </w:t>
      </w:r>
      <w:proofErr w:type="spellStart"/>
      <w:r w:rsidRPr="007808F4">
        <w:rPr>
          <w:rFonts w:ascii="Calibri" w:eastAsia="Calibri" w:hAnsi="Calibri" w:cs="Times New Roman"/>
          <w:kern w:val="0"/>
          <w:sz w:val="24"/>
          <w:lang w:eastAsia="en-US"/>
          <w14:ligatures w14:val="none"/>
        </w:rPr>
        <w:t>eigrp</w:t>
      </w:r>
      <w:proofErr w:type="spellEnd"/>
      <w:r w:rsidRPr="007808F4">
        <w:rPr>
          <w:rFonts w:ascii="Calibri" w:eastAsia="Calibri" w:hAnsi="Calibri" w:cs="Times New Roman"/>
          <w:kern w:val="0"/>
          <w:sz w:val="24"/>
          <w:lang w:eastAsia="en-US"/>
          <w14:ligatures w14:val="none"/>
        </w:rPr>
        <w:t xml:space="preserve"> 1</w:t>
      </w:r>
    </w:p>
    <w:p w14:paraId="02F280B7"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w:t>
      </w:r>
    </w:p>
    <w:p w14:paraId="2C40A115"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10.10.10.1 0.0.0.255</w:t>
      </w:r>
    </w:p>
    <w:p w14:paraId="467069BD" w14:textId="77777777" w:rsid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10.10.51.1 0.0.0.255</w:t>
      </w:r>
    </w:p>
    <w:p w14:paraId="61955099" w14:textId="77777777" w:rsidR="00404A98" w:rsidRDefault="00404A98" w:rsidP="007808F4">
      <w:pPr>
        <w:spacing w:before="0" w:line="259" w:lineRule="auto"/>
        <w:ind w:left="0" w:right="0"/>
        <w:rPr>
          <w:rFonts w:ascii="Calibri" w:eastAsia="Calibri" w:hAnsi="Calibri" w:cs="Times New Roman"/>
          <w:kern w:val="0"/>
          <w:sz w:val="24"/>
          <w:lang w:eastAsia="en-US"/>
          <w14:ligatures w14:val="none"/>
        </w:rPr>
      </w:pPr>
    </w:p>
    <w:p w14:paraId="3841EEB9" w14:textId="77777777" w:rsidR="00404A98" w:rsidRPr="00404A98" w:rsidRDefault="00404A98" w:rsidP="00404A98">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R5</w:t>
      </w:r>
      <w:r w:rsidRPr="000A36C9">
        <w:rPr>
          <w:rFonts w:ascii="Calibri" w:eastAsia="Calibri" w:hAnsi="Calibri" w:cs="Times New Roman"/>
          <w:b/>
          <w:kern w:val="0"/>
          <w:sz w:val="24"/>
          <w:lang w:eastAsia="en-US"/>
          <w14:ligatures w14:val="none"/>
        </w:rPr>
        <w:t>(config)#</w:t>
      </w:r>
      <w:r w:rsidRPr="00404A98">
        <w:rPr>
          <w:rFonts w:ascii="Calibri" w:eastAsia="Calibri" w:hAnsi="Calibri" w:cs="Times New Roman"/>
          <w:b/>
          <w:kern w:val="0"/>
          <w:sz w:val="24"/>
          <w:lang w:eastAsia="en-US"/>
          <w14:ligatures w14:val="none"/>
        </w:rPr>
        <w:t xml:space="preserve"> </w:t>
      </w:r>
      <w:r>
        <w:rPr>
          <w:rFonts w:ascii="Calibri" w:eastAsia="Calibri" w:hAnsi="Calibri" w:cs="Times New Roman"/>
          <w:b/>
          <w:kern w:val="0"/>
          <w:sz w:val="24"/>
          <w:lang w:eastAsia="en-US"/>
          <w14:ligatures w14:val="none"/>
        </w:rPr>
        <w:t>hostname R5</w:t>
      </w:r>
    </w:p>
    <w:p w14:paraId="547013AF" w14:textId="77777777" w:rsidR="00404A98" w:rsidRPr="00404A98" w:rsidRDefault="00404A98" w:rsidP="00404A98">
      <w:pPr>
        <w:spacing w:before="0"/>
        <w:rPr>
          <w:sz w:val="24"/>
        </w:rPr>
      </w:pPr>
      <w:r w:rsidRPr="00404A98">
        <w:rPr>
          <w:sz w:val="24"/>
        </w:rPr>
        <w:t>interface Loopback1</w:t>
      </w:r>
    </w:p>
    <w:p w14:paraId="6AB010AA" w14:textId="77777777" w:rsidR="00404A98" w:rsidRPr="00404A98" w:rsidRDefault="00404A98" w:rsidP="00404A98">
      <w:pPr>
        <w:spacing w:before="0"/>
        <w:rPr>
          <w:sz w:val="24"/>
        </w:rPr>
      </w:pPr>
      <w:r w:rsidRPr="00404A98">
        <w:rPr>
          <w:sz w:val="24"/>
        </w:rPr>
        <w:t xml:space="preserve"> </w:t>
      </w:r>
      <w:proofErr w:type="spellStart"/>
      <w:r w:rsidRPr="00404A98">
        <w:rPr>
          <w:sz w:val="24"/>
        </w:rPr>
        <w:t>ip</w:t>
      </w:r>
      <w:proofErr w:type="spellEnd"/>
      <w:r w:rsidRPr="00404A98">
        <w:rPr>
          <w:sz w:val="24"/>
        </w:rPr>
        <w:t xml:space="preserve"> address 10.10.51.1 255.255.255.0</w:t>
      </w:r>
    </w:p>
    <w:p w14:paraId="7F7C3FC4" w14:textId="77777777" w:rsidR="00404A98" w:rsidRPr="00404A98" w:rsidRDefault="00404A98" w:rsidP="00404A98">
      <w:pPr>
        <w:spacing w:before="0"/>
        <w:rPr>
          <w:sz w:val="24"/>
        </w:rPr>
      </w:pPr>
      <w:r w:rsidRPr="00404A98">
        <w:rPr>
          <w:sz w:val="24"/>
        </w:rPr>
        <w:t>interface GigabitEthernet0/0</w:t>
      </w:r>
    </w:p>
    <w:p w14:paraId="5CA745A0" w14:textId="77777777" w:rsidR="00404A98" w:rsidRPr="00404A98" w:rsidRDefault="00404A98" w:rsidP="00404A98">
      <w:pPr>
        <w:spacing w:before="0"/>
        <w:rPr>
          <w:sz w:val="24"/>
        </w:rPr>
      </w:pPr>
      <w:r w:rsidRPr="00404A98">
        <w:rPr>
          <w:sz w:val="24"/>
        </w:rPr>
        <w:t xml:space="preserve"> </w:t>
      </w:r>
      <w:proofErr w:type="spellStart"/>
      <w:r w:rsidRPr="00404A98">
        <w:rPr>
          <w:sz w:val="24"/>
        </w:rPr>
        <w:t>ip</w:t>
      </w:r>
      <w:proofErr w:type="spellEnd"/>
      <w:r w:rsidRPr="00404A98">
        <w:rPr>
          <w:sz w:val="24"/>
        </w:rPr>
        <w:t xml:space="preserve"> address 10.10.9.2 255.255.255.0</w:t>
      </w:r>
    </w:p>
    <w:p w14:paraId="1826FC0B" w14:textId="77777777" w:rsidR="00404A98" w:rsidRPr="00404A98" w:rsidRDefault="00404A98" w:rsidP="00404A98">
      <w:pPr>
        <w:spacing w:before="0"/>
        <w:rPr>
          <w:sz w:val="24"/>
        </w:rPr>
      </w:pPr>
      <w:r w:rsidRPr="00404A98">
        <w:rPr>
          <w:sz w:val="24"/>
        </w:rPr>
        <w:t>interface GigabitEthernet0/1</w:t>
      </w:r>
    </w:p>
    <w:p w14:paraId="2AA00192" w14:textId="77777777" w:rsidR="00404A98" w:rsidRPr="00404A98" w:rsidRDefault="00404A98" w:rsidP="00404A98">
      <w:pPr>
        <w:spacing w:before="0"/>
        <w:rPr>
          <w:sz w:val="24"/>
        </w:rPr>
      </w:pPr>
      <w:r w:rsidRPr="00404A98">
        <w:rPr>
          <w:sz w:val="24"/>
        </w:rPr>
        <w:t xml:space="preserve"> </w:t>
      </w:r>
      <w:proofErr w:type="spellStart"/>
      <w:r w:rsidRPr="00404A98">
        <w:rPr>
          <w:sz w:val="24"/>
        </w:rPr>
        <w:t>ip</w:t>
      </w:r>
      <w:proofErr w:type="spellEnd"/>
      <w:r w:rsidRPr="00404A98">
        <w:rPr>
          <w:sz w:val="24"/>
        </w:rPr>
        <w:t xml:space="preserve"> address 10.10.10.1 255.255.255.0</w:t>
      </w:r>
    </w:p>
    <w:p w14:paraId="57691421" w14:textId="77777777" w:rsidR="00404A98" w:rsidRPr="00404A98" w:rsidRDefault="00404A98" w:rsidP="00404A98">
      <w:pPr>
        <w:spacing w:before="0"/>
        <w:rPr>
          <w:sz w:val="24"/>
        </w:rPr>
      </w:pPr>
      <w:r w:rsidRPr="00404A98">
        <w:rPr>
          <w:sz w:val="24"/>
        </w:rPr>
        <w:t xml:space="preserve">router </w:t>
      </w:r>
      <w:proofErr w:type="spellStart"/>
      <w:r w:rsidRPr="00404A98">
        <w:rPr>
          <w:sz w:val="24"/>
        </w:rPr>
        <w:t>eigrp</w:t>
      </w:r>
      <w:proofErr w:type="spellEnd"/>
      <w:r w:rsidRPr="00404A98">
        <w:rPr>
          <w:sz w:val="24"/>
        </w:rPr>
        <w:t xml:space="preserve"> 1</w:t>
      </w:r>
    </w:p>
    <w:p w14:paraId="75362AE0" w14:textId="77777777" w:rsidR="00404A98" w:rsidRPr="00404A98" w:rsidRDefault="00404A98" w:rsidP="00404A98">
      <w:pPr>
        <w:spacing w:before="0"/>
        <w:rPr>
          <w:sz w:val="24"/>
        </w:rPr>
      </w:pPr>
      <w:r w:rsidRPr="00404A98">
        <w:rPr>
          <w:sz w:val="24"/>
        </w:rPr>
        <w:t xml:space="preserve"> network 10.10.9.0 0.0.0.255</w:t>
      </w:r>
    </w:p>
    <w:p w14:paraId="3A17BB00" w14:textId="77777777" w:rsidR="00404A98" w:rsidRPr="00404A98" w:rsidRDefault="00404A98" w:rsidP="00404A98">
      <w:pPr>
        <w:spacing w:before="0"/>
        <w:rPr>
          <w:sz w:val="24"/>
        </w:rPr>
      </w:pPr>
      <w:r w:rsidRPr="00404A98">
        <w:rPr>
          <w:sz w:val="24"/>
        </w:rPr>
        <w:t xml:space="preserve"> network 10.10.10.1 0.0.0.255</w:t>
      </w:r>
    </w:p>
    <w:p w14:paraId="3B6DD0EF" w14:textId="77777777" w:rsidR="00404A98" w:rsidRPr="00404A98" w:rsidRDefault="00404A98" w:rsidP="00404A98">
      <w:pPr>
        <w:spacing w:before="0"/>
        <w:rPr>
          <w:sz w:val="24"/>
        </w:rPr>
      </w:pPr>
      <w:r w:rsidRPr="00404A98">
        <w:rPr>
          <w:sz w:val="24"/>
        </w:rPr>
        <w:t xml:space="preserve"> network 10.10.51.1 0.0.0.255</w:t>
      </w:r>
    </w:p>
    <w:p w14:paraId="7EF523CE" w14:textId="77777777" w:rsidR="000A36C9" w:rsidRDefault="000A36C9" w:rsidP="007808F4">
      <w:pPr>
        <w:spacing w:before="0" w:line="259" w:lineRule="auto"/>
        <w:ind w:left="0" w:right="0"/>
        <w:rPr>
          <w:rFonts w:ascii="Calibri" w:eastAsia="Calibri" w:hAnsi="Calibri" w:cs="Times New Roman"/>
          <w:kern w:val="0"/>
          <w:sz w:val="24"/>
          <w:lang w:eastAsia="en-US"/>
          <w14:ligatures w14:val="none"/>
        </w:rPr>
      </w:pPr>
    </w:p>
    <w:p w14:paraId="1D6BA4E0" w14:textId="77777777" w:rsidR="00404A98" w:rsidRPr="00404A98" w:rsidRDefault="00404A98" w:rsidP="00404A98">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kern w:val="0"/>
          <w:sz w:val="24"/>
          <w:lang w:eastAsia="en-US"/>
          <w14:ligatures w14:val="none"/>
        </w:rPr>
        <w:t xml:space="preserve">Configurations for monitoring router </w:t>
      </w:r>
      <w:r w:rsidRPr="00404A98">
        <w:rPr>
          <w:rFonts w:ascii="Calibri" w:eastAsia="Calibri" w:hAnsi="Calibri" w:cs="Times New Roman"/>
          <w:b/>
          <w:kern w:val="0"/>
          <w:sz w:val="24"/>
          <w:lang w:eastAsia="en-US"/>
          <w14:ligatures w14:val="none"/>
        </w:rPr>
        <w:t>(example area 1).</w:t>
      </w:r>
    </w:p>
    <w:p w14:paraId="45A0F5C6" w14:textId="77777777" w:rsidR="000A36C9" w:rsidRDefault="000A36C9" w:rsidP="00404A98">
      <w:pPr>
        <w:spacing w:before="0" w:line="259" w:lineRule="auto"/>
        <w:ind w:right="0" w:firstLine="648"/>
        <w:rPr>
          <w:rFonts w:ascii="Calibri" w:hAnsi="Calibri" w:cs="Calibri"/>
          <w:sz w:val="24"/>
        </w:rPr>
      </w:pPr>
      <w:r w:rsidRPr="00404A98">
        <w:rPr>
          <w:rFonts w:ascii="Calibri" w:hAnsi="Calibri" w:cs="Calibri"/>
          <w:sz w:val="24"/>
        </w:rPr>
        <w:t xml:space="preserve">I need one layer 3 switch for each area to attend the traffic that stub area routers send to their neighbors (I need 4 </w:t>
      </w:r>
      <w:r w:rsidR="00404A98">
        <w:rPr>
          <w:rFonts w:ascii="Calibri" w:hAnsi="Calibri" w:cs="Calibri"/>
          <w:sz w:val="24"/>
        </w:rPr>
        <w:t xml:space="preserve">more </w:t>
      </w:r>
      <w:r w:rsidRPr="00404A98">
        <w:rPr>
          <w:rFonts w:ascii="Calibri" w:hAnsi="Calibri" w:cs="Calibri"/>
          <w:sz w:val="24"/>
        </w:rPr>
        <w:t>switches theoretically). However, there is not enough layer 3 switch available for the lab. So</w:t>
      </w:r>
      <w:r w:rsidR="00404A98">
        <w:rPr>
          <w:rFonts w:ascii="Calibri" w:hAnsi="Calibri" w:cs="Calibri"/>
          <w:sz w:val="24"/>
        </w:rPr>
        <w:t>,</w:t>
      </w:r>
      <w:r w:rsidRPr="00404A98">
        <w:rPr>
          <w:rFonts w:ascii="Calibri" w:hAnsi="Calibri" w:cs="Calibri"/>
          <w:sz w:val="24"/>
        </w:rPr>
        <w:t xml:space="preserve"> I used one switch and change its </w:t>
      </w:r>
      <w:proofErr w:type="spellStart"/>
      <w:r w:rsidRPr="00404A98">
        <w:rPr>
          <w:rFonts w:ascii="Calibri" w:hAnsi="Calibri" w:cs="Calibri"/>
          <w:sz w:val="24"/>
        </w:rPr>
        <w:t>ip</w:t>
      </w:r>
      <w:proofErr w:type="spellEnd"/>
      <w:r w:rsidRPr="00404A98">
        <w:rPr>
          <w:rFonts w:ascii="Calibri" w:hAnsi="Calibri" w:cs="Calibri"/>
          <w:sz w:val="24"/>
        </w:rPr>
        <w:t xml:space="preserve"> address, OSPF area number, and stub configuration to get the packets that different stub routers send to their areas. </w:t>
      </w:r>
    </w:p>
    <w:p w14:paraId="4B0182F2" w14:textId="77777777" w:rsidR="00404A98" w:rsidRPr="00404A98" w:rsidRDefault="00404A98" w:rsidP="00404A98">
      <w:pPr>
        <w:spacing w:before="0" w:line="259" w:lineRule="auto"/>
        <w:ind w:left="0" w:right="0"/>
        <w:rPr>
          <w:rFonts w:ascii="Calibri" w:eastAsia="Calibri" w:hAnsi="Calibri" w:cs="Times New Roman"/>
          <w:kern w:val="0"/>
          <w:sz w:val="24"/>
          <w:lang w:eastAsia="en-US"/>
          <w14:ligatures w14:val="none"/>
        </w:rPr>
      </w:pPr>
    </w:p>
    <w:p w14:paraId="14096BD6" w14:textId="77777777" w:rsidR="000A36C9" w:rsidRPr="00404A98" w:rsidRDefault="000A36C9" w:rsidP="00404A98">
      <w:pPr>
        <w:spacing w:before="0"/>
        <w:rPr>
          <w:rFonts w:cstheme="minorHAnsi"/>
          <w:b/>
          <w:sz w:val="24"/>
        </w:rPr>
      </w:pPr>
      <w:r w:rsidRPr="00404A98">
        <w:rPr>
          <w:rFonts w:cstheme="minorHAnsi"/>
          <w:b/>
          <w:sz w:val="24"/>
        </w:rPr>
        <w:t>layer3switchOSPFarea1(config)#</w:t>
      </w:r>
      <w:r w:rsidR="00404A98" w:rsidRPr="00404A98">
        <w:rPr>
          <w:rFonts w:cstheme="minorHAnsi"/>
          <w:b/>
          <w:sz w:val="24"/>
        </w:rPr>
        <w:t xml:space="preserve"> </w:t>
      </w:r>
      <w:r w:rsidRPr="00404A98">
        <w:rPr>
          <w:rFonts w:cstheme="minorHAnsi"/>
          <w:b/>
          <w:sz w:val="24"/>
        </w:rPr>
        <w:t>hostname layer3switchOSPFarea1</w:t>
      </w:r>
    </w:p>
    <w:p w14:paraId="487AB620" w14:textId="77777777" w:rsidR="000A36C9" w:rsidRPr="000A36C9" w:rsidRDefault="000A36C9" w:rsidP="000A36C9">
      <w:pPr>
        <w:spacing w:before="0"/>
        <w:rPr>
          <w:sz w:val="24"/>
        </w:rPr>
      </w:pPr>
      <w:proofErr w:type="spellStart"/>
      <w:r w:rsidRPr="000A36C9">
        <w:rPr>
          <w:sz w:val="24"/>
        </w:rPr>
        <w:t>ip</w:t>
      </w:r>
      <w:proofErr w:type="spellEnd"/>
      <w:r w:rsidRPr="000A36C9">
        <w:rPr>
          <w:sz w:val="24"/>
        </w:rPr>
        <w:t xml:space="preserve"> routing</w:t>
      </w:r>
    </w:p>
    <w:p w14:paraId="26A9CB1C" w14:textId="77777777" w:rsidR="000A36C9" w:rsidRPr="000A36C9" w:rsidRDefault="000A36C9" w:rsidP="000A36C9">
      <w:pPr>
        <w:spacing w:before="0"/>
        <w:rPr>
          <w:sz w:val="24"/>
        </w:rPr>
      </w:pPr>
      <w:r w:rsidRPr="000A36C9">
        <w:rPr>
          <w:sz w:val="24"/>
        </w:rPr>
        <w:t>interface FastEthernet1/0/1</w:t>
      </w:r>
    </w:p>
    <w:p w14:paraId="5AE1B0B6" w14:textId="77777777" w:rsidR="000A36C9" w:rsidRPr="000A36C9" w:rsidRDefault="000A36C9" w:rsidP="000A36C9">
      <w:pPr>
        <w:spacing w:before="0"/>
        <w:rPr>
          <w:sz w:val="24"/>
        </w:rPr>
      </w:pPr>
      <w:r w:rsidRPr="000A36C9">
        <w:rPr>
          <w:sz w:val="24"/>
        </w:rPr>
        <w:t xml:space="preserve"> no switchport</w:t>
      </w:r>
    </w:p>
    <w:p w14:paraId="1F451128" w14:textId="77777777" w:rsidR="000A36C9" w:rsidRPr="000A36C9" w:rsidRDefault="000A36C9" w:rsidP="000A36C9">
      <w:pPr>
        <w:spacing w:before="0"/>
        <w:rPr>
          <w:sz w:val="24"/>
        </w:rPr>
      </w:pPr>
      <w:r w:rsidRPr="000A36C9">
        <w:rPr>
          <w:sz w:val="24"/>
        </w:rPr>
        <w:t xml:space="preserve"> </w:t>
      </w:r>
      <w:proofErr w:type="spellStart"/>
      <w:r w:rsidRPr="000A36C9">
        <w:rPr>
          <w:sz w:val="24"/>
        </w:rPr>
        <w:t>ip</w:t>
      </w:r>
      <w:proofErr w:type="spellEnd"/>
      <w:r w:rsidRPr="000A36C9">
        <w:rPr>
          <w:sz w:val="24"/>
        </w:rPr>
        <w:t xml:space="preserve"> address 10.10.8.2 255.255.255.0</w:t>
      </w:r>
    </w:p>
    <w:p w14:paraId="37AFF99B" w14:textId="77777777" w:rsidR="000A36C9" w:rsidRPr="000A36C9" w:rsidRDefault="000A36C9" w:rsidP="000A36C9">
      <w:pPr>
        <w:spacing w:before="0"/>
        <w:rPr>
          <w:sz w:val="24"/>
        </w:rPr>
      </w:pPr>
      <w:r w:rsidRPr="000A36C9">
        <w:rPr>
          <w:sz w:val="24"/>
        </w:rPr>
        <w:t>no shutdown</w:t>
      </w:r>
    </w:p>
    <w:p w14:paraId="7507937C" w14:textId="77777777" w:rsidR="000A36C9" w:rsidRPr="000A36C9" w:rsidRDefault="000A36C9" w:rsidP="000A36C9">
      <w:pPr>
        <w:spacing w:before="0"/>
        <w:rPr>
          <w:sz w:val="24"/>
        </w:rPr>
      </w:pPr>
      <w:r w:rsidRPr="000A36C9">
        <w:rPr>
          <w:sz w:val="24"/>
        </w:rPr>
        <w:t xml:space="preserve">router </w:t>
      </w:r>
      <w:proofErr w:type="spellStart"/>
      <w:r w:rsidRPr="000A36C9">
        <w:rPr>
          <w:sz w:val="24"/>
        </w:rPr>
        <w:t>ospf</w:t>
      </w:r>
      <w:proofErr w:type="spellEnd"/>
      <w:r w:rsidRPr="000A36C9">
        <w:rPr>
          <w:sz w:val="24"/>
        </w:rPr>
        <w:t xml:space="preserve"> 1</w:t>
      </w:r>
    </w:p>
    <w:p w14:paraId="3EB1F6A1" w14:textId="77777777" w:rsidR="000A36C9" w:rsidRPr="000A36C9" w:rsidRDefault="000A36C9" w:rsidP="000A36C9">
      <w:pPr>
        <w:spacing w:before="0"/>
        <w:rPr>
          <w:sz w:val="24"/>
        </w:rPr>
      </w:pPr>
      <w:r w:rsidRPr="000A36C9">
        <w:rPr>
          <w:sz w:val="24"/>
        </w:rPr>
        <w:t xml:space="preserve"> area 1 stub</w:t>
      </w:r>
    </w:p>
    <w:p w14:paraId="4C4F5E9F" w14:textId="77777777" w:rsidR="000A36C9" w:rsidRPr="000A36C9" w:rsidRDefault="000A36C9" w:rsidP="000A36C9">
      <w:pPr>
        <w:spacing w:before="0"/>
        <w:rPr>
          <w:sz w:val="24"/>
        </w:rPr>
      </w:pPr>
      <w:r w:rsidRPr="000A36C9">
        <w:rPr>
          <w:sz w:val="24"/>
        </w:rPr>
        <w:t xml:space="preserve"> network 10.10.8.0 0.0.0.255 area 1</w:t>
      </w:r>
    </w:p>
    <w:p w14:paraId="1BEDD554" w14:textId="77777777" w:rsidR="000A36C9" w:rsidRPr="000A36C9" w:rsidRDefault="000A36C9" w:rsidP="000A36C9">
      <w:pPr>
        <w:spacing w:before="0"/>
        <w:rPr>
          <w:sz w:val="24"/>
        </w:rPr>
      </w:pPr>
      <w:r w:rsidRPr="000A36C9">
        <w:rPr>
          <w:sz w:val="24"/>
        </w:rPr>
        <w:t>monitor session 1 source interface Fa1/0/1</w:t>
      </w:r>
    </w:p>
    <w:p w14:paraId="0E1DA9A5" w14:textId="77777777" w:rsidR="000A36C9" w:rsidRPr="000A36C9" w:rsidRDefault="000A36C9" w:rsidP="000A36C9">
      <w:pPr>
        <w:spacing w:before="0"/>
        <w:rPr>
          <w:sz w:val="24"/>
        </w:rPr>
      </w:pPr>
      <w:r w:rsidRPr="000A36C9">
        <w:rPr>
          <w:sz w:val="24"/>
        </w:rPr>
        <w:t>monitor session 1 destination interface Fa1/0/24</w:t>
      </w:r>
    </w:p>
    <w:p w14:paraId="2301E646" w14:textId="77777777" w:rsidR="000A36C9" w:rsidRDefault="000A36C9" w:rsidP="000A36C9"/>
    <w:p w14:paraId="1AEBE246" w14:textId="77777777" w:rsidR="00404A98" w:rsidRDefault="00404A98" w:rsidP="00404A98">
      <w:pPr>
        <w:spacing w:before="0" w:line="259" w:lineRule="auto"/>
        <w:ind w:right="0" w:firstLine="648"/>
        <w:rPr>
          <w:rFonts w:ascii="Calibri" w:eastAsia="Calibri" w:hAnsi="Calibri" w:cs="Times New Roman"/>
          <w:kern w:val="0"/>
          <w:sz w:val="24"/>
          <w:lang w:eastAsia="en-US"/>
          <w14:ligatures w14:val="none"/>
        </w:rPr>
      </w:pPr>
      <w:r>
        <w:rPr>
          <w:rFonts w:ascii="Calibri" w:eastAsia="Calibri" w:hAnsi="Calibri" w:cs="Times New Roman"/>
          <w:kern w:val="0"/>
          <w:sz w:val="24"/>
          <w:lang w:eastAsia="en-US"/>
          <w14:ligatures w14:val="none"/>
        </w:rPr>
        <w:t xml:space="preserve">Then, my PC receives </w:t>
      </w:r>
      <w:proofErr w:type="spellStart"/>
      <w:r>
        <w:rPr>
          <w:rFonts w:ascii="Calibri" w:eastAsia="Calibri" w:hAnsi="Calibri" w:cs="Times New Roman"/>
          <w:kern w:val="0"/>
          <w:sz w:val="24"/>
          <w:lang w:eastAsia="en-US"/>
          <w14:ligatures w14:val="none"/>
        </w:rPr>
        <w:t>WireShark</w:t>
      </w:r>
      <w:proofErr w:type="spellEnd"/>
      <w:r>
        <w:rPr>
          <w:rFonts w:ascii="Calibri" w:eastAsia="Calibri" w:hAnsi="Calibri" w:cs="Times New Roman"/>
          <w:kern w:val="0"/>
          <w:sz w:val="24"/>
          <w:lang w:eastAsia="en-US"/>
          <w14:ligatures w14:val="none"/>
        </w:rPr>
        <w:t xml:space="preserve"> packets from Switchport Fa1/0/24</w:t>
      </w:r>
    </w:p>
    <w:p w14:paraId="66545EE9" w14:textId="77777777" w:rsidR="00666931" w:rsidRDefault="00666931" w:rsidP="00666931">
      <w:pPr>
        <w:spacing w:before="0" w:line="259" w:lineRule="auto"/>
        <w:ind w:right="0"/>
        <w:rPr>
          <w:rFonts w:ascii="Calibri" w:eastAsia="Calibri" w:hAnsi="Calibri" w:cs="Times New Roman"/>
          <w:kern w:val="0"/>
          <w:sz w:val="24"/>
          <w:lang w:eastAsia="en-US"/>
          <w14:ligatures w14:val="none"/>
        </w:rPr>
      </w:pPr>
      <w:r>
        <w:rPr>
          <w:noProof/>
        </w:rPr>
        <w:lastRenderedPageBreak/>
        <w:drawing>
          <wp:inline distT="0" distB="0" distL="0" distR="0" wp14:anchorId="4D49EFD2" wp14:editId="28823B62">
            <wp:extent cx="5895975" cy="62360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097" r="4324"/>
                    <a:stretch/>
                  </pic:blipFill>
                  <pic:spPr bwMode="auto">
                    <a:xfrm>
                      <a:off x="0" y="0"/>
                      <a:ext cx="5905084" cy="6245663"/>
                    </a:xfrm>
                    <a:prstGeom prst="rect">
                      <a:avLst/>
                    </a:prstGeom>
                    <a:noFill/>
                    <a:ln>
                      <a:noFill/>
                    </a:ln>
                    <a:extLst>
                      <a:ext uri="{53640926-AAD7-44D8-BBD7-CCE9431645EC}">
                        <a14:shadowObscured xmlns:a14="http://schemas.microsoft.com/office/drawing/2010/main"/>
                      </a:ext>
                    </a:extLst>
                  </pic:spPr>
                </pic:pic>
              </a:graphicData>
            </a:graphic>
          </wp:inline>
        </w:drawing>
      </w:r>
    </w:p>
    <w:p w14:paraId="4DC9F56C" w14:textId="77777777" w:rsidR="00666931" w:rsidRPr="00666931" w:rsidRDefault="00666931" w:rsidP="00666931">
      <w:pPr>
        <w:pStyle w:val="ListParagraph"/>
        <w:numPr>
          <w:ilvl w:val="0"/>
          <w:numId w:val="18"/>
        </w:numPr>
        <w:spacing w:before="0" w:line="259" w:lineRule="auto"/>
        <w:ind w:right="0"/>
        <w:rPr>
          <w:rFonts w:ascii="Calibri" w:eastAsia="Calibri" w:hAnsi="Calibri" w:cs="Times New Roman"/>
          <w:kern w:val="0"/>
          <w:sz w:val="24"/>
          <w:lang w:eastAsia="en-US"/>
          <w14:ligatures w14:val="none"/>
        </w:rPr>
      </w:pPr>
      <w:r w:rsidRPr="00666931">
        <w:rPr>
          <w:rFonts w:ascii="Calibri" w:eastAsia="Calibri" w:hAnsi="Calibri" w:cs="Times New Roman"/>
          <w:kern w:val="0"/>
          <w:sz w:val="24"/>
          <w:lang w:eastAsia="en-US"/>
          <w14:ligatures w14:val="none"/>
        </w:rPr>
        <w:t>Main Router is in backbone area 0.</w:t>
      </w:r>
    </w:p>
    <w:p w14:paraId="57D915D6" w14:textId="77777777" w:rsidR="00666931" w:rsidRPr="00666931" w:rsidRDefault="00666931" w:rsidP="00666931">
      <w:pPr>
        <w:pStyle w:val="ListParagraph"/>
        <w:numPr>
          <w:ilvl w:val="0"/>
          <w:numId w:val="18"/>
        </w:numPr>
        <w:spacing w:before="0" w:line="259" w:lineRule="auto"/>
        <w:ind w:right="0"/>
        <w:rPr>
          <w:rFonts w:ascii="Calibri" w:eastAsia="Calibri" w:hAnsi="Calibri" w:cs="Times New Roman"/>
          <w:kern w:val="0"/>
          <w:sz w:val="24"/>
          <w:lang w:eastAsia="en-US"/>
          <w14:ligatures w14:val="none"/>
        </w:rPr>
      </w:pPr>
      <w:r w:rsidRPr="00666931">
        <w:rPr>
          <w:rFonts w:ascii="Calibri" w:eastAsia="Calibri" w:hAnsi="Calibri" w:cs="Times New Roman"/>
          <w:kern w:val="0"/>
          <w:sz w:val="24"/>
          <w:lang w:eastAsia="en-US"/>
          <w14:ligatures w14:val="none"/>
        </w:rPr>
        <w:t xml:space="preserve">R1, </w:t>
      </w:r>
      <w:r>
        <w:rPr>
          <w:rFonts w:ascii="Calibri" w:eastAsia="Calibri" w:hAnsi="Calibri" w:cs="Times New Roman"/>
          <w:kern w:val="0"/>
          <w:sz w:val="24"/>
          <w:lang w:eastAsia="en-US"/>
          <w14:ligatures w14:val="none"/>
        </w:rPr>
        <w:t>R</w:t>
      </w:r>
      <w:r w:rsidRPr="00666931">
        <w:rPr>
          <w:rFonts w:ascii="Calibri" w:eastAsia="Calibri" w:hAnsi="Calibri" w:cs="Times New Roman"/>
          <w:kern w:val="0"/>
          <w:sz w:val="24"/>
          <w:lang w:eastAsia="en-US"/>
          <w14:ligatures w14:val="none"/>
        </w:rPr>
        <w:t xml:space="preserve">2, </w:t>
      </w:r>
      <w:r>
        <w:rPr>
          <w:rFonts w:ascii="Calibri" w:eastAsia="Calibri" w:hAnsi="Calibri" w:cs="Times New Roman"/>
          <w:kern w:val="0"/>
          <w:sz w:val="24"/>
          <w:lang w:eastAsia="en-US"/>
          <w14:ligatures w14:val="none"/>
        </w:rPr>
        <w:t>R</w:t>
      </w:r>
      <w:r w:rsidRPr="00666931">
        <w:rPr>
          <w:rFonts w:ascii="Calibri" w:eastAsia="Calibri" w:hAnsi="Calibri" w:cs="Times New Roman"/>
          <w:kern w:val="0"/>
          <w:sz w:val="24"/>
          <w:lang w:eastAsia="en-US"/>
          <w14:ligatures w14:val="none"/>
        </w:rPr>
        <w:t xml:space="preserve">3, </w:t>
      </w:r>
      <w:r>
        <w:rPr>
          <w:rFonts w:ascii="Calibri" w:eastAsia="Calibri" w:hAnsi="Calibri" w:cs="Times New Roman"/>
          <w:kern w:val="0"/>
          <w:sz w:val="24"/>
          <w:lang w:eastAsia="en-US"/>
          <w14:ligatures w14:val="none"/>
        </w:rPr>
        <w:t>SwitchR</w:t>
      </w:r>
      <w:r w:rsidRPr="00666931">
        <w:rPr>
          <w:rFonts w:ascii="Calibri" w:eastAsia="Calibri" w:hAnsi="Calibri" w:cs="Times New Roman"/>
          <w:kern w:val="0"/>
          <w:sz w:val="24"/>
          <w:lang w:eastAsia="en-US"/>
          <w14:ligatures w14:val="none"/>
        </w:rPr>
        <w:t>4 are all connected to area 0, but each is also independently in area 1, 2, 3, 4.</w:t>
      </w:r>
    </w:p>
    <w:p w14:paraId="3E279845" w14:textId="77777777" w:rsidR="00666931" w:rsidRDefault="00666931" w:rsidP="00666931">
      <w:pPr>
        <w:pStyle w:val="ListParagraph"/>
        <w:numPr>
          <w:ilvl w:val="0"/>
          <w:numId w:val="18"/>
        </w:numPr>
        <w:spacing w:before="0" w:line="259" w:lineRule="auto"/>
        <w:ind w:right="0"/>
        <w:rPr>
          <w:rFonts w:ascii="Calibri" w:eastAsia="Calibri" w:hAnsi="Calibri" w:cs="Times New Roman"/>
          <w:kern w:val="0"/>
          <w:sz w:val="24"/>
          <w:lang w:eastAsia="en-US"/>
          <w14:ligatures w14:val="none"/>
        </w:rPr>
      </w:pPr>
      <w:r w:rsidRPr="00666931">
        <w:rPr>
          <w:rFonts w:ascii="Calibri" w:eastAsia="Calibri" w:hAnsi="Calibri" w:cs="Times New Roman"/>
          <w:kern w:val="0"/>
          <w:sz w:val="24"/>
          <w:lang w:eastAsia="en-US"/>
          <w14:ligatures w14:val="none"/>
        </w:rPr>
        <w:t xml:space="preserve">R5 is the EIGRP router that </w:t>
      </w:r>
      <w:r>
        <w:rPr>
          <w:rFonts w:ascii="Calibri" w:eastAsia="Calibri" w:hAnsi="Calibri" w:cs="Times New Roman"/>
          <w:kern w:val="0"/>
          <w:sz w:val="24"/>
          <w:lang w:eastAsia="en-US"/>
          <w14:ligatures w14:val="none"/>
        </w:rPr>
        <w:t xml:space="preserve">LSAs from </w:t>
      </w:r>
      <w:r w:rsidRPr="00666931">
        <w:rPr>
          <w:rFonts w:ascii="Calibri" w:eastAsia="Calibri" w:hAnsi="Calibri" w:cs="Times New Roman"/>
          <w:kern w:val="0"/>
          <w:sz w:val="24"/>
          <w:lang w:eastAsia="en-US"/>
          <w14:ligatures w14:val="none"/>
        </w:rPr>
        <w:t>pro</w:t>
      </w:r>
      <w:r>
        <w:rPr>
          <w:rFonts w:ascii="Calibri" w:eastAsia="Calibri" w:hAnsi="Calibri" w:cs="Times New Roman"/>
          <w:kern w:val="0"/>
          <w:sz w:val="24"/>
          <w:lang w:eastAsia="en-US"/>
          <w14:ligatures w14:val="none"/>
        </w:rPr>
        <w:t>vides external network</w:t>
      </w:r>
      <w:r w:rsidRPr="00666931">
        <w:rPr>
          <w:rFonts w:ascii="Calibri" w:eastAsia="Calibri" w:hAnsi="Calibri" w:cs="Times New Roman"/>
          <w:kern w:val="0"/>
          <w:sz w:val="24"/>
          <w:lang w:eastAsia="en-US"/>
          <w14:ligatures w14:val="none"/>
        </w:rPr>
        <w:t>. R5 is not a part of OSPF</w:t>
      </w:r>
      <w:r>
        <w:rPr>
          <w:rFonts w:ascii="Calibri" w:eastAsia="Calibri" w:hAnsi="Calibri" w:cs="Times New Roman"/>
          <w:kern w:val="0"/>
          <w:sz w:val="24"/>
          <w:lang w:eastAsia="en-US"/>
          <w14:ligatures w14:val="none"/>
        </w:rPr>
        <w:t xml:space="preserve"> areas, but it is connected to OSPF network.</w:t>
      </w:r>
    </w:p>
    <w:p w14:paraId="10096DA1" w14:textId="77777777" w:rsidR="00666931" w:rsidRPr="00666931" w:rsidRDefault="00666931" w:rsidP="00666931">
      <w:pPr>
        <w:pStyle w:val="ListParagraph"/>
        <w:numPr>
          <w:ilvl w:val="0"/>
          <w:numId w:val="18"/>
        </w:numPr>
        <w:spacing w:before="0" w:line="259" w:lineRule="auto"/>
        <w:ind w:right="0"/>
        <w:rPr>
          <w:rFonts w:ascii="Calibri" w:eastAsia="Calibri" w:hAnsi="Calibri" w:cs="Times New Roman"/>
          <w:kern w:val="0"/>
          <w:sz w:val="24"/>
          <w:lang w:eastAsia="en-US"/>
          <w14:ligatures w14:val="none"/>
        </w:rPr>
      </w:pPr>
      <w:r>
        <w:rPr>
          <w:rFonts w:ascii="Calibri" w:eastAsia="Calibri" w:hAnsi="Calibri" w:cs="Times New Roman"/>
          <w:kern w:val="0"/>
          <w:sz w:val="24"/>
          <w:lang w:eastAsia="en-US"/>
          <w14:ligatures w14:val="none"/>
        </w:rPr>
        <w:t xml:space="preserve">I used SwitchR4 for ASBR instead of an actual router, because I want to capture the </w:t>
      </w:r>
      <w:proofErr w:type="spellStart"/>
      <w:r>
        <w:rPr>
          <w:rFonts w:ascii="Calibri" w:eastAsia="Calibri" w:hAnsi="Calibri" w:cs="Times New Roman"/>
          <w:kern w:val="0"/>
          <w:sz w:val="24"/>
          <w:lang w:eastAsia="en-US"/>
          <w14:ligatures w14:val="none"/>
        </w:rPr>
        <w:t>nssa</w:t>
      </w:r>
      <w:proofErr w:type="spellEnd"/>
      <w:r>
        <w:rPr>
          <w:rFonts w:ascii="Calibri" w:eastAsia="Calibri" w:hAnsi="Calibri" w:cs="Times New Roman"/>
          <w:kern w:val="0"/>
          <w:sz w:val="24"/>
          <w:lang w:eastAsia="en-US"/>
          <w14:ligatures w14:val="none"/>
        </w:rPr>
        <w:t xml:space="preserve"> LSA type 7 traffic that it sends to area 4. In order to do this, I need three ports, </w:t>
      </w:r>
      <w:r w:rsidR="000900D7">
        <w:rPr>
          <w:rFonts w:ascii="Calibri" w:eastAsia="Calibri" w:hAnsi="Calibri" w:cs="Times New Roman"/>
          <w:kern w:val="0"/>
          <w:sz w:val="24"/>
          <w:lang w:eastAsia="en-US"/>
          <w14:ligatures w14:val="none"/>
        </w:rPr>
        <w:t xml:space="preserve">one to Main Router, one to my PC and another one to R5. However, there are only two ports on the routers I have. Thus, I must use a layer 3 switch as a router. </w:t>
      </w:r>
    </w:p>
    <w:p w14:paraId="54BF75CE" w14:textId="77777777" w:rsidR="00404A98" w:rsidRPr="007905D1" w:rsidRDefault="00404A98" w:rsidP="00404A98">
      <w:pPr>
        <w:pStyle w:val="Heading2"/>
        <w:ind w:left="0"/>
        <w:rPr>
          <w:sz w:val="28"/>
        </w:rPr>
      </w:pPr>
      <w:r>
        <w:rPr>
          <w:sz w:val="28"/>
        </w:rPr>
        <w:lastRenderedPageBreak/>
        <w:t xml:space="preserve">router IPv4 routes </w:t>
      </w:r>
    </w:p>
    <w:p w14:paraId="50174224" w14:textId="77777777" w:rsidR="00404A98" w:rsidRDefault="00404A98" w:rsidP="00404A98">
      <w:pPr>
        <w:spacing w:before="0" w:line="259" w:lineRule="auto"/>
        <w:ind w:left="0" w:right="0"/>
        <w:rPr>
          <w:rFonts w:ascii="Calibri" w:eastAsia="Calibri" w:hAnsi="Calibri" w:cs="Times New Roman"/>
          <w:kern w:val="0"/>
          <w:sz w:val="24"/>
          <w:lang w:eastAsia="en-US"/>
          <w14:ligatures w14:val="none"/>
        </w:rPr>
      </w:pPr>
      <w:proofErr w:type="spellStart"/>
      <w:r w:rsidRPr="000A36C9">
        <w:rPr>
          <w:rFonts w:ascii="Calibri" w:eastAsia="Calibri" w:hAnsi="Calibri" w:cs="Times New Roman"/>
          <w:b/>
          <w:kern w:val="0"/>
          <w:sz w:val="24"/>
          <w:lang w:eastAsia="en-US"/>
          <w14:ligatures w14:val="none"/>
        </w:rPr>
        <w:t>MainRouter</w:t>
      </w:r>
      <w:proofErr w:type="spellEnd"/>
      <w:r w:rsidRPr="000A36C9">
        <w:rPr>
          <w:rFonts w:ascii="Calibri" w:eastAsia="Calibri" w:hAnsi="Calibri" w:cs="Times New Roman"/>
          <w:b/>
          <w:kern w:val="0"/>
          <w:sz w:val="24"/>
          <w:lang w:eastAsia="en-US"/>
          <w14:ligatures w14:val="none"/>
        </w:rPr>
        <w:t>(config)#</w:t>
      </w:r>
      <w:r w:rsidRPr="007808F4">
        <w:rPr>
          <w:rFonts w:ascii="Calibri" w:eastAsia="Calibri" w:hAnsi="Calibri" w:cs="Times New Roman"/>
          <w:kern w:val="0"/>
          <w:sz w:val="24"/>
          <w:lang w:eastAsia="en-US"/>
          <w14:ligatures w14:val="none"/>
        </w:rPr>
        <w:t xml:space="preserve">do show </w:t>
      </w:r>
      <w:proofErr w:type="spellStart"/>
      <w:r>
        <w:rPr>
          <w:rFonts w:ascii="Calibri" w:eastAsia="Calibri" w:hAnsi="Calibri" w:cs="Times New Roman"/>
          <w:kern w:val="0"/>
          <w:sz w:val="24"/>
          <w:lang w:eastAsia="en-US"/>
          <w14:ligatures w14:val="none"/>
        </w:rPr>
        <w:t>ip</w:t>
      </w:r>
      <w:proofErr w:type="spellEnd"/>
      <w:r>
        <w:rPr>
          <w:rFonts w:ascii="Calibri" w:eastAsia="Calibri" w:hAnsi="Calibri" w:cs="Times New Roman"/>
          <w:kern w:val="0"/>
          <w:sz w:val="24"/>
          <w:lang w:eastAsia="en-US"/>
          <w14:ligatures w14:val="none"/>
        </w:rPr>
        <w:t xml:space="preserve"> routes</w:t>
      </w:r>
    </w:p>
    <w:p w14:paraId="275144E8" w14:textId="77777777" w:rsidR="000900D7" w:rsidRDefault="000900D7" w:rsidP="00404A98">
      <w:pPr>
        <w:spacing w:before="0" w:line="259" w:lineRule="auto"/>
        <w:ind w:left="0" w:right="0"/>
        <w:rPr>
          <w:rFonts w:ascii="Calibri" w:eastAsia="Calibri" w:hAnsi="Calibri" w:cs="Times New Roman"/>
          <w:kern w:val="0"/>
          <w:sz w:val="24"/>
          <w:lang w:eastAsia="en-US"/>
          <w14:ligatures w14:val="none"/>
        </w:rPr>
      </w:pPr>
    </w:p>
    <w:p w14:paraId="73CD4C59" w14:textId="77777777" w:rsidR="00404A98" w:rsidRPr="00404A98" w:rsidRDefault="00404A98" w:rsidP="00404A98">
      <w:pPr>
        <w:spacing w:before="0"/>
        <w:rPr>
          <w:rFonts w:ascii="Arial" w:hAnsi="Arial" w:cs="Arial"/>
        </w:rPr>
      </w:pPr>
      <w:r w:rsidRPr="00404A98">
        <w:rPr>
          <w:rFonts w:ascii="Arial" w:hAnsi="Arial" w:cs="Arial"/>
        </w:rPr>
        <w:t xml:space="preserve">Codes: L - local, C - connected, S - static, R - RIP, M - mobile, B – BGP, D - EIGRP, EX - EIGRP external, O - OSPF, IA - OSPF inter area, N1 - OSPF NSSA external type 1, N2 - OSPF NSSA external type,  E1 - OSPF external type 1, E2 - OSPF external type 2, </w:t>
      </w:r>
      <w:proofErr w:type="spellStart"/>
      <w:r w:rsidRPr="00404A98">
        <w:rPr>
          <w:rFonts w:ascii="Arial" w:hAnsi="Arial" w:cs="Arial"/>
        </w:rPr>
        <w:t>i</w:t>
      </w:r>
      <w:proofErr w:type="spellEnd"/>
      <w:r w:rsidRPr="00404A98">
        <w:rPr>
          <w:rFonts w:ascii="Arial" w:hAnsi="Arial" w:cs="Arial"/>
        </w:rPr>
        <w:t xml:space="preserve"> - IS-IS, </w:t>
      </w:r>
      <w:proofErr w:type="spellStart"/>
      <w:r w:rsidRPr="00404A98">
        <w:rPr>
          <w:rFonts w:ascii="Arial" w:hAnsi="Arial" w:cs="Arial"/>
        </w:rPr>
        <w:t>su</w:t>
      </w:r>
      <w:proofErr w:type="spellEnd"/>
      <w:r w:rsidRPr="00404A98">
        <w:rPr>
          <w:rFonts w:ascii="Arial" w:hAnsi="Arial" w:cs="Arial"/>
        </w:rPr>
        <w:t xml:space="preserve"> - IS-IS summary, L1 - IS-IS level-1, L2 - IS-IS level-2, </w:t>
      </w:r>
      <w:proofErr w:type="spellStart"/>
      <w:r w:rsidRPr="00404A98">
        <w:rPr>
          <w:rFonts w:ascii="Arial" w:hAnsi="Arial" w:cs="Arial"/>
        </w:rPr>
        <w:t>ia</w:t>
      </w:r>
      <w:proofErr w:type="spellEnd"/>
      <w:r w:rsidRPr="00404A98">
        <w:rPr>
          <w:rFonts w:ascii="Arial" w:hAnsi="Arial" w:cs="Arial"/>
        </w:rPr>
        <w:t xml:space="preserve"> - IS-IS inter area, * - candidate default, U - per-user static route, o - ODR, P - periodic downloaded static route, H - NHRP, l – LISP,  + - replicated route, % - next hop override</w:t>
      </w:r>
    </w:p>
    <w:p w14:paraId="25F6EAE5" w14:textId="77777777" w:rsidR="00404A98" w:rsidRPr="00404A98" w:rsidRDefault="00404A98" w:rsidP="00404A98">
      <w:pPr>
        <w:spacing w:before="0"/>
        <w:rPr>
          <w:rFonts w:ascii="Arial" w:hAnsi="Arial" w:cs="Arial"/>
        </w:rPr>
      </w:pPr>
      <w:r w:rsidRPr="00404A98">
        <w:rPr>
          <w:rFonts w:ascii="Arial" w:hAnsi="Arial" w:cs="Arial"/>
        </w:rPr>
        <w:t>Gateway of last resort is not set</w:t>
      </w:r>
    </w:p>
    <w:p w14:paraId="0C9E10B6" w14:textId="77777777" w:rsidR="00404A98" w:rsidRPr="00404A98" w:rsidRDefault="00404A98" w:rsidP="00404A98">
      <w:pPr>
        <w:spacing w:before="0"/>
        <w:rPr>
          <w:rFonts w:ascii="Arial" w:hAnsi="Arial" w:cs="Arial"/>
        </w:rPr>
      </w:pPr>
      <w:r>
        <w:rPr>
          <w:rFonts w:ascii="Arial" w:hAnsi="Arial" w:cs="Arial"/>
        </w:rPr>
        <w:t xml:space="preserve"> </w:t>
      </w:r>
    </w:p>
    <w:p w14:paraId="26F3CE77" w14:textId="77777777" w:rsidR="00404A98" w:rsidRPr="00404A98" w:rsidRDefault="00404A98" w:rsidP="00404A98">
      <w:pPr>
        <w:spacing w:before="0"/>
        <w:rPr>
          <w:rFonts w:ascii="Arial" w:hAnsi="Arial" w:cs="Arial"/>
        </w:rPr>
      </w:pPr>
      <w:r w:rsidRPr="00404A98">
        <w:rPr>
          <w:rFonts w:ascii="Arial" w:hAnsi="Arial" w:cs="Arial"/>
        </w:rPr>
        <w:t xml:space="preserve">      10.0.0.0/8 is variably </w:t>
      </w:r>
      <w:proofErr w:type="spellStart"/>
      <w:r w:rsidRPr="00404A98">
        <w:rPr>
          <w:rFonts w:ascii="Arial" w:hAnsi="Arial" w:cs="Arial"/>
        </w:rPr>
        <w:t>subnetted</w:t>
      </w:r>
      <w:proofErr w:type="spellEnd"/>
      <w:r w:rsidRPr="00404A98">
        <w:rPr>
          <w:rFonts w:ascii="Arial" w:hAnsi="Arial" w:cs="Arial"/>
        </w:rPr>
        <w:t>, 11 subnets, 2 masks</w:t>
      </w:r>
    </w:p>
    <w:p w14:paraId="7244757B" w14:textId="77777777" w:rsidR="00404A98" w:rsidRPr="00404A98" w:rsidRDefault="00404A98" w:rsidP="00404A98">
      <w:pPr>
        <w:spacing w:before="0"/>
        <w:rPr>
          <w:rFonts w:ascii="Arial" w:hAnsi="Arial" w:cs="Arial"/>
        </w:rPr>
      </w:pPr>
      <w:r w:rsidRPr="00404A98">
        <w:rPr>
          <w:rFonts w:ascii="Arial" w:hAnsi="Arial" w:cs="Arial"/>
        </w:rPr>
        <w:t>C        10.10.1.0/24 is directly connected, FastEthernet1/0/1</w:t>
      </w:r>
    </w:p>
    <w:p w14:paraId="475BF01C" w14:textId="77777777" w:rsidR="00404A98" w:rsidRPr="00404A98" w:rsidRDefault="00404A98" w:rsidP="00404A98">
      <w:pPr>
        <w:spacing w:before="0"/>
        <w:rPr>
          <w:rFonts w:ascii="Arial" w:hAnsi="Arial" w:cs="Arial"/>
        </w:rPr>
      </w:pPr>
      <w:r w:rsidRPr="00404A98">
        <w:rPr>
          <w:rFonts w:ascii="Arial" w:hAnsi="Arial" w:cs="Arial"/>
        </w:rPr>
        <w:t>L        10.10.1.1/32 is directly connected, FastEthernet1/0/1</w:t>
      </w:r>
    </w:p>
    <w:p w14:paraId="2D1748E6" w14:textId="77777777" w:rsidR="00404A98" w:rsidRPr="00404A98" w:rsidRDefault="00404A98" w:rsidP="00404A98">
      <w:pPr>
        <w:spacing w:before="0"/>
        <w:rPr>
          <w:rFonts w:ascii="Arial" w:hAnsi="Arial" w:cs="Arial"/>
        </w:rPr>
      </w:pPr>
      <w:r w:rsidRPr="00404A98">
        <w:rPr>
          <w:rFonts w:ascii="Arial" w:hAnsi="Arial" w:cs="Arial"/>
        </w:rPr>
        <w:t>C        10.10.2.0/24 is directly connected, FastEthernet1/0/2</w:t>
      </w:r>
    </w:p>
    <w:p w14:paraId="71547A84" w14:textId="77777777" w:rsidR="00404A98" w:rsidRPr="00404A98" w:rsidRDefault="00404A98" w:rsidP="00404A98">
      <w:pPr>
        <w:spacing w:before="0"/>
        <w:rPr>
          <w:rFonts w:ascii="Arial" w:hAnsi="Arial" w:cs="Arial"/>
        </w:rPr>
      </w:pPr>
      <w:r w:rsidRPr="00404A98">
        <w:rPr>
          <w:rFonts w:ascii="Arial" w:hAnsi="Arial" w:cs="Arial"/>
        </w:rPr>
        <w:t>L        10.10.2.1/32 is directly connected, FastEthernet1/0/2</w:t>
      </w:r>
    </w:p>
    <w:p w14:paraId="50ED076C" w14:textId="77777777" w:rsidR="00404A98" w:rsidRPr="00404A98" w:rsidRDefault="00404A98" w:rsidP="00404A98">
      <w:pPr>
        <w:spacing w:before="0"/>
        <w:rPr>
          <w:rFonts w:ascii="Arial" w:hAnsi="Arial" w:cs="Arial"/>
        </w:rPr>
      </w:pPr>
      <w:r w:rsidRPr="00404A98">
        <w:rPr>
          <w:rFonts w:ascii="Arial" w:hAnsi="Arial" w:cs="Arial"/>
        </w:rPr>
        <w:t>C        10.10.3.0/24 is directly connected, FastEthernet1/0/3</w:t>
      </w:r>
    </w:p>
    <w:p w14:paraId="3042A29C" w14:textId="77777777" w:rsidR="00404A98" w:rsidRPr="00404A98" w:rsidRDefault="00404A98" w:rsidP="00404A98">
      <w:pPr>
        <w:spacing w:before="0"/>
        <w:rPr>
          <w:rFonts w:ascii="Arial" w:hAnsi="Arial" w:cs="Arial"/>
        </w:rPr>
      </w:pPr>
      <w:r w:rsidRPr="00404A98">
        <w:rPr>
          <w:rFonts w:ascii="Arial" w:hAnsi="Arial" w:cs="Arial"/>
        </w:rPr>
        <w:t>L        10.10.3.1/32 is directly connected, FastEthernet1/0/3</w:t>
      </w:r>
    </w:p>
    <w:p w14:paraId="0765157D" w14:textId="77777777" w:rsidR="00404A98" w:rsidRPr="00404A98" w:rsidRDefault="00404A98" w:rsidP="00404A98">
      <w:pPr>
        <w:spacing w:before="0"/>
        <w:rPr>
          <w:rFonts w:ascii="Arial" w:hAnsi="Arial" w:cs="Arial"/>
        </w:rPr>
      </w:pPr>
      <w:r w:rsidRPr="00404A98">
        <w:rPr>
          <w:rFonts w:ascii="Arial" w:hAnsi="Arial" w:cs="Arial"/>
        </w:rPr>
        <w:t>C        10.10.4.0/24 is directly connected, FastEthernet1/0/4</w:t>
      </w:r>
    </w:p>
    <w:p w14:paraId="4BF61594" w14:textId="77777777" w:rsidR="00404A98" w:rsidRPr="00404A98" w:rsidRDefault="00404A98" w:rsidP="00404A98">
      <w:pPr>
        <w:spacing w:before="0"/>
        <w:rPr>
          <w:rFonts w:ascii="Arial" w:hAnsi="Arial" w:cs="Arial"/>
        </w:rPr>
      </w:pPr>
      <w:r w:rsidRPr="00404A98">
        <w:rPr>
          <w:rFonts w:ascii="Arial" w:hAnsi="Arial" w:cs="Arial"/>
        </w:rPr>
        <w:t>L        10.10.4.1/32 is directly connected, FastEthernet1/0/4</w:t>
      </w:r>
    </w:p>
    <w:p w14:paraId="3AA6BF4F" w14:textId="77777777" w:rsidR="00404A98" w:rsidRPr="00404A98" w:rsidRDefault="00404A98" w:rsidP="00404A98">
      <w:pPr>
        <w:spacing w:before="0"/>
        <w:rPr>
          <w:rFonts w:ascii="Arial" w:hAnsi="Arial" w:cs="Arial"/>
        </w:rPr>
      </w:pPr>
      <w:r w:rsidRPr="00404A98">
        <w:rPr>
          <w:rFonts w:ascii="Arial" w:hAnsi="Arial" w:cs="Arial"/>
        </w:rPr>
        <w:t>O IA     10.10.9.0/24 [110/2] via 10.10.4.2, 00:19:13, FastEthernet1/0/4</w:t>
      </w:r>
    </w:p>
    <w:p w14:paraId="2A060CCC" w14:textId="77777777" w:rsidR="00404A98" w:rsidRPr="00404A98" w:rsidRDefault="00404A98" w:rsidP="00404A98">
      <w:pPr>
        <w:spacing w:before="0"/>
        <w:rPr>
          <w:rFonts w:ascii="Arial" w:hAnsi="Arial" w:cs="Arial"/>
        </w:rPr>
      </w:pPr>
      <w:r w:rsidRPr="00404A98">
        <w:rPr>
          <w:rFonts w:ascii="Arial" w:hAnsi="Arial" w:cs="Arial"/>
        </w:rPr>
        <w:t>O IA     10.10.33.1/32 [110/2] via 10.10.4.2, 00:22:40, FastEthernet1/0/4</w:t>
      </w:r>
    </w:p>
    <w:p w14:paraId="4525B272" w14:textId="77777777" w:rsidR="00404A98" w:rsidRPr="00404A98" w:rsidRDefault="00404A98" w:rsidP="00404A98">
      <w:pPr>
        <w:spacing w:before="0"/>
        <w:rPr>
          <w:rFonts w:ascii="Arial" w:hAnsi="Arial" w:cs="Arial"/>
        </w:rPr>
      </w:pPr>
      <w:r w:rsidRPr="00404A98">
        <w:rPr>
          <w:rFonts w:ascii="Arial" w:hAnsi="Arial" w:cs="Arial"/>
        </w:rPr>
        <w:t>O E2     10.10.51.0/24 [110/100] via 10.10.4.2, 00:18:27, FastEthernet1/0/4</w:t>
      </w:r>
    </w:p>
    <w:p w14:paraId="523B8C11" w14:textId="77777777" w:rsidR="00404A98" w:rsidRPr="00404A98" w:rsidRDefault="00404A98" w:rsidP="00404A98">
      <w:pPr>
        <w:spacing w:before="0"/>
        <w:rPr>
          <w:rFonts w:ascii="Arial" w:hAnsi="Arial" w:cs="Arial"/>
        </w:rPr>
      </w:pPr>
    </w:p>
    <w:p w14:paraId="51793B0C" w14:textId="77777777" w:rsidR="00404A98" w:rsidRDefault="00750B18" w:rsidP="00404A98">
      <w:pPr>
        <w:spacing w:before="0"/>
        <w:rPr>
          <w:rFonts w:ascii="Arial" w:hAnsi="Arial" w:cs="Arial"/>
        </w:rPr>
      </w:pPr>
      <w:r>
        <w:rPr>
          <w:rFonts w:ascii="Calibri" w:eastAsia="Calibri" w:hAnsi="Calibri" w:cs="Times New Roman"/>
          <w:b/>
          <w:kern w:val="0"/>
          <w:sz w:val="24"/>
          <w:lang w:eastAsia="en-US"/>
          <w14:ligatures w14:val="none"/>
        </w:rPr>
        <w:t>R1</w:t>
      </w:r>
      <w:r w:rsidR="00404A98" w:rsidRPr="000A36C9">
        <w:rPr>
          <w:rFonts w:ascii="Calibri" w:eastAsia="Calibri" w:hAnsi="Calibri" w:cs="Times New Roman"/>
          <w:b/>
          <w:kern w:val="0"/>
          <w:sz w:val="24"/>
          <w:lang w:eastAsia="en-US"/>
          <w14:ligatures w14:val="none"/>
        </w:rPr>
        <w:t>(config)#</w:t>
      </w:r>
      <w:r w:rsidR="00404A98" w:rsidRPr="007808F4">
        <w:rPr>
          <w:rFonts w:ascii="Calibri" w:eastAsia="Calibri" w:hAnsi="Calibri" w:cs="Times New Roman"/>
          <w:kern w:val="0"/>
          <w:sz w:val="24"/>
          <w:lang w:eastAsia="en-US"/>
          <w14:ligatures w14:val="none"/>
        </w:rPr>
        <w:t xml:space="preserve">do show </w:t>
      </w:r>
      <w:proofErr w:type="spellStart"/>
      <w:r w:rsidR="00404A98">
        <w:rPr>
          <w:rFonts w:ascii="Calibri" w:eastAsia="Calibri" w:hAnsi="Calibri" w:cs="Times New Roman"/>
          <w:kern w:val="0"/>
          <w:sz w:val="24"/>
          <w:lang w:eastAsia="en-US"/>
          <w14:ligatures w14:val="none"/>
        </w:rPr>
        <w:t>ip</w:t>
      </w:r>
      <w:proofErr w:type="spellEnd"/>
      <w:r w:rsidR="00404A98">
        <w:rPr>
          <w:rFonts w:ascii="Calibri" w:eastAsia="Calibri" w:hAnsi="Calibri" w:cs="Times New Roman"/>
          <w:kern w:val="0"/>
          <w:sz w:val="24"/>
          <w:lang w:eastAsia="en-US"/>
          <w14:ligatures w14:val="none"/>
        </w:rPr>
        <w:t xml:space="preserve"> routes</w:t>
      </w:r>
      <w:r w:rsidR="00404A98" w:rsidRPr="00404A98">
        <w:rPr>
          <w:rFonts w:ascii="Arial" w:hAnsi="Arial" w:cs="Arial"/>
        </w:rPr>
        <w:t xml:space="preserve">      </w:t>
      </w:r>
    </w:p>
    <w:p w14:paraId="32DB1127" w14:textId="77777777" w:rsidR="00404A98" w:rsidRPr="00404A98" w:rsidRDefault="00750B18" w:rsidP="00750B18">
      <w:pPr>
        <w:spacing w:before="0"/>
        <w:rPr>
          <w:rFonts w:ascii="Arial" w:hAnsi="Arial" w:cs="Arial"/>
        </w:rPr>
      </w:pPr>
      <w:r>
        <w:rPr>
          <w:rFonts w:ascii="Calibri" w:eastAsia="Calibri" w:hAnsi="Calibri" w:cs="Times New Roman"/>
          <w:b/>
          <w:kern w:val="0"/>
          <w:sz w:val="24"/>
          <w:lang w:eastAsia="en-US"/>
          <w14:ligatures w14:val="none"/>
        </w:rPr>
        <w:t xml:space="preserve">       </w:t>
      </w:r>
      <w:r w:rsidR="00404A98" w:rsidRPr="00404A98">
        <w:rPr>
          <w:rFonts w:ascii="Arial" w:hAnsi="Arial" w:cs="Arial"/>
        </w:rPr>
        <w:t xml:space="preserve">10.0.0.0/8 is variably </w:t>
      </w:r>
      <w:proofErr w:type="spellStart"/>
      <w:r w:rsidR="00404A98" w:rsidRPr="00404A98">
        <w:rPr>
          <w:rFonts w:ascii="Arial" w:hAnsi="Arial" w:cs="Arial"/>
        </w:rPr>
        <w:t>subnetted</w:t>
      </w:r>
      <w:proofErr w:type="spellEnd"/>
      <w:r w:rsidR="00404A98" w:rsidRPr="00404A98">
        <w:rPr>
          <w:rFonts w:ascii="Arial" w:hAnsi="Arial" w:cs="Arial"/>
        </w:rPr>
        <w:t>, 8 subnets, 2 masks</w:t>
      </w:r>
    </w:p>
    <w:p w14:paraId="192DDE2F" w14:textId="77777777" w:rsidR="00404A98" w:rsidRPr="00404A98" w:rsidRDefault="00404A98" w:rsidP="00404A98">
      <w:pPr>
        <w:spacing w:before="0"/>
        <w:rPr>
          <w:rFonts w:ascii="Arial" w:hAnsi="Arial" w:cs="Arial"/>
        </w:rPr>
      </w:pPr>
      <w:r w:rsidRPr="00404A98">
        <w:rPr>
          <w:rFonts w:ascii="Arial" w:hAnsi="Arial" w:cs="Arial"/>
        </w:rPr>
        <w:t>C        10.10.1.0/24 is directly connected, GigabitEthernet0/0</w:t>
      </w:r>
    </w:p>
    <w:p w14:paraId="0FB182D3" w14:textId="77777777" w:rsidR="00404A98" w:rsidRPr="00404A98" w:rsidRDefault="00404A98" w:rsidP="00404A98">
      <w:pPr>
        <w:spacing w:before="0"/>
        <w:rPr>
          <w:rFonts w:ascii="Arial" w:hAnsi="Arial" w:cs="Arial"/>
        </w:rPr>
      </w:pPr>
      <w:r w:rsidRPr="00404A98">
        <w:rPr>
          <w:rFonts w:ascii="Arial" w:hAnsi="Arial" w:cs="Arial"/>
        </w:rPr>
        <w:t>L        10.10.1.2/32 is directly connected, GigabitEthernet0/0</w:t>
      </w:r>
    </w:p>
    <w:p w14:paraId="27F492A6" w14:textId="77777777" w:rsidR="00404A98" w:rsidRPr="00404A98" w:rsidRDefault="00404A98" w:rsidP="00404A98">
      <w:pPr>
        <w:spacing w:before="0"/>
        <w:rPr>
          <w:rFonts w:ascii="Arial" w:hAnsi="Arial" w:cs="Arial"/>
        </w:rPr>
      </w:pPr>
      <w:r w:rsidRPr="00404A98">
        <w:rPr>
          <w:rFonts w:ascii="Arial" w:hAnsi="Arial" w:cs="Arial"/>
        </w:rPr>
        <w:t>O        10.10.2.0/24 [110/2] via 10.10.1.1, 00:08:20, GigabitEthernet0/0</w:t>
      </w:r>
    </w:p>
    <w:p w14:paraId="6CAAB468" w14:textId="77777777" w:rsidR="00404A98" w:rsidRPr="00404A98" w:rsidRDefault="00404A98" w:rsidP="00404A98">
      <w:pPr>
        <w:spacing w:before="0"/>
        <w:rPr>
          <w:rFonts w:ascii="Arial" w:hAnsi="Arial" w:cs="Arial"/>
        </w:rPr>
      </w:pPr>
      <w:r w:rsidRPr="00404A98">
        <w:rPr>
          <w:rFonts w:ascii="Arial" w:hAnsi="Arial" w:cs="Arial"/>
        </w:rPr>
        <w:t>O        10.10.3.0/24 [110/2] via 10.10.1.1, 00:08:20, GigabitEthernet0/0</w:t>
      </w:r>
    </w:p>
    <w:p w14:paraId="6BD7EC45" w14:textId="77777777" w:rsidR="00404A98" w:rsidRPr="00404A98" w:rsidRDefault="00404A98" w:rsidP="00404A98">
      <w:pPr>
        <w:spacing w:before="0"/>
        <w:rPr>
          <w:rFonts w:ascii="Arial" w:hAnsi="Arial" w:cs="Arial"/>
        </w:rPr>
      </w:pPr>
      <w:r w:rsidRPr="00404A98">
        <w:rPr>
          <w:rFonts w:ascii="Arial" w:hAnsi="Arial" w:cs="Arial"/>
        </w:rPr>
        <w:t>O        10.10.4.0/24 [110/2] via 10.10.1.1, 00:08:20, GigabitEthernet0/0</w:t>
      </w:r>
    </w:p>
    <w:p w14:paraId="559001E2" w14:textId="77777777" w:rsidR="00404A98" w:rsidRPr="00404A98" w:rsidRDefault="00404A98" w:rsidP="00404A98">
      <w:pPr>
        <w:spacing w:before="0"/>
        <w:rPr>
          <w:rFonts w:ascii="Arial" w:hAnsi="Arial" w:cs="Arial"/>
        </w:rPr>
      </w:pPr>
      <w:r w:rsidRPr="00404A98">
        <w:rPr>
          <w:rFonts w:ascii="Arial" w:hAnsi="Arial" w:cs="Arial"/>
        </w:rPr>
        <w:t>O IA     10.10.9.0/24 [110/3] via 10.10.1.1, 00:08:20, GigabitEthernet0/0</w:t>
      </w:r>
    </w:p>
    <w:p w14:paraId="10A52DD2" w14:textId="77777777" w:rsidR="00404A98" w:rsidRPr="00404A98" w:rsidRDefault="00404A98" w:rsidP="00404A98">
      <w:pPr>
        <w:spacing w:before="0"/>
        <w:rPr>
          <w:rFonts w:ascii="Arial" w:hAnsi="Arial" w:cs="Arial"/>
        </w:rPr>
      </w:pPr>
      <w:r w:rsidRPr="00404A98">
        <w:rPr>
          <w:rFonts w:ascii="Arial" w:hAnsi="Arial" w:cs="Arial"/>
        </w:rPr>
        <w:t>O IA     10.10.33.1/32 [110/3] via 10.10.1.1, 00:08:20, GigabitEthernet0/0</w:t>
      </w:r>
    </w:p>
    <w:p w14:paraId="2BDB884A" w14:textId="77777777" w:rsidR="00404A98" w:rsidRPr="00404A98" w:rsidRDefault="00404A98" w:rsidP="00404A98">
      <w:pPr>
        <w:spacing w:before="0"/>
        <w:rPr>
          <w:rFonts w:ascii="Arial" w:hAnsi="Arial" w:cs="Arial"/>
        </w:rPr>
      </w:pPr>
      <w:r w:rsidRPr="00404A98">
        <w:rPr>
          <w:rFonts w:ascii="Arial" w:hAnsi="Arial" w:cs="Arial"/>
        </w:rPr>
        <w:t>O E2     10.10.51.0/24 [110/100] via 10.10.1.1, 00:08:20, GigabitEthernet0/0</w:t>
      </w:r>
    </w:p>
    <w:p w14:paraId="20083ECD" w14:textId="77777777" w:rsidR="00404A98" w:rsidRPr="00404A98" w:rsidRDefault="00404A98" w:rsidP="00404A98">
      <w:pPr>
        <w:spacing w:before="0"/>
        <w:rPr>
          <w:rFonts w:ascii="Arial" w:hAnsi="Arial" w:cs="Arial"/>
        </w:rPr>
      </w:pPr>
    </w:p>
    <w:p w14:paraId="775DEF9F" w14:textId="77777777" w:rsidR="00750B18" w:rsidRDefault="00750B18" w:rsidP="00750B18">
      <w:pPr>
        <w:spacing w:before="0"/>
        <w:rPr>
          <w:rFonts w:ascii="Arial" w:hAnsi="Arial" w:cs="Arial"/>
        </w:rPr>
      </w:pPr>
      <w:r>
        <w:rPr>
          <w:rFonts w:ascii="Calibri" w:eastAsia="Calibri" w:hAnsi="Calibri" w:cs="Times New Roman"/>
          <w:b/>
          <w:kern w:val="0"/>
          <w:sz w:val="24"/>
          <w:lang w:eastAsia="en-US"/>
          <w14:ligatures w14:val="none"/>
        </w:rPr>
        <w:t>R2</w:t>
      </w:r>
      <w:r w:rsidRPr="000A36C9">
        <w:rPr>
          <w:rFonts w:ascii="Calibri" w:eastAsia="Calibri" w:hAnsi="Calibri" w:cs="Times New Roman"/>
          <w:b/>
          <w:kern w:val="0"/>
          <w:sz w:val="24"/>
          <w:lang w:eastAsia="en-US"/>
          <w14:ligatures w14:val="none"/>
        </w:rPr>
        <w:t>(config)#</w:t>
      </w:r>
      <w:r w:rsidRPr="007808F4">
        <w:rPr>
          <w:rFonts w:ascii="Calibri" w:eastAsia="Calibri" w:hAnsi="Calibri" w:cs="Times New Roman"/>
          <w:kern w:val="0"/>
          <w:sz w:val="24"/>
          <w:lang w:eastAsia="en-US"/>
          <w14:ligatures w14:val="none"/>
        </w:rPr>
        <w:t xml:space="preserve">do show </w:t>
      </w:r>
      <w:proofErr w:type="spellStart"/>
      <w:r>
        <w:rPr>
          <w:rFonts w:ascii="Calibri" w:eastAsia="Calibri" w:hAnsi="Calibri" w:cs="Times New Roman"/>
          <w:kern w:val="0"/>
          <w:sz w:val="24"/>
          <w:lang w:eastAsia="en-US"/>
          <w14:ligatures w14:val="none"/>
        </w:rPr>
        <w:t>ip</w:t>
      </w:r>
      <w:proofErr w:type="spellEnd"/>
      <w:r>
        <w:rPr>
          <w:rFonts w:ascii="Calibri" w:eastAsia="Calibri" w:hAnsi="Calibri" w:cs="Times New Roman"/>
          <w:kern w:val="0"/>
          <w:sz w:val="24"/>
          <w:lang w:eastAsia="en-US"/>
          <w14:ligatures w14:val="none"/>
        </w:rPr>
        <w:t xml:space="preserve"> routes</w:t>
      </w:r>
      <w:r w:rsidRPr="00404A98">
        <w:rPr>
          <w:rFonts w:ascii="Arial" w:hAnsi="Arial" w:cs="Arial"/>
        </w:rPr>
        <w:t xml:space="preserve">      </w:t>
      </w:r>
    </w:p>
    <w:p w14:paraId="69BEACF5" w14:textId="77777777" w:rsidR="00404A98" w:rsidRPr="00404A98" w:rsidRDefault="00404A98" w:rsidP="00404A98">
      <w:pPr>
        <w:spacing w:before="0"/>
        <w:rPr>
          <w:rFonts w:ascii="Arial" w:hAnsi="Arial" w:cs="Arial"/>
        </w:rPr>
      </w:pPr>
      <w:r w:rsidRPr="00404A98">
        <w:rPr>
          <w:rFonts w:ascii="Arial" w:hAnsi="Arial" w:cs="Arial"/>
        </w:rPr>
        <w:t xml:space="preserve">      10.0.0.0/8 is variably </w:t>
      </w:r>
      <w:proofErr w:type="spellStart"/>
      <w:r w:rsidRPr="00404A98">
        <w:rPr>
          <w:rFonts w:ascii="Arial" w:hAnsi="Arial" w:cs="Arial"/>
        </w:rPr>
        <w:t>subnetted</w:t>
      </w:r>
      <w:proofErr w:type="spellEnd"/>
      <w:r w:rsidRPr="00404A98">
        <w:rPr>
          <w:rFonts w:ascii="Arial" w:hAnsi="Arial" w:cs="Arial"/>
        </w:rPr>
        <w:t>, 8 subnets, 2 masks</w:t>
      </w:r>
    </w:p>
    <w:p w14:paraId="52FE1921" w14:textId="77777777" w:rsidR="00404A98" w:rsidRPr="00404A98" w:rsidRDefault="00404A98" w:rsidP="00404A98">
      <w:pPr>
        <w:spacing w:before="0"/>
        <w:rPr>
          <w:rFonts w:ascii="Arial" w:hAnsi="Arial" w:cs="Arial"/>
        </w:rPr>
      </w:pPr>
      <w:r w:rsidRPr="00404A98">
        <w:rPr>
          <w:rFonts w:ascii="Arial" w:hAnsi="Arial" w:cs="Arial"/>
        </w:rPr>
        <w:t>O        10.10.1.0/24 [110/2] via 10.10.2.1, 00:07:53, GigabitEthernet0/0</w:t>
      </w:r>
    </w:p>
    <w:p w14:paraId="7916F6EE" w14:textId="77777777" w:rsidR="00404A98" w:rsidRPr="00404A98" w:rsidRDefault="00404A98" w:rsidP="00404A98">
      <w:pPr>
        <w:spacing w:before="0"/>
        <w:rPr>
          <w:rFonts w:ascii="Arial" w:hAnsi="Arial" w:cs="Arial"/>
        </w:rPr>
      </w:pPr>
      <w:r w:rsidRPr="00404A98">
        <w:rPr>
          <w:rFonts w:ascii="Arial" w:hAnsi="Arial" w:cs="Arial"/>
        </w:rPr>
        <w:t>C        10.10.2.0/24 is directly connected, GigabitEthernet0/0</w:t>
      </w:r>
    </w:p>
    <w:p w14:paraId="010BF08A" w14:textId="77777777" w:rsidR="00404A98" w:rsidRPr="00404A98" w:rsidRDefault="00404A98" w:rsidP="00404A98">
      <w:pPr>
        <w:spacing w:before="0"/>
        <w:rPr>
          <w:rFonts w:ascii="Arial" w:hAnsi="Arial" w:cs="Arial"/>
        </w:rPr>
      </w:pPr>
      <w:r w:rsidRPr="00404A98">
        <w:rPr>
          <w:rFonts w:ascii="Arial" w:hAnsi="Arial" w:cs="Arial"/>
        </w:rPr>
        <w:t>L        10.10.2.2/32 is directly connected, GigabitEthernet0/0</w:t>
      </w:r>
    </w:p>
    <w:p w14:paraId="42179D26" w14:textId="77777777" w:rsidR="00404A98" w:rsidRPr="00404A98" w:rsidRDefault="00404A98" w:rsidP="00404A98">
      <w:pPr>
        <w:spacing w:before="0"/>
        <w:rPr>
          <w:rFonts w:ascii="Arial" w:hAnsi="Arial" w:cs="Arial"/>
        </w:rPr>
      </w:pPr>
      <w:r w:rsidRPr="00404A98">
        <w:rPr>
          <w:rFonts w:ascii="Arial" w:hAnsi="Arial" w:cs="Arial"/>
        </w:rPr>
        <w:t>O        10.10.3.0/24 [110/2] via 10.10.2.1, 00:07:58, GigabitEthernet0/0</w:t>
      </w:r>
    </w:p>
    <w:p w14:paraId="1EF48B6E" w14:textId="77777777" w:rsidR="00404A98" w:rsidRPr="00404A98" w:rsidRDefault="00404A98" w:rsidP="00404A98">
      <w:pPr>
        <w:spacing w:before="0"/>
        <w:rPr>
          <w:rFonts w:ascii="Arial" w:hAnsi="Arial" w:cs="Arial"/>
        </w:rPr>
      </w:pPr>
      <w:r w:rsidRPr="00404A98">
        <w:rPr>
          <w:rFonts w:ascii="Arial" w:hAnsi="Arial" w:cs="Arial"/>
        </w:rPr>
        <w:t>O        10.10.4.0/24 [110/2] via 10.10.2.1, 00:07:58, GigabitEthernet0/0</w:t>
      </w:r>
    </w:p>
    <w:p w14:paraId="2695CAFC" w14:textId="77777777" w:rsidR="00404A98" w:rsidRPr="00404A98" w:rsidRDefault="00404A98" w:rsidP="00404A98">
      <w:pPr>
        <w:spacing w:before="0"/>
        <w:rPr>
          <w:rFonts w:ascii="Arial" w:hAnsi="Arial" w:cs="Arial"/>
        </w:rPr>
      </w:pPr>
      <w:r w:rsidRPr="00404A98">
        <w:rPr>
          <w:rFonts w:ascii="Arial" w:hAnsi="Arial" w:cs="Arial"/>
        </w:rPr>
        <w:t>O IA     10.10.9.0/24 [110/3] via 10.10.2.1, 00:07:58, GigabitEthernet0/0</w:t>
      </w:r>
    </w:p>
    <w:p w14:paraId="5B98FF16" w14:textId="77777777" w:rsidR="00404A98" w:rsidRPr="00404A98" w:rsidRDefault="00404A98" w:rsidP="00404A98">
      <w:pPr>
        <w:spacing w:before="0"/>
        <w:rPr>
          <w:rFonts w:ascii="Arial" w:hAnsi="Arial" w:cs="Arial"/>
        </w:rPr>
      </w:pPr>
      <w:r w:rsidRPr="00404A98">
        <w:rPr>
          <w:rFonts w:ascii="Arial" w:hAnsi="Arial" w:cs="Arial"/>
        </w:rPr>
        <w:t>O IA     10.10.33.1/32 [110/3] via 10.10.2.1, 00:07:58, GigabitEthernet0/0</w:t>
      </w:r>
    </w:p>
    <w:p w14:paraId="177ECB28" w14:textId="77777777" w:rsidR="00404A98" w:rsidRPr="00404A98" w:rsidRDefault="00404A98" w:rsidP="00404A98">
      <w:pPr>
        <w:spacing w:before="0"/>
        <w:rPr>
          <w:rFonts w:ascii="Arial" w:hAnsi="Arial" w:cs="Arial"/>
        </w:rPr>
      </w:pPr>
      <w:r w:rsidRPr="00404A98">
        <w:rPr>
          <w:rFonts w:ascii="Arial" w:hAnsi="Arial" w:cs="Arial"/>
        </w:rPr>
        <w:t>O E2     10.10.51.0/24 [110/100] via 10.10.2.1, 00:07:58, GigabitEthernet0/0</w:t>
      </w:r>
    </w:p>
    <w:p w14:paraId="7644810A" w14:textId="77777777" w:rsidR="00404A98" w:rsidRPr="00404A98" w:rsidRDefault="00404A98" w:rsidP="00404A98">
      <w:pPr>
        <w:spacing w:before="0"/>
        <w:rPr>
          <w:rFonts w:ascii="Arial" w:hAnsi="Arial" w:cs="Arial"/>
        </w:rPr>
      </w:pPr>
    </w:p>
    <w:p w14:paraId="3D174FB9" w14:textId="77777777" w:rsidR="00750B18" w:rsidRDefault="00750B18" w:rsidP="00750B18">
      <w:pPr>
        <w:spacing w:before="0"/>
        <w:rPr>
          <w:rFonts w:ascii="Arial" w:hAnsi="Arial" w:cs="Arial"/>
        </w:rPr>
      </w:pPr>
      <w:r>
        <w:rPr>
          <w:rFonts w:ascii="Calibri" w:eastAsia="Calibri" w:hAnsi="Calibri" w:cs="Times New Roman"/>
          <w:b/>
          <w:kern w:val="0"/>
          <w:sz w:val="24"/>
          <w:lang w:eastAsia="en-US"/>
          <w14:ligatures w14:val="none"/>
        </w:rPr>
        <w:t>R3</w:t>
      </w:r>
      <w:r w:rsidRPr="000A36C9">
        <w:rPr>
          <w:rFonts w:ascii="Calibri" w:eastAsia="Calibri" w:hAnsi="Calibri" w:cs="Times New Roman"/>
          <w:b/>
          <w:kern w:val="0"/>
          <w:sz w:val="24"/>
          <w:lang w:eastAsia="en-US"/>
          <w14:ligatures w14:val="none"/>
        </w:rPr>
        <w:t>(config)#</w:t>
      </w:r>
      <w:r w:rsidRPr="007808F4">
        <w:rPr>
          <w:rFonts w:ascii="Calibri" w:eastAsia="Calibri" w:hAnsi="Calibri" w:cs="Times New Roman"/>
          <w:kern w:val="0"/>
          <w:sz w:val="24"/>
          <w:lang w:eastAsia="en-US"/>
          <w14:ligatures w14:val="none"/>
        </w:rPr>
        <w:t xml:space="preserve">do show </w:t>
      </w:r>
      <w:proofErr w:type="spellStart"/>
      <w:r>
        <w:rPr>
          <w:rFonts w:ascii="Calibri" w:eastAsia="Calibri" w:hAnsi="Calibri" w:cs="Times New Roman"/>
          <w:kern w:val="0"/>
          <w:sz w:val="24"/>
          <w:lang w:eastAsia="en-US"/>
          <w14:ligatures w14:val="none"/>
        </w:rPr>
        <w:t>ip</w:t>
      </w:r>
      <w:proofErr w:type="spellEnd"/>
      <w:r>
        <w:rPr>
          <w:rFonts w:ascii="Calibri" w:eastAsia="Calibri" w:hAnsi="Calibri" w:cs="Times New Roman"/>
          <w:kern w:val="0"/>
          <w:sz w:val="24"/>
          <w:lang w:eastAsia="en-US"/>
          <w14:ligatures w14:val="none"/>
        </w:rPr>
        <w:t xml:space="preserve"> routes</w:t>
      </w:r>
      <w:r w:rsidRPr="00404A98">
        <w:rPr>
          <w:rFonts w:ascii="Arial" w:hAnsi="Arial" w:cs="Arial"/>
        </w:rPr>
        <w:t xml:space="preserve">      </w:t>
      </w:r>
    </w:p>
    <w:p w14:paraId="425A460C" w14:textId="77777777" w:rsidR="00404A98" w:rsidRPr="00404A98" w:rsidRDefault="00404A98" w:rsidP="00404A98">
      <w:pPr>
        <w:spacing w:before="0"/>
        <w:rPr>
          <w:rFonts w:ascii="Arial" w:hAnsi="Arial" w:cs="Arial"/>
        </w:rPr>
      </w:pPr>
      <w:r w:rsidRPr="00404A98">
        <w:rPr>
          <w:rFonts w:ascii="Arial" w:hAnsi="Arial" w:cs="Arial"/>
        </w:rPr>
        <w:t xml:space="preserve">      10.0.0.0/8 is variably </w:t>
      </w:r>
      <w:proofErr w:type="spellStart"/>
      <w:r w:rsidRPr="00404A98">
        <w:rPr>
          <w:rFonts w:ascii="Arial" w:hAnsi="Arial" w:cs="Arial"/>
        </w:rPr>
        <w:t>subnetted</w:t>
      </w:r>
      <w:proofErr w:type="spellEnd"/>
      <w:r w:rsidRPr="00404A98">
        <w:rPr>
          <w:rFonts w:ascii="Arial" w:hAnsi="Arial" w:cs="Arial"/>
        </w:rPr>
        <w:t>, 8 subnets, 2 masks</w:t>
      </w:r>
    </w:p>
    <w:p w14:paraId="1C3E0C09" w14:textId="77777777" w:rsidR="00404A98" w:rsidRPr="00404A98" w:rsidRDefault="00404A98" w:rsidP="00404A98">
      <w:pPr>
        <w:spacing w:before="0"/>
        <w:rPr>
          <w:rFonts w:ascii="Arial" w:hAnsi="Arial" w:cs="Arial"/>
        </w:rPr>
      </w:pPr>
      <w:r w:rsidRPr="00404A98">
        <w:rPr>
          <w:rFonts w:ascii="Arial" w:hAnsi="Arial" w:cs="Arial"/>
        </w:rPr>
        <w:t>O        10.10.1.0/24 [110/2] via 10.10.3.1, 00:06:56, GigabitEthernet0/0</w:t>
      </w:r>
    </w:p>
    <w:p w14:paraId="1360684C" w14:textId="77777777" w:rsidR="00404A98" w:rsidRPr="00404A98" w:rsidRDefault="00404A98" w:rsidP="00404A98">
      <w:pPr>
        <w:spacing w:before="0"/>
        <w:rPr>
          <w:rFonts w:ascii="Arial" w:hAnsi="Arial" w:cs="Arial"/>
        </w:rPr>
      </w:pPr>
      <w:r w:rsidRPr="00404A98">
        <w:rPr>
          <w:rFonts w:ascii="Arial" w:hAnsi="Arial" w:cs="Arial"/>
        </w:rPr>
        <w:lastRenderedPageBreak/>
        <w:t>O        10.10.2.0/24 [110/2] via 10.10.3.1, 00:07:50, GigabitEthernet0/0</w:t>
      </w:r>
    </w:p>
    <w:p w14:paraId="748DF9D5" w14:textId="77777777" w:rsidR="00404A98" w:rsidRPr="00404A98" w:rsidRDefault="00404A98" w:rsidP="00404A98">
      <w:pPr>
        <w:spacing w:before="0"/>
        <w:rPr>
          <w:rFonts w:ascii="Arial" w:hAnsi="Arial" w:cs="Arial"/>
        </w:rPr>
      </w:pPr>
      <w:r w:rsidRPr="00404A98">
        <w:rPr>
          <w:rFonts w:ascii="Arial" w:hAnsi="Arial" w:cs="Arial"/>
        </w:rPr>
        <w:t>C        10.10.3.0/24 is directly connected, GigabitEthernet0/0</w:t>
      </w:r>
    </w:p>
    <w:p w14:paraId="05B65280" w14:textId="77777777" w:rsidR="00404A98" w:rsidRPr="00404A98" w:rsidRDefault="00404A98" w:rsidP="00404A98">
      <w:pPr>
        <w:spacing w:before="0"/>
        <w:rPr>
          <w:rFonts w:ascii="Arial" w:hAnsi="Arial" w:cs="Arial"/>
        </w:rPr>
      </w:pPr>
      <w:r w:rsidRPr="00404A98">
        <w:rPr>
          <w:rFonts w:ascii="Arial" w:hAnsi="Arial" w:cs="Arial"/>
        </w:rPr>
        <w:t>L        10.10.3.2/32 is directly connected, GigabitEthernet0/0</w:t>
      </w:r>
    </w:p>
    <w:p w14:paraId="3E879E30" w14:textId="77777777" w:rsidR="00404A98" w:rsidRPr="00404A98" w:rsidRDefault="00404A98" w:rsidP="00404A98">
      <w:pPr>
        <w:spacing w:before="0"/>
        <w:rPr>
          <w:rFonts w:ascii="Arial" w:hAnsi="Arial" w:cs="Arial"/>
        </w:rPr>
      </w:pPr>
      <w:r w:rsidRPr="00404A98">
        <w:rPr>
          <w:rFonts w:ascii="Arial" w:hAnsi="Arial" w:cs="Arial"/>
        </w:rPr>
        <w:t>O        10.10.4.0/24 [110/2] via 10.10.3.1, 00:08:47, GigabitEthernet0/0</w:t>
      </w:r>
    </w:p>
    <w:p w14:paraId="73CC7F49" w14:textId="77777777" w:rsidR="00404A98" w:rsidRPr="00404A98" w:rsidRDefault="00404A98" w:rsidP="00404A98">
      <w:pPr>
        <w:spacing w:before="0"/>
        <w:rPr>
          <w:rFonts w:ascii="Arial" w:hAnsi="Arial" w:cs="Arial"/>
        </w:rPr>
      </w:pPr>
      <w:r w:rsidRPr="00404A98">
        <w:rPr>
          <w:rFonts w:ascii="Arial" w:hAnsi="Arial" w:cs="Arial"/>
        </w:rPr>
        <w:t>O IA     10.10.9.0/24 [110/3] via 10.10.3.1, 00:08:47, GigabitEthernet0/0</w:t>
      </w:r>
    </w:p>
    <w:p w14:paraId="073C0A49" w14:textId="77777777" w:rsidR="00404A98" w:rsidRPr="00404A98" w:rsidRDefault="00404A98" w:rsidP="00404A98">
      <w:pPr>
        <w:spacing w:before="0"/>
        <w:rPr>
          <w:rFonts w:ascii="Arial" w:hAnsi="Arial" w:cs="Arial"/>
        </w:rPr>
      </w:pPr>
      <w:r w:rsidRPr="00404A98">
        <w:rPr>
          <w:rFonts w:ascii="Arial" w:hAnsi="Arial" w:cs="Arial"/>
        </w:rPr>
        <w:t>O IA     10.10.33.1/32 [110/3] via 10.10.3.1, 00:08:47, GigabitEthernet0/0</w:t>
      </w:r>
    </w:p>
    <w:p w14:paraId="25634240" w14:textId="77777777" w:rsidR="00404A98" w:rsidRPr="00404A98" w:rsidRDefault="00404A98" w:rsidP="00404A98">
      <w:pPr>
        <w:spacing w:before="0"/>
        <w:rPr>
          <w:rFonts w:ascii="Arial" w:hAnsi="Arial" w:cs="Arial"/>
        </w:rPr>
      </w:pPr>
      <w:r w:rsidRPr="00404A98">
        <w:rPr>
          <w:rFonts w:ascii="Arial" w:hAnsi="Arial" w:cs="Arial"/>
        </w:rPr>
        <w:t>O E2     10.10.51.0/24 [110/100] via 10.10.3.1, 00:08:47, GigabitEthernet0/0</w:t>
      </w:r>
    </w:p>
    <w:p w14:paraId="6BF15FC6" w14:textId="77777777" w:rsidR="00404A98" w:rsidRPr="00404A98" w:rsidRDefault="00404A98" w:rsidP="00404A98">
      <w:pPr>
        <w:spacing w:before="0"/>
        <w:rPr>
          <w:rFonts w:ascii="Arial" w:hAnsi="Arial" w:cs="Arial"/>
        </w:rPr>
      </w:pPr>
    </w:p>
    <w:p w14:paraId="25F4168F" w14:textId="77777777" w:rsidR="00750B18" w:rsidRDefault="00750B18" w:rsidP="00750B18">
      <w:pPr>
        <w:spacing w:before="0"/>
        <w:rPr>
          <w:rFonts w:ascii="Arial" w:hAnsi="Arial" w:cs="Arial"/>
        </w:rPr>
      </w:pPr>
      <w:r>
        <w:rPr>
          <w:rFonts w:ascii="Calibri" w:eastAsia="Calibri" w:hAnsi="Calibri" w:cs="Times New Roman"/>
          <w:b/>
          <w:kern w:val="0"/>
          <w:sz w:val="24"/>
          <w:lang w:eastAsia="en-US"/>
          <w14:ligatures w14:val="none"/>
        </w:rPr>
        <w:t>SwitchR4</w:t>
      </w:r>
      <w:r w:rsidRPr="000A36C9">
        <w:rPr>
          <w:rFonts w:ascii="Calibri" w:eastAsia="Calibri" w:hAnsi="Calibri" w:cs="Times New Roman"/>
          <w:b/>
          <w:kern w:val="0"/>
          <w:sz w:val="24"/>
          <w:lang w:eastAsia="en-US"/>
          <w14:ligatures w14:val="none"/>
        </w:rPr>
        <w:t>(config)#</w:t>
      </w:r>
      <w:r w:rsidRPr="007808F4">
        <w:rPr>
          <w:rFonts w:ascii="Calibri" w:eastAsia="Calibri" w:hAnsi="Calibri" w:cs="Times New Roman"/>
          <w:kern w:val="0"/>
          <w:sz w:val="24"/>
          <w:lang w:eastAsia="en-US"/>
          <w14:ligatures w14:val="none"/>
        </w:rPr>
        <w:t xml:space="preserve">do show </w:t>
      </w:r>
      <w:proofErr w:type="spellStart"/>
      <w:r>
        <w:rPr>
          <w:rFonts w:ascii="Calibri" w:eastAsia="Calibri" w:hAnsi="Calibri" w:cs="Times New Roman"/>
          <w:kern w:val="0"/>
          <w:sz w:val="24"/>
          <w:lang w:eastAsia="en-US"/>
          <w14:ligatures w14:val="none"/>
        </w:rPr>
        <w:t>ip</w:t>
      </w:r>
      <w:proofErr w:type="spellEnd"/>
      <w:r>
        <w:rPr>
          <w:rFonts w:ascii="Calibri" w:eastAsia="Calibri" w:hAnsi="Calibri" w:cs="Times New Roman"/>
          <w:kern w:val="0"/>
          <w:sz w:val="24"/>
          <w:lang w:eastAsia="en-US"/>
          <w14:ligatures w14:val="none"/>
        </w:rPr>
        <w:t xml:space="preserve"> routes</w:t>
      </w:r>
      <w:r w:rsidRPr="00404A98">
        <w:rPr>
          <w:rFonts w:ascii="Arial" w:hAnsi="Arial" w:cs="Arial"/>
        </w:rPr>
        <w:t xml:space="preserve">      </w:t>
      </w:r>
    </w:p>
    <w:p w14:paraId="20122785" w14:textId="77777777" w:rsidR="00404A98" w:rsidRPr="00404A98" w:rsidRDefault="00404A98" w:rsidP="00404A98">
      <w:pPr>
        <w:spacing w:before="0"/>
        <w:rPr>
          <w:rFonts w:ascii="Arial" w:hAnsi="Arial" w:cs="Arial"/>
        </w:rPr>
      </w:pPr>
      <w:r w:rsidRPr="00404A98">
        <w:rPr>
          <w:rFonts w:ascii="Arial" w:hAnsi="Arial" w:cs="Arial"/>
        </w:rPr>
        <w:t xml:space="preserve">      10.0.0.0/8 is variably </w:t>
      </w:r>
      <w:proofErr w:type="spellStart"/>
      <w:r w:rsidRPr="00404A98">
        <w:rPr>
          <w:rFonts w:ascii="Arial" w:hAnsi="Arial" w:cs="Arial"/>
        </w:rPr>
        <w:t>subnetted</w:t>
      </w:r>
      <w:proofErr w:type="spellEnd"/>
      <w:r w:rsidRPr="00404A98">
        <w:rPr>
          <w:rFonts w:ascii="Arial" w:hAnsi="Arial" w:cs="Arial"/>
        </w:rPr>
        <w:t>, 10 subnets, 2 masks</w:t>
      </w:r>
    </w:p>
    <w:p w14:paraId="7382DC4D" w14:textId="77777777" w:rsidR="00404A98" w:rsidRPr="00404A98" w:rsidRDefault="00404A98" w:rsidP="00404A98">
      <w:pPr>
        <w:spacing w:before="0"/>
        <w:rPr>
          <w:rFonts w:ascii="Arial" w:hAnsi="Arial" w:cs="Arial"/>
        </w:rPr>
      </w:pPr>
      <w:r w:rsidRPr="00404A98">
        <w:rPr>
          <w:rFonts w:ascii="Arial" w:hAnsi="Arial" w:cs="Arial"/>
        </w:rPr>
        <w:t>O        10.10.1.0/24 [110/2] via 10.10.4.1, 00:10:01, FastEthernet1/0/1</w:t>
      </w:r>
    </w:p>
    <w:p w14:paraId="7E4A5EA5" w14:textId="77777777" w:rsidR="00404A98" w:rsidRPr="00404A98" w:rsidRDefault="00404A98" w:rsidP="00404A98">
      <w:pPr>
        <w:spacing w:before="0"/>
        <w:rPr>
          <w:rFonts w:ascii="Arial" w:hAnsi="Arial" w:cs="Arial"/>
        </w:rPr>
      </w:pPr>
      <w:r w:rsidRPr="00404A98">
        <w:rPr>
          <w:rFonts w:ascii="Arial" w:hAnsi="Arial" w:cs="Arial"/>
        </w:rPr>
        <w:t>O        10.10.2.0/24 [110/2] via 10.10.4.1, 00:10:55, FastEthernet1/0/1</w:t>
      </w:r>
    </w:p>
    <w:p w14:paraId="061DD6B5" w14:textId="77777777" w:rsidR="00404A98" w:rsidRPr="00404A98" w:rsidRDefault="00404A98" w:rsidP="00404A98">
      <w:pPr>
        <w:spacing w:before="0"/>
        <w:rPr>
          <w:rFonts w:ascii="Arial" w:hAnsi="Arial" w:cs="Arial"/>
        </w:rPr>
      </w:pPr>
      <w:r w:rsidRPr="00404A98">
        <w:rPr>
          <w:rFonts w:ascii="Arial" w:hAnsi="Arial" w:cs="Arial"/>
        </w:rPr>
        <w:t>O        10.10.3.0/24 [110/2] via 10.10.4.1, 00:12:35, FastEthernet1/0/1</w:t>
      </w:r>
    </w:p>
    <w:p w14:paraId="41C28D7C" w14:textId="77777777" w:rsidR="00404A98" w:rsidRPr="00404A98" w:rsidRDefault="00404A98" w:rsidP="00404A98">
      <w:pPr>
        <w:spacing w:before="0"/>
        <w:rPr>
          <w:rFonts w:ascii="Arial" w:hAnsi="Arial" w:cs="Arial"/>
        </w:rPr>
      </w:pPr>
      <w:r w:rsidRPr="00404A98">
        <w:rPr>
          <w:rFonts w:ascii="Arial" w:hAnsi="Arial" w:cs="Arial"/>
        </w:rPr>
        <w:t>C        10.10.4.0/24 is directly connected, FastEthernet1/0/1</w:t>
      </w:r>
    </w:p>
    <w:p w14:paraId="5FBA9C92" w14:textId="77777777" w:rsidR="00404A98" w:rsidRPr="00404A98" w:rsidRDefault="00404A98" w:rsidP="00404A98">
      <w:pPr>
        <w:spacing w:before="0"/>
        <w:rPr>
          <w:rFonts w:ascii="Arial" w:hAnsi="Arial" w:cs="Arial"/>
        </w:rPr>
      </w:pPr>
      <w:r w:rsidRPr="00404A98">
        <w:rPr>
          <w:rFonts w:ascii="Arial" w:hAnsi="Arial" w:cs="Arial"/>
        </w:rPr>
        <w:t>L        10.10.4.2/32 is directly connected, FastEthernet1/0/1</w:t>
      </w:r>
    </w:p>
    <w:p w14:paraId="151574AB" w14:textId="77777777" w:rsidR="00404A98" w:rsidRPr="00404A98" w:rsidRDefault="00404A98" w:rsidP="00404A98">
      <w:pPr>
        <w:spacing w:before="0"/>
        <w:rPr>
          <w:rFonts w:ascii="Arial" w:hAnsi="Arial" w:cs="Arial"/>
        </w:rPr>
      </w:pPr>
      <w:r w:rsidRPr="00404A98">
        <w:rPr>
          <w:rFonts w:ascii="Arial" w:hAnsi="Arial" w:cs="Arial"/>
        </w:rPr>
        <w:t>C        10.10.9.0/24 is directly connected, FastEthernet1/0/2</w:t>
      </w:r>
    </w:p>
    <w:p w14:paraId="73297F9D" w14:textId="77777777" w:rsidR="00404A98" w:rsidRPr="00404A98" w:rsidRDefault="00404A98" w:rsidP="00404A98">
      <w:pPr>
        <w:spacing w:before="0"/>
        <w:rPr>
          <w:rFonts w:ascii="Arial" w:hAnsi="Arial" w:cs="Arial"/>
        </w:rPr>
      </w:pPr>
      <w:r w:rsidRPr="00404A98">
        <w:rPr>
          <w:rFonts w:ascii="Arial" w:hAnsi="Arial" w:cs="Arial"/>
        </w:rPr>
        <w:t>L        10.10.9.1/32 is directly connected, FastEthernet1/0/2</w:t>
      </w:r>
    </w:p>
    <w:p w14:paraId="1A118C6B" w14:textId="77777777" w:rsidR="00404A98" w:rsidRPr="00404A98" w:rsidRDefault="00404A98" w:rsidP="00404A98">
      <w:pPr>
        <w:spacing w:before="0"/>
        <w:rPr>
          <w:rFonts w:ascii="Arial" w:hAnsi="Arial" w:cs="Arial"/>
        </w:rPr>
      </w:pPr>
      <w:r w:rsidRPr="00404A98">
        <w:rPr>
          <w:rFonts w:ascii="Arial" w:hAnsi="Arial" w:cs="Arial"/>
        </w:rPr>
        <w:t>C        10.10.33.0/24 is directly connected, Loopback1</w:t>
      </w:r>
    </w:p>
    <w:p w14:paraId="2E44AB61" w14:textId="77777777" w:rsidR="00404A98" w:rsidRPr="00404A98" w:rsidRDefault="00404A98" w:rsidP="00404A98">
      <w:pPr>
        <w:spacing w:before="0"/>
        <w:rPr>
          <w:rFonts w:ascii="Arial" w:hAnsi="Arial" w:cs="Arial"/>
        </w:rPr>
      </w:pPr>
      <w:r w:rsidRPr="00404A98">
        <w:rPr>
          <w:rFonts w:ascii="Arial" w:hAnsi="Arial" w:cs="Arial"/>
        </w:rPr>
        <w:t>L        10.10.33.1/32 is directly connected, Loopback1</w:t>
      </w:r>
    </w:p>
    <w:p w14:paraId="1B6F7F28" w14:textId="77777777" w:rsidR="00404A98" w:rsidRPr="00404A98" w:rsidRDefault="00404A98" w:rsidP="00404A98">
      <w:pPr>
        <w:spacing w:before="0"/>
        <w:rPr>
          <w:rFonts w:ascii="Arial" w:hAnsi="Arial" w:cs="Arial"/>
        </w:rPr>
      </w:pPr>
      <w:r w:rsidRPr="00404A98">
        <w:rPr>
          <w:rFonts w:ascii="Arial" w:hAnsi="Arial" w:cs="Arial"/>
        </w:rPr>
        <w:t>D        10.10.51.0/24 [90/156160] via 10.10.9.2, 00:17:27, FastEthernet1/0/2</w:t>
      </w:r>
    </w:p>
    <w:p w14:paraId="1F6DEFFC" w14:textId="77777777" w:rsidR="00404A98" w:rsidRPr="00404A98" w:rsidRDefault="00404A98" w:rsidP="00404A98">
      <w:pPr>
        <w:spacing w:before="0"/>
        <w:rPr>
          <w:rFonts w:ascii="Arial" w:hAnsi="Arial" w:cs="Arial"/>
        </w:rPr>
      </w:pPr>
    </w:p>
    <w:p w14:paraId="579C50D7" w14:textId="77777777" w:rsidR="00750B18" w:rsidRDefault="00750B18" w:rsidP="00750B18">
      <w:pPr>
        <w:spacing w:before="0"/>
        <w:rPr>
          <w:rFonts w:ascii="Arial" w:hAnsi="Arial" w:cs="Arial"/>
        </w:rPr>
      </w:pPr>
      <w:r>
        <w:rPr>
          <w:rFonts w:ascii="Calibri" w:eastAsia="Calibri" w:hAnsi="Calibri" w:cs="Times New Roman"/>
          <w:b/>
          <w:kern w:val="0"/>
          <w:sz w:val="24"/>
          <w:lang w:eastAsia="en-US"/>
          <w14:ligatures w14:val="none"/>
        </w:rPr>
        <w:t>R4</w:t>
      </w:r>
      <w:r w:rsidRPr="000A36C9">
        <w:rPr>
          <w:rFonts w:ascii="Calibri" w:eastAsia="Calibri" w:hAnsi="Calibri" w:cs="Times New Roman"/>
          <w:b/>
          <w:kern w:val="0"/>
          <w:sz w:val="24"/>
          <w:lang w:eastAsia="en-US"/>
          <w14:ligatures w14:val="none"/>
        </w:rPr>
        <w:t>(config)#</w:t>
      </w:r>
      <w:r w:rsidRPr="007808F4">
        <w:rPr>
          <w:rFonts w:ascii="Calibri" w:eastAsia="Calibri" w:hAnsi="Calibri" w:cs="Times New Roman"/>
          <w:kern w:val="0"/>
          <w:sz w:val="24"/>
          <w:lang w:eastAsia="en-US"/>
          <w14:ligatures w14:val="none"/>
        </w:rPr>
        <w:t xml:space="preserve">do show </w:t>
      </w:r>
      <w:proofErr w:type="spellStart"/>
      <w:r>
        <w:rPr>
          <w:rFonts w:ascii="Calibri" w:eastAsia="Calibri" w:hAnsi="Calibri" w:cs="Times New Roman"/>
          <w:kern w:val="0"/>
          <w:sz w:val="24"/>
          <w:lang w:eastAsia="en-US"/>
          <w14:ligatures w14:val="none"/>
        </w:rPr>
        <w:t>ip</w:t>
      </w:r>
      <w:proofErr w:type="spellEnd"/>
      <w:r>
        <w:rPr>
          <w:rFonts w:ascii="Calibri" w:eastAsia="Calibri" w:hAnsi="Calibri" w:cs="Times New Roman"/>
          <w:kern w:val="0"/>
          <w:sz w:val="24"/>
          <w:lang w:eastAsia="en-US"/>
          <w14:ligatures w14:val="none"/>
        </w:rPr>
        <w:t xml:space="preserve"> routes</w:t>
      </w:r>
      <w:r w:rsidRPr="00404A98">
        <w:rPr>
          <w:rFonts w:ascii="Arial" w:hAnsi="Arial" w:cs="Arial"/>
        </w:rPr>
        <w:t xml:space="preserve">      </w:t>
      </w:r>
    </w:p>
    <w:p w14:paraId="22D62E16" w14:textId="77777777" w:rsidR="00404A98" w:rsidRPr="00404A98" w:rsidRDefault="00404A98" w:rsidP="00404A98">
      <w:pPr>
        <w:spacing w:before="0"/>
        <w:rPr>
          <w:rFonts w:ascii="Arial" w:hAnsi="Arial" w:cs="Arial"/>
        </w:rPr>
      </w:pPr>
      <w:r w:rsidRPr="00404A98">
        <w:rPr>
          <w:rFonts w:ascii="Arial" w:hAnsi="Arial" w:cs="Arial"/>
        </w:rPr>
        <w:t xml:space="preserve">      10.0.0.0/8 is variably </w:t>
      </w:r>
      <w:proofErr w:type="spellStart"/>
      <w:r w:rsidRPr="00404A98">
        <w:rPr>
          <w:rFonts w:ascii="Arial" w:hAnsi="Arial" w:cs="Arial"/>
        </w:rPr>
        <w:t>subnetted</w:t>
      </w:r>
      <w:proofErr w:type="spellEnd"/>
      <w:r w:rsidRPr="00404A98">
        <w:rPr>
          <w:rFonts w:ascii="Arial" w:hAnsi="Arial" w:cs="Arial"/>
        </w:rPr>
        <w:t>, 9 subnets, 2 masks</w:t>
      </w:r>
    </w:p>
    <w:p w14:paraId="0DB2BDA3" w14:textId="77777777" w:rsidR="00404A98" w:rsidRPr="00404A98" w:rsidRDefault="00404A98" w:rsidP="00404A98">
      <w:pPr>
        <w:spacing w:before="0"/>
        <w:rPr>
          <w:rFonts w:ascii="Arial" w:hAnsi="Arial" w:cs="Arial"/>
        </w:rPr>
      </w:pPr>
      <w:r w:rsidRPr="00404A98">
        <w:rPr>
          <w:rFonts w:ascii="Arial" w:hAnsi="Arial" w:cs="Arial"/>
        </w:rPr>
        <w:t>D EX     10.10.1.0/24</w:t>
      </w:r>
    </w:p>
    <w:p w14:paraId="1D21E02C"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00:02:20, GigabitEthernet0/0</w:t>
      </w:r>
    </w:p>
    <w:p w14:paraId="37A1B62D" w14:textId="77777777" w:rsidR="00404A98" w:rsidRPr="00404A98" w:rsidRDefault="00404A98" w:rsidP="00404A98">
      <w:pPr>
        <w:spacing w:before="0"/>
        <w:rPr>
          <w:rFonts w:ascii="Arial" w:hAnsi="Arial" w:cs="Arial"/>
        </w:rPr>
      </w:pPr>
      <w:r w:rsidRPr="00404A98">
        <w:rPr>
          <w:rFonts w:ascii="Arial" w:hAnsi="Arial" w:cs="Arial"/>
        </w:rPr>
        <w:t>D EX     10.10.2.0/24</w:t>
      </w:r>
    </w:p>
    <w:p w14:paraId="51D6AD0B"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00:03:15, GigabitEthernet0/0</w:t>
      </w:r>
    </w:p>
    <w:p w14:paraId="33B970E3" w14:textId="77777777" w:rsidR="00404A98" w:rsidRPr="00404A98" w:rsidRDefault="00404A98" w:rsidP="00404A98">
      <w:pPr>
        <w:spacing w:before="0"/>
        <w:rPr>
          <w:rFonts w:ascii="Arial" w:hAnsi="Arial" w:cs="Arial"/>
        </w:rPr>
      </w:pPr>
      <w:r w:rsidRPr="00404A98">
        <w:rPr>
          <w:rFonts w:ascii="Arial" w:hAnsi="Arial" w:cs="Arial"/>
        </w:rPr>
        <w:t>D EX     10.10.3.0/24</w:t>
      </w:r>
    </w:p>
    <w:p w14:paraId="6C2C91E6"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00:04:55, GigabitEthernet0/0</w:t>
      </w:r>
    </w:p>
    <w:p w14:paraId="04E611CE" w14:textId="77777777" w:rsidR="00404A98" w:rsidRPr="00404A98" w:rsidRDefault="00404A98" w:rsidP="00404A98">
      <w:pPr>
        <w:spacing w:before="0"/>
        <w:rPr>
          <w:rFonts w:ascii="Arial" w:hAnsi="Arial" w:cs="Arial"/>
        </w:rPr>
      </w:pPr>
      <w:r w:rsidRPr="00404A98">
        <w:rPr>
          <w:rFonts w:ascii="Arial" w:hAnsi="Arial" w:cs="Arial"/>
        </w:rPr>
        <w:t>D EX     10.10.4.0/24</w:t>
      </w:r>
    </w:p>
    <w:p w14:paraId="0945B905"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00:09:47, GigabitEthernet0/0</w:t>
      </w:r>
    </w:p>
    <w:p w14:paraId="52D7BC99" w14:textId="77777777" w:rsidR="00404A98" w:rsidRPr="00404A98" w:rsidRDefault="00404A98" w:rsidP="00404A98">
      <w:pPr>
        <w:spacing w:before="0"/>
        <w:rPr>
          <w:rFonts w:ascii="Arial" w:hAnsi="Arial" w:cs="Arial"/>
        </w:rPr>
      </w:pPr>
      <w:r w:rsidRPr="00404A98">
        <w:rPr>
          <w:rFonts w:ascii="Arial" w:hAnsi="Arial" w:cs="Arial"/>
        </w:rPr>
        <w:t>C        10.10.9.0/24 is directly connected, GigabitEthernet0/0</w:t>
      </w:r>
    </w:p>
    <w:p w14:paraId="396B13DF" w14:textId="77777777" w:rsidR="00404A98" w:rsidRPr="00404A98" w:rsidRDefault="00404A98" w:rsidP="00404A98">
      <w:pPr>
        <w:spacing w:before="0"/>
        <w:rPr>
          <w:rFonts w:ascii="Arial" w:hAnsi="Arial" w:cs="Arial"/>
        </w:rPr>
      </w:pPr>
      <w:r w:rsidRPr="00404A98">
        <w:rPr>
          <w:rFonts w:ascii="Arial" w:hAnsi="Arial" w:cs="Arial"/>
        </w:rPr>
        <w:t>L        10.10.9.2/32 is directly connected, GigabitEthernet0/0</w:t>
      </w:r>
    </w:p>
    <w:p w14:paraId="5BE62721" w14:textId="77777777" w:rsidR="00404A98" w:rsidRPr="00404A98" w:rsidRDefault="00404A98" w:rsidP="00404A98">
      <w:pPr>
        <w:spacing w:before="0"/>
        <w:rPr>
          <w:rFonts w:ascii="Arial" w:hAnsi="Arial" w:cs="Arial"/>
        </w:rPr>
      </w:pPr>
      <w:r w:rsidRPr="00404A98">
        <w:rPr>
          <w:rFonts w:ascii="Arial" w:hAnsi="Arial" w:cs="Arial"/>
        </w:rPr>
        <w:t>D EX     10.10.33.0/24</w:t>
      </w:r>
    </w:p>
    <w:p w14:paraId="27780404"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00:09:47, GigabitEthernet0/0</w:t>
      </w:r>
    </w:p>
    <w:p w14:paraId="423EDDED" w14:textId="77777777" w:rsidR="00404A98" w:rsidRPr="00404A98" w:rsidRDefault="00404A98" w:rsidP="00404A98">
      <w:pPr>
        <w:spacing w:before="0"/>
        <w:rPr>
          <w:rFonts w:ascii="Arial" w:hAnsi="Arial" w:cs="Arial"/>
        </w:rPr>
      </w:pPr>
      <w:r w:rsidRPr="00404A98">
        <w:rPr>
          <w:rFonts w:ascii="Arial" w:hAnsi="Arial" w:cs="Arial"/>
        </w:rPr>
        <w:t>C        10.10.51.0/24 is directly connected, Loopback1</w:t>
      </w:r>
    </w:p>
    <w:p w14:paraId="00D4AA16" w14:textId="77777777" w:rsidR="00404A98" w:rsidRPr="00404A98" w:rsidRDefault="00404A98" w:rsidP="00404A98">
      <w:pPr>
        <w:spacing w:before="0"/>
        <w:rPr>
          <w:rFonts w:ascii="Arial" w:hAnsi="Arial" w:cs="Arial"/>
        </w:rPr>
      </w:pPr>
      <w:r w:rsidRPr="00404A98">
        <w:rPr>
          <w:rFonts w:ascii="Arial" w:hAnsi="Arial" w:cs="Arial"/>
        </w:rPr>
        <w:t>L        10.10.51.1/32 is directly connected, Loopback1</w:t>
      </w:r>
    </w:p>
    <w:p w14:paraId="798DD16D" w14:textId="77777777" w:rsidR="00404A98" w:rsidRPr="007808F4" w:rsidRDefault="00404A98" w:rsidP="00404A98">
      <w:pPr>
        <w:spacing w:before="0" w:line="259" w:lineRule="auto"/>
        <w:ind w:left="0" w:right="0"/>
        <w:rPr>
          <w:rFonts w:ascii="Calibri" w:eastAsia="Calibri" w:hAnsi="Calibri" w:cs="Times New Roman"/>
          <w:kern w:val="0"/>
          <w:sz w:val="24"/>
          <w:lang w:eastAsia="en-US"/>
          <w14:ligatures w14:val="none"/>
        </w:rPr>
      </w:pPr>
    </w:p>
    <w:p w14:paraId="50A82EB8" w14:textId="77777777" w:rsidR="00404A98" w:rsidRPr="000A36C9" w:rsidRDefault="00404A98" w:rsidP="00404A98">
      <w:pPr>
        <w:spacing w:before="0" w:line="259" w:lineRule="auto"/>
        <w:ind w:left="0" w:right="0"/>
        <w:rPr>
          <w:rFonts w:ascii="Calibri" w:eastAsia="Calibri" w:hAnsi="Calibri" w:cs="Times New Roman"/>
          <w:kern w:val="0"/>
          <w:sz w:val="24"/>
          <w:lang w:eastAsia="en-US"/>
          <w14:ligatures w14:val="none"/>
        </w:rPr>
      </w:pPr>
    </w:p>
    <w:p w14:paraId="5F15326B" w14:textId="77777777" w:rsidR="00FC58C2" w:rsidRPr="007905D1" w:rsidRDefault="00876AC8" w:rsidP="00206D85">
      <w:pPr>
        <w:pStyle w:val="Heading2"/>
        <w:ind w:left="0"/>
        <w:rPr>
          <w:sz w:val="28"/>
        </w:rPr>
      </w:pPr>
      <w:r w:rsidRPr="007905D1">
        <w:rPr>
          <w:sz w:val="28"/>
        </w:rPr>
        <w:lastRenderedPageBreak/>
        <w:t xml:space="preserve">Opsf </w:t>
      </w:r>
      <w:r w:rsidR="00987C7E">
        <w:rPr>
          <w:sz w:val="28"/>
        </w:rPr>
        <w:t>Packet captured with wireshark</w:t>
      </w:r>
    </w:p>
    <w:p w14:paraId="4B3C0A16" w14:textId="77777777" w:rsidR="00E078FA" w:rsidRPr="002607AA" w:rsidRDefault="00E078FA" w:rsidP="00E078FA">
      <w:pPr>
        <w:pStyle w:val="Heading3"/>
        <w:rPr>
          <w:sz w:val="28"/>
        </w:rPr>
      </w:pPr>
      <w:r>
        <w:rPr>
          <w:sz w:val="28"/>
        </w:rPr>
        <w:t>Normal ospf area</w:t>
      </w:r>
    </w:p>
    <w:p w14:paraId="595BD850" w14:textId="77777777" w:rsidR="00E078FA" w:rsidRDefault="00FC7A2A" w:rsidP="002607AA">
      <w:pPr>
        <w:pStyle w:val="Heading3"/>
        <w:rPr>
          <w:sz w:val="28"/>
        </w:rPr>
      </w:pPr>
      <w:r w:rsidRPr="00FC7A2A">
        <w:rPr>
          <w:noProof/>
          <w:sz w:val="28"/>
        </w:rPr>
        <w:drawing>
          <wp:inline distT="0" distB="0" distL="0" distR="0" wp14:anchorId="272CEE41" wp14:editId="01BCEA51">
            <wp:extent cx="5943600" cy="602615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43600" cy="6026150"/>
                    </a:xfrm>
                    <a:prstGeom prst="rect">
                      <a:avLst/>
                    </a:prstGeom>
                  </pic:spPr>
                </pic:pic>
              </a:graphicData>
            </a:graphic>
          </wp:inline>
        </w:drawing>
      </w:r>
    </w:p>
    <w:p w14:paraId="33866B9A" w14:textId="77777777" w:rsidR="00FC7A2A" w:rsidRDefault="00FC7A2A" w:rsidP="00FC7A2A">
      <w:pPr>
        <w:rPr>
          <w:sz w:val="24"/>
        </w:rPr>
      </w:pPr>
      <w:r>
        <w:rPr>
          <w:sz w:val="24"/>
        </w:rPr>
        <w:t xml:space="preserve">Legend: yellows are the hello packets, and blacks are anything other than the hellos packets. Type 1-2 LSA for intra-area, type 3 for inter-OSPF areas, and type 4-5 for external networks (in this case, our EIGRP network). </w:t>
      </w:r>
    </w:p>
    <w:p w14:paraId="46DAB40F" w14:textId="77777777" w:rsidR="00E078FA" w:rsidRPr="00FC7A2A" w:rsidRDefault="00FC7A2A" w:rsidP="00FC7A2A">
      <w:pPr>
        <w:rPr>
          <w:sz w:val="24"/>
        </w:rPr>
      </w:pPr>
      <w:r>
        <w:rPr>
          <w:sz w:val="24"/>
        </w:rPr>
        <w:tab/>
        <w:t xml:space="preserve">In a normal OSPF area, I found that LSA-type 1 through 5 packets flow freely in OSPF networks, creating lots of traffic. In this specific diagram, type 1-2 LSA are not showed, but I did capture them in other packets. </w:t>
      </w:r>
    </w:p>
    <w:p w14:paraId="4F3A775E" w14:textId="77777777" w:rsidR="002607AA" w:rsidRPr="002607AA" w:rsidRDefault="0063193B" w:rsidP="002607AA">
      <w:pPr>
        <w:pStyle w:val="Heading3"/>
        <w:rPr>
          <w:sz w:val="28"/>
        </w:rPr>
      </w:pPr>
      <w:r w:rsidRPr="007905D1">
        <w:rPr>
          <w:sz w:val="28"/>
        </w:rPr>
        <w:lastRenderedPageBreak/>
        <w:t xml:space="preserve">OSPF </w:t>
      </w:r>
      <w:r w:rsidR="00206D85">
        <w:rPr>
          <w:sz w:val="28"/>
        </w:rPr>
        <w:t>stubby</w:t>
      </w:r>
      <w:r w:rsidR="00785E2A">
        <w:rPr>
          <w:sz w:val="28"/>
        </w:rPr>
        <w:t xml:space="preserve"> area</w:t>
      </w:r>
      <w:r w:rsidR="002607AA">
        <w:rPr>
          <w:sz w:val="28"/>
        </w:rPr>
        <w:t xml:space="preserve"> Wireshark Capture</w:t>
      </w:r>
    </w:p>
    <w:p w14:paraId="11023BC6" w14:textId="77777777" w:rsidR="002607AA" w:rsidRDefault="002607AA" w:rsidP="00D71A34">
      <w:pPr>
        <w:pStyle w:val="Heading3"/>
        <w:rPr>
          <w:sz w:val="28"/>
        </w:rPr>
      </w:pPr>
      <w:r w:rsidRPr="002607AA">
        <w:rPr>
          <w:rFonts w:asciiTheme="minorHAnsi" w:eastAsiaTheme="minorEastAsia" w:hAnsiTheme="minorHAnsi" w:cstheme="minorBidi"/>
          <w:b w:val="0"/>
          <w:bCs w:val="0"/>
          <w:caps w:val="0"/>
          <w:noProof/>
          <w:color w:val="auto"/>
          <w:szCs w:val="22"/>
        </w:rPr>
        <w:drawing>
          <wp:inline distT="0" distB="0" distL="0" distR="0" wp14:anchorId="4775C977" wp14:editId="0CBEC23D">
            <wp:extent cx="5943600" cy="582993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5829935"/>
                    </a:xfrm>
                    <a:prstGeom prst="rect">
                      <a:avLst/>
                    </a:prstGeom>
                  </pic:spPr>
                </pic:pic>
              </a:graphicData>
            </a:graphic>
          </wp:inline>
        </w:drawing>
      </w:r>
    </w:p>
    <w:p w14:paraId="1DBBE09E" w14:textId="77777777" w:rsidR="002607AA" w:rsidRPr="001B4E18" w:rsidRDefault="002607AA" w:rsidP="002607AA">
      <w:pPr>
        <w:ind w:firstLine="648"/>
        <w:rPr>
          <w:sz w:val="24"/>
        </w:rPr>
      </w:pPr>
      <w:r w:rsidRPr="001B4E18">
        <w:rPr>
          <w:sz w:val="24"/>
        </w:rPr>
        <w:t>As you can see for the OSPF picket type summary, only LSA-type 1, 2 and 3 are circulating in this network. Since LSA-type 4 and 5</w:t>
      </w:r>
      <w:r w:rsidR="001B4E18" w:rsidRPr="001B4E18">
        <w:rPr>
          <w:sz w:val="24"/>
        </w:rPr>
        <w:t>—</w:t>
      </w:r>
      <w:r w:rsidRPr="001B4E18">
        <w:rPr>
          <w:sz w:val="24"/>
        </w:rPr>
        <w:t>which are associated</w:t>
      </w:r>
      <w:r w:rsidR="001B4E18" w:rsidRPr="001B4E18">
        <w:rPr>
          <w:sz w:val="24"/>
        </w:rPr>
        <w:t xml:space="preserve"> the propagation of external routes—are filtered, only OSPF area packets (including OSPFs in other areas) are presented in a Stubby OSPF area. </w:t>
      </w:r>
      <w:r w:rsidRPr="001B4E18">
        <w:rPr>
          <w:sz w:val="24"/>
        </w:rPr>
        <w:t xml:space="preserve"> </w:t>
      </w:r>
    </w:p>
    <w:p w14:paraId="4BA4BE07" w14:textId="77777777" w:rsidR="00D71A34" w:rsidRPr="007905D1" w:rsidRDefault="0063193B" w:rsidP="00D71A34">
      <w:pPr>
        <w:pStyle w:val="Heading3"/>
        <w:rPr>
          <w:sz w:val="28"/>
        </w:rPr>
      </w:pPr>
      <w:r w:rsidRPr="007905D1">
        <w:rPr>
          <w:sz w:val="28"/>
        </w:rPr>
        <w:lastRenderedPageBreak/>
        <w:t xml:space="preserve">OSPF totally </w:t>
      </w:r>
      <w:r w:rsidR="00206D85">
        <w:rPr>
          <w:sz w:val="28"/>
        </w:rPr>
        <w:t>stubby</w:t>
      </w:r>
      <w:r w:rsidRPr="007905D1">
        <w:rPr>
          <w:sz w:val="28"/>
        </w:rPr>
        <w:t xml:space="preserve"> </w:t>
      </w:r>
      <w:r w:rsidR="001B4E18">
        <w:rPr>
          <w:sz w:val="28"/>
        </w:rPr>
        <w:t>Wireshark Capture</w:t>
      </w:r>
    </w:p>
    <w:p w14:paraId="0A1AE7F7" w14:textId="77777777" w:rsidR="001B4E18" w:rsidRDefault="001B4E18" w:rsidP="00D71A34">
      <w:pPr>
        <w:pStyle w:val="Heading3"/>
        <w:rPr>
          <w:rFonts w:asciiTheme="minorHAnsi" w:eastAsiaTheme="minorEastAsia" w:hAnsiTheme="minorHAnsi" w:cstheme="minorBidi"/>
          <w:b w:val="0"/>
          <w:bCs w:val="0"/>
          <w:caps w:val="0"/>
          <w:color w:val="auto"/>
          <w:szCs w:val="22"/>
        </w:rPr>
      </w:pPr>
      <w:r w:rsidRPr="001B4E18">
        <w:rPr>
          <w:rFonts w:asciiTheme="minorHAnsi" w:eastAsiaTheme="minorEastAsia" w:hAnsiTheme="minorHAnsi" w:cstheme="minorBidi"/>
          <w:b w:val="0"/>
          <w:bCs w:val="0"/>
          <w:caps w:val="0"/>
          <w:noProof/>
          <w:color w:val="auto"/>
          <w:szCs w:val="22"/>
        </w:rPr>
        <w:drawing>
          <wp:inline distT="0" distB="0" distL="0" distR="0" wp14:anchorId="0D2E46C6" wp14:editId="435DDEA4">
            <wp:extent cx="5943600" cy="58293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1"/>
                    <a:srcRect b="11098"/>
                    <a:stretch/>
                  </pic:blipFill>
                  <pic:spPr bwMode="auto">
                    <a:xfrm>
                      <a:off x="0" y="0"/>
                      <a:ext cx="5943600" cy="5829300"/>
                    </a:xfrm>
                    <a:prstGeom prst="rect">
                      <a:avLst/>
                    </a:prstGeom>
                    <a:ln>
                      <a:noFill/>
                    </a:ln>
                    <a:extLst>
                      <a:ext uri="{53640926-AAD7-44D8-BBD7-CCE9431645EC}">
                        <a14:shadowObscured xmlns:a14="http://schemas.microsoft.com/office/drawing/2010/main"/>
                      </a:ext>
                    </a:extLst>
                  </pic:spPr>
                </pic:pic>
              </a:graphicData>
            </a:graphic>
          </wp:inline>
        </w:drawing>
      </w:r>
      <w:r w:rsidRPr="001B4E18">
        <w:rPr>
          <w:rFonts w:asciiTheme="minorHAnsi" w:eastAsiaTheme="minorEastAsia" w:hAnsiTheme="minorHAnsi" w:cstheme="minorBidi"/>
          <w:b w:val="0"/>
          <w:bCs w:val="0"/>
          <w:caps w:val="0"/>
          <w:color w:val="auto"/>
          <w:szCs w:val="22"/>
        </w:rPr>
        <w:t xml:space="preserve"> </w:t>
      </w:r>
    </w:p>
    <w:p w14:paraId="4541A4E7" w14:textId="77777777" w:rsidR="001B4E18" w:rsidRDefault="001B4E18" w:rsidP="00D71A34">
      <w:pPr>
        <w:pStyle w:val="Heading3"/>
        <w:rPr>
          <w:rFonts w:asciiTheme="minorHAnsi" w:eastAsiaTheme="minorEastAsia" w:hAnsiTheme="minorHAnsi" w:cstheme="minorBidi"/>
          <w:b w:val="0"/>
          <w:bCs w:val="0"/>
          <w:caps w:val="0"/>
          <w:color w:val="auto"/>
          <w:szCs w:val="22"/>
        </w:rPr>
      </w:pPr>
      <w:r>
        <w:rPr>
          <w:rFonts w:asciiTheme="minorHAnsi" w:eastAsiaTheme="minorEastAsia" w:hAnsiTheme="minorHAnsi" w:cstheme="minorBidi"/>
          <w:b w:val="0"/>
          <w:bCs w:val="0"/>
          <w:caps w:val="0"/>
          <w:color w:val="auto"/>
          <w:szCs w:val="22"/>
        </w:rPr>
        <w:tab/>
        <w:t>Like in Stubby area, no type 4 and 5 LSA are allowed. Type 3 LSAs are only allowed if they are default summary routes. In this packet, only one LSA-type 3 is seemed, so it is probably the default summary routes</w:t>
      </w:r>
      <w:r w:rsidR="00FC7A2A">
        <w:rPr>
          <w:rFonts w:asciiTheme="minorHAnsi" w:eastAsiaTheme="minorEastAsia" w:hAnsiTheme="minorHAnsi" w:cstheme="minorBidi"/>
          <w:b w:val="0"/>
          <w:bCs w:val="0"/>
          <w:caps w:val="0"/>
          <w:color w:val="auto"/>
          <w:szCs w:val="22"/>
        </w:rPr>
        <w:t xml:space="preserve"> that summarized the OSPF networks other areas</w:t>
      </w:r>
      <w:r>
        <w:rPr>
          <w:rFonts w:asciiTheme="minorHAnsi" w:eastAsiaTheme="minorEastAsia" w:hAnsiTheme="minorHAnsi" w:cstheme="minorBidi"/>
          <w:b w:val="0"/>
          <w:bCs w:val="0"/>
          <w:caps w:val="0"/>
          <w:color w:val="auto"/>
          <w:szCs w:val="22"/>
        </w:rPr>
        <w:t xml:space="preserve">. In other packets, we mostly see LSA-type 1 or type 2 alone. Like </w:t>
      </w:r>
      <w:r w:rsidR="00987C7E">
        <w:rPr>
          <w:rFonts w:asciiTheme="minorHAnsi" w:eastAsiaTheme="minorEastAsia" w:hAnsiTheme="minorHAnsi" w:cstheme="minorBidi"/>
          <w:b w:val="0"/>
          <w:bCs w:val="0"/>
          <w:caps w:val="0"/>
          <w:color w:val="auto"/>
          <w:szCs w:val="22"/>
        </w:rPr>
        <w:t>what’s shown below:</w:t>
      </w:r>
    </w:p>
    <w:p w14:paraId="02601846" w14:textId="77777777" w:rsidR="001B4E18" w:rsidRPr="001B4E18" w:rsidRDefault="001B4E18" w:rsidP="001B4E18">
      <w:r w:rsidRPr="001B4E18">
        <w:rPr>
          <w:noProof/>
        </w:rPr>
        <w:lastRenderedPageBreak/>
        <w:drawing>
          <wp:inline distT="0" distB="0" distL="0" distR="0" wp14:anchorId="033302B6" wp14:editId="56FBBE62">
            <wp:extent cx="5943600" cy="44767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srcRect b="6869"/>
                    <a:stretch/>
                  </pic:blipFill>
                  <pic:spPr bwMode="auto">
                    <a:xfrm>
                      <a:off x="0" y="0"/>
                      <a:ext cx="5943600" cy="4476750"/>
                    </a:xfrm>
                    <a:prstGeom prst="rect">
                      <a:avLst/>
                    </a:prstGeom>
                    <a:ln>
                      <a:noFill/>
                    </a:ln>
                    <a:extLst>
                      <a:ext uri="{53640926-AAD7-44D8-BBD7-CCE9431645EC}">
                        <a14:shadowObscured xmlns:a14="http://schemas.microsoft.com/office/drawing/2010/main"/>
                      </a:ext>
                    </a:extLst>
                  </pic:spPr>
                </pic:pic>
              </a:graphicData>
            </a:graphic>
          </wp:inline>
        </w:drawing>
      </w:r>
    </w:p>
    <w:p w14:paraId="3B8FED8D" w14:textId="77777777" w:rsidR="001B4E18" w:rsidRPr="00E078FA" w:rsidRDefault="001B4E18" w:rsidP="00E078FA">
      <w:r w:rsidRPr="001B4E18">
        <w:rPr>
          <w:noProof/>
        </w:rPr>
        <w:drawing>
          <wp:inline distT="0" distB="0" distL="0" distR="0" wp14:anchorId="12C38D46" wp14:editId="730F6E79">
            <wp:extent cx="5943600" cy="306959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a:srcRect t="34052"/>
                    <a:stretch/>
                  </pic:blipFill>
                  <pic:spPr bwMode="auto">
                    <a:xfrm>
                      <a:off x="0" y="0"/>
                      <a:ext cx="5943600" cy="3069590"/>
                    </a:xfrm>
                    <a:prstGeom prst="rect">
                      <a:avLst/>
                    </a:prstGeom>
                    <a:ln>
                      <a:noFill/>
                    </a:ln>
                    <a:extLst>
                      <a:ext uri="{53640926-AAD7-44D8-BBD7-CCE9431645EC}">
                        <a14:shadowObscured xmlns:a14="http://schemas.microsoft.com/office/drawing/2010/main"/>
                      </a:ext>
                    </a:extLst>
                  </pic:spPr>
                </pic:pic>
              </a:graphicData>
            </a:graphic>
          </wp:inline>
        </w:drawing>
      </w:r>
    </w:p>
    <w:p w14:paraId="1B9915F1" w14:textId="77777777" w:rsidR="00D71A34" w:rsidRDefault="00B55F7F" w:rsidP="00D71A34">
      <w:pPr>
        <w:pStyle w:val="Heading3"/>
        <w:rPr>
          <w:sz w:val="28"/>
        </w:rPr>
      </w:pPr>
      <w:r w:rsidRPr="007905D1">
        <w:rPr>
          <w:sz w:val="28"/>
        </w:rPr>
        <w:lastRenderedPageBreak/>
        <w:t xml:space="preserve">NSSA (no so </w:t>
      </w:r>
      <w:r w:rsidR="00206D85">
        <w:rPr>
          <w:sz w:val="28"/>
        </w:rPr>
        <w:t>stubby</w:t>
      </w:r>
      <w:r w:rsidRPr="007905D1">
        <w:rPr>
          <w:sz w:val="28"/>
        </w:rPr>
        <w:t xml:space="preserve"> area)</w:t>
      </w:r>
    </w:p>
    <w:p w14:paraId="5AEB6F41" w14:textId="77777777" w:rsidR="00FC7A2A" w:rsidRPr="00FC7A2A" w:rsidRDefault="00FC7A2A" w:rsidP="00FF42BD">
      <w:r w:rsidRPr="00FC7A2A">
        <w:rPr>
          <w:noProof/>
        </w:rPr>
        <w:drawing>
          <wp:inline distT="0" distB="0" distL="0" distR="0" wp14:anchorId="320E1311" wp14:editId="60FE376F">
            <wp:extent cx="5943600" cy="546735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a:srcRect t="1016" b="15699"/>
                    <a:stretch/>
                  </pic:blipFill>
                  <pic:spPr bwMode="auto">
                    <a:xfrm>
                      <a:off x="0" y="0"/>
                      <a:ext cx="5943600" cy="5467350"/>
                    </a:xfrm>
                    <a:prstGeom prst="rect">
                      <a:avLst/>
                    </a:prstGeom>
                    <a:ln>
                      <a:noFill/>
                    </a:ln>
                    <a:extLst>
                      <a:ext uri="{53640926-AAD7-44D8-BBD7-CCE9431645EC}">
                        <a14:shadowObscured xmlns:a14="http://schemas.microsoft.com/office/drawing/2010/main"/>
                      </a:ext>
                    </a:extLst>
                  </pic:spPr>
                </pic:pic>
              </a:graphicData>
            </a:graphic>
          </wp:inline>
        </w:drawing>
      </w:r>
    </w:p>
    <w:p w14:paraId="1517ED01" w14:textId="77777777" w:rsidR="00D71A34" w:rsidRDefault="00FF42BD" w:rsidP="00D4278C">
      <w:pPr>
        <w:rPr>
          <w:sz w:val="24"/>
        </w:rPr>
      </w:pPr>
      <w:r>
        <w:rPr>
          <w:sz w:val="24"/>
        </w:rPr>
        <w:t xml:space="preserve">In </w:t>
      </w:r>
      <w:proofErr w:type="gramStart"/>
      <w:r>
        <w:rPr>
          <w:sz w:val="24"/>
        </w:rPr>
        <w:t>an</w:t>
      </w:r>
      <w:proofErr w:type="gramEnd"/>
      <w:r>
        <w:rPr>
          <w:sz w:val="24"/>
        </w:rPr>
        <w:t xml:space="preserve"> </w:t>
      </w:r>
      <w:proofErr w:type="spellStart"/>
      <w:r>
        <w:rPr>
          <w:sz w:val="24"/>
        </w:rPr>
        <w:t>nssa</w:t>
      </w:r>
      <w:proofErr w:type="spellEnd"/>
      <w:r>
        <w:rPr>
          <w:sz w:val="24"/>
        </w:rPr>
        <w:t xml:space="preserve"> area, directly connected external routes are transferred, but not processed. It’s like telling a person to pass your note without looking at the content. So, in this way, external routes passed to area 0 the backbone in form of type 7 LSA, occupying much less routers resources in </w:t>
      </w:r>
      <w:proofErr w:type="spellStart"/>
      <w:r>
        <w:rPr>
          <w:sz w:val="24"/>
        </w:rPr>
        <w:t>nssa</w:t>
      </w:r>
      <w:proofErr w:type="spellEnd"/>
      <w:r>
        <w:rPr>
          <w:sz w:val="24"/>
        </w:rPr>
        <w:t xml:space="preserve"> area. </w:t>
      </w:r>
    </w:p>
    <w:p w14:paraId="51EBF16A" w14:textId="77777777" w:rsidR="00C24A65" w:rsidRDefault="00C24A65">
      <w:pPr>
        <w:rPr>
          <w:sz w:val="24"/>
        </w:rPr>
      </w:pPr>
    </w:p>
    <w:p w14:paraId="6399563C" w14:textId="77777777" w:rsidR="000900D7" w:rsidRDefault="000900D7">
      <w:pPr>
        <w:rPr>
          <w:sz w:val="24"/>
        </w:rPr>
      </w:pPr>
    </w:p>
    <w:p w14:paraId="0C8E16C3" w14:textId="77777777" w:rsidR="000900D7" w:rsidRDefault="000900D7">
      <w:pPr>
        <w:rPr>
          <w:sz w:val="24"/>
        </w:rPr>
      </w:pPr>
    </w:p>
    <w:p w14:paraId="420BFDF2" w14:textId="77777777" w:rsidR="000900D7" w:rsidRDefault="000900D7">
      <w:pPr>
        <w:rPr>
          <w:sz w:val="24"/>
        </w:rPr>
      </w:pPr>
    </w:p>
    <w:p w14:paraId="611A1536" w14:textId="77777777" w:rsidR="000900D7" w:rsidRDefault="000900D7">
      <w:pPr>
        <w:rPr>
          <w:sz w:val="24"/>
        </w:rPr>
      </w:pPr>
    </w:p>
    <w:p w14:paraId="40ACB2D3" w14:textId="77777777" w:rsidR="000900D7" w:rsidRDefault="000900D7">
      <w:pPr>
        <w:rPr>
          <w:sz w:val="24"/>
        </w:rPr>
      </w:pPr>
    </w:p>
    <w:p w14:paraId="3C552C4F" w14:textId="77777777" w:rsidR="000900D7" w:rsidRPr="007905D1" w:rsidRDefault="000900D7" w:rsidP="000900D7">
      <w:pPr>
        <w:pStyle w:val="Heading2"/>
        <w:ind w:left="0"/>
        <w:rPr>
          <w:sz w:val="28"/>
        </w:rPr>
      </w:pPr>
      <w:r>
        <w:rPr>
          <w:sz w:val="28"/>
        </w:rPr>
        <w:lastRenderedPageBreak/>
        <w:t>problems encountered</w:t>
      </w:r>
    </w:p>
    <w:p w14:paraId="2A919C81" w14:textId="77777777" w:rsidR="000900D7" w:rsidRPr="00851AC2" w:rsidRDefault="0063240D" w:rsidP="000900D7">
      <w:pPr>
        <w:pStyle w:val="ListParagraph"/>
        <w:numPr>
          <w:ilvl w:val="0"/>
          <w:numId w:val="19"/>
        </w:numPr>
        <w:rPr>
          <w:b/>
          <w:sz w:val="24"/>
        </w:rPr>
      </w:pPr>
      <w:r w:rsidRPr="00851AC2">
        <w:rPr>
          <w:b/>
          <w:sz w:val="24"/>
        </w:rPr>
        <w:t xml:space="preserve">OSPF and EIGRP network can’t connect to each other. </w:t>
      </w:r>
    </w:p>
    <w:p w14:paraId="2F2DD77B" w14:textId="77777777" w:rsidR="0063240D" w:rsidRPr="00851AC2" w:rsidRDefault="0063240D" w:rsidP="0063240D">
      <w:pPr>
        <w:pStyle w:val="ListParagraph"/>
        <w:ind w:left="432"/>
        <w:rPr>
          <w:i/>
          <w:sz w:val="24"/>
        </w:rPr>
      </w:pPr>
      <w:r w:rsidRPr="00851AC2">
        <w:rPr>
          <w:i/>
          <w:sz w:val="24"/>
        </w:rPr>
        <w:t xml:space="preserve">Solution: OSPF network and EIGRP network need to properly be distributed into each other on ASBR. In practice, I go to OSPF in SwitchR4 and redistribute EIGRP, then go to EIGRP on SwitchR4 and redistribute OSPF. </w:t>
      </w:r>
      <w:r w:rsidR="00851AC2" w:rsidRPr="00851AC2">
        <w:rPr>
          <w:i/>
          <w:sz w:val="24"/>
        </w:rPr>
        <w:t>Note that EIGRP has five constants to calculate distances, so the redistribution statements are very different.</w:t>
      </w:r>
    </w:p>
    <w:p w14:paraId="0CB062A0" w14:textId="77777777" w:rsidR="00851AC2" w:rsidRPr="00851AC2" w:rsidRDefault="00851AC2" w:rsidP="00851AC2">
      <w:pPr>
        <w:ind w:left="0"/>
        <w:rPr>
          <w:sz w:val="24"/>
        </w:rPr>
      </w:pPr>
      <w:r>
        <w:rPr>
          <w:sz w:val="24"/>
        </w:rPr>
        <w:t xml:space="preserve">I used </w:t>
      </w:r>
      <w:proofErr w:type="gramStart"/>
      <w:r>
        <w:rPr>
          <w:sz w:val="24"/>
        </w:rPr>
        <w:t>these</w:t>
      </w:r>
      <w:r w:rsidRPr="00851AC2">
        <w:rPr>
          <w:sz w:val="24"/>
        </w:rPr>
        <w:t xml:space="preserve"> command</w:t>
      </w:r>
      <w:proofErr w:type="gramEnd"/>
      <w:r w:rsidRPr="00851AC2">
        <w:rPr>
          <w:sz w:val="24"/>
        </w:rPr>
        <w:t xml:space="preserve">: </w:t>
      </w:r>
    </w:p>
    <w:p w14:paraId="65C45EE7" w14:textId="77777777" w:rsidR="00851AC2" w:rsidRDefault="00851AC2" w:rsidP="00851AC2">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SwitchR4</w:t>
      </w:r>
      <w:r w:rsidRPr="000A36C9">
        <w:rPr>
          <w:rFonts w:ascii="Calibri" w:eastAsia="Calibri" w:hAnsi="Calibri" w:cs="Times New Roman"/>
          <w:b/>
          <w:kern w:val="0"/>
          <w:sz w:val="24"/>
          <w:lang w:eastAsia="en-US"/>
          <w14:ligatures w14:val="none"/>
        </w:rPr>
        <w:t>(config)#</w:t>
      </w:r>
    </w:p>
    <w:p w14:paraId="3979A866" w14:textId="77777777" w:rsidR="00851AC2" w:rsidRPr="007808F4" w:rsidRDefault="00851AC2" w:rsidP="00851AC2">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router </w:t>
      </w:r>
      <w:proofErr w:type="spellStart"/>
      <w:r w:rsidRPr="007808F4">
        <w:rPr>
          <w:rFonts w:ascii="Calibri" w:eastAsia="Calibri" w:hAnsi="Calibri" w:cs="Times New Roman"/>
          <w:kern w:val="0"/>
          <w:sz w:val="24"/>
          <w:lang w:eastAsia="en-US"/>
          <w14:ligatures w14:val="none"/>
        </w:rPr>
        <w:t>eigrp</w:t>
      </w:r>
      <w:proofErr w:type="spellEnd"/>
      <w:r w:rsidRPr="007808F4">
        <w:rPr>
          <w:rFonts w:ascii="Calibri" w:eastAsia="Calibri" w:hAnsi="Calibri" w:cs="Times New Roman"/>
          <w:kern w:val="0"/>
          <w:sz w:val="24"/>
          <w:lang w:eastAsia="en-US"/>
          <w14:ligatures w14:val="none"/>
        </w:rPr>
        <w:t xml:space="preserve"> 1</w:t>
      </w:r>
    </w:p>
    <w:p w14:paraId="0B3E1ACA" w14:textId="77777777" w:rsidR="00851AC2" w:rsidRPr="007808F4" w:rsidRDefault="00851AC2" w:rsidP="00851AC2">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redistribute </w:t>
      </w:r>
      <w:proofErr w:type="spellStart"/>
      <w:r w:rsidRPr="007808F4">
        <w:rPr>
          <w:rFonts w:ascii="Calibri" w:eastAsia="Calibri" w:hAnsi="Calibri" w:cs="Times New Roman"/>
          <w:kern w:val="0"/>
          <w:sz w:val="24"/>
          <w:lang w:eastAsia="en-US"/>
          <w14:ligatures w14:val="none"/>
        </w:rPr>
        <w:t>ospf</w:t>
      </w:r>
      <w:proofErr w:type="spellEnd"/>
      <w:r w:rsidRPr="007808F4">
        <w:rPr>
          <w:rFonts w:ascii="Calibri" w:eastAsia="Calibri" w:hAnsi="Calibri" w:cs="Times New Roman"/>
          <w:kern w:val="0"/>
          <w:sz w:val="24"/>
          <w:lang w:eastAsia="en-US"/>
          <w14:ligatures w14:val="none"/>
        </w:rPr>
        <w:t xml:space="preserve"> 1 metric 1544 200 255 1 1500</w:t>
      </w:r>
    </w:p>
    <w:p w14:paraId="689660AB" w14:textId="77777777" w:rsidR="00851AC2" w:rsidRDefault="00851AC2" w:rsidP="00851AC2">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router </w:t>
      </w:r>
      <w:proofErr w:type="spellStart"/>
      <w:r w:rsidRPr="007808F4">
        <w:rPr>
          <w:rFonts w:ascii="Calibri" w:eastAsia="Calibri" w:hAnsi="Calibri" w:cs="Times New Roman"/>
          <w:kern w:val="0"/>
          <w:sz w:val="24"/>
          <w:lang w:eastAsia="en-US"/>
          <w14:ligatures w14:val="none"/>
        </w:rPr>
        <w:t>ospf</w:t>
      </w:r>
      <w:proofErr w:type="spellEnd"/>
      <w:r w:rsidRPr="007808F4">
        <w:rPr>
          <w:rFonts w:ascii="Calibri" w:eastAsia="Calibri" w:hAnsi="Calibri" w:cs="Times New Roman"/>
          <w:kern w:val="0"/>
          <w:sz w:val="24"/>
          <w:lang w:eastAsia="en-US"/>
          <w14:ligatures w14:val="none"/>
        </w:rPr>
        <w:t xml:space="preserve"> 1</w:t>
      </w:r>
    </w:p>
    <w:p w14:paraId="6C075D2E" w14:textId="77777777" w:rsidR="00851AC2" w:rsidRDefault="00851AC2" w:rsidP="00851AC2">
      <w:pPr>
        <w:spacing w:before="0" w:line="259" w:lineRule="auto"/>
        <w:ind w:left="0" w:right="0"/>
        <w:rPr>
          <w:rFonts w:ascii="Calibri" w:eastAsia="Calibri" w:hAnsi="Calibri" w:cs="Times New Roman"/>
          <w:kern w:val="0"/>
          <w:sz w:val="24"/>
          <w:lang w:eastAsia="en-US"/>
          <w14:ligatures w14:val="none"/>
        </w:rPr>
      </w:pPr>
      <w:r w:rsidRPr="00851AC2">
        <w:rPr>
          <w:rFonts w:ascii="Calibri" w:eastAsia="Calibri" w:hAnsi="Calibri" w:cs="Times New Roman"/>
          <w:kern w:val="0"/>
          <w:sz w:val="24"/>
          <w:lang w:eastAsia="en-US"/>
          <w14:ligatures w14:val="none"/>
        </w:rPr>
        <w:t xml:space="preserve">redistribute </w:t>
      </w:r>
      <w:proofErr w:type="spellStart"/>
      <w:r w:rsidRPr="00851AC2">
        <w:rPr>
          <w:rFonts w:ascii="Calibri" w:eastAsia="Calibri" w:hAnsi="Calibri" w:cs="Times New Roman"/>
          <w:kern w:val="0"/>
          <w:sz w:val="24"/>
          <w:lang w:eastAsia="en-US"/>
          <w14:ligatures w14:val="none"/>
        </w:rPr>
        <w:t>eigrp</w:t>
      </w:r>
      <w:proofErr w:type="spellEnd"/>
      <w:r w:rsidRPr="00851AC2">
        <w:rPr>
          <w:rFonts w:ascii="Calibri" w:eastAsia="Calibri" w:hAnsi="Calibri" w:cs="Times New Roman"/>
          <w:kern w:val="0"/>
          <w:sz w:val="24"/>
          <w:lang w:eastAsia="en-US"/>
          <w14:ligatures w14:val="none"/>
        </w:rPr>
        <w:t xml:space="preserve"> 1 metric 100 subnets</w:t>
      </w:r>
    </w:p>
    <w:p w14:paraId="718E9E7A" w14:textId="77777777" w:rsidR="00797E6B" w:rsidRPr="00851AC2" w:rsidRDefault="00797E6B" w:rsidP="00851AC2">
      <w:pPr>
        <w:spacing w:before="0" w:line="259" w:lineRule="auto"/>
        <w:ind w:left="0" w:right="0"/>
        <w:rPr>
          <w:rFonts w:ascii="Calibri" w:eastAsia="Calibri" w:hAnsi="Calibri" w:cs="Times New Roman"/>
          <w:kern w:val="0"/>
          <w:sz w:val="24"/>
          <w:lang w:eastAsia="en-US"/>
          <w14:ligatures w14:val="none"/>
        </w:rPr>
      </w:pPr>
    </w:p>
    <w:p w14:paraId="07629666" w14:textId="77777777" w:rsidR="00851AC2" w:rsidRPr="00851AC2" w:rsidRDefault="00851AC2" w:rsidP="00851AC2">
      <w:pPr>
        <w:pStyle w:val="ListParagraph"/>
        <w:numPr>
          <w:ilvl w:val="0"/>
          <w:numId w:val="19"/>
        </w:numPr>
        <w:rPr>
          <w:b/>
          <w:sz w:val="24"/>
        </w:rPr>
      </w:pPr>
      <w:proofErr w:type="spellStart"/>
      <w:r>
        <w:rPr>
          <w:b/>
          <w:sz w:val="24"/>
        </w:rPr>
        <w:t>WireShark</w:t>
      </w:r>
      <w:proofErr w:type="spellEnd"/>
      <w:r>
        <w:rPr>
          <w:b/>
          <w:sz w:val="24"/>
        </w:rPr>
        <w:t xml:space="preserve"> on PC is not getting any OSPF messages besides hello packets</w:t>
      </w:r>
      <w:r w:rsidRPr="00851AC2">
        <w:rPr>
          <w:b/>
          <w:sz w:val="24"/>
        </w:rPr>
        <w:t>.</w:t>
      </w:r>
      <w:r w:rsidR="00797E6B">
        <w:rPr>
          <w:b/>
          <w:sz w:val="24"/>
        </w:rPr>
        <w:t xml:space="preserve"> </w:t>
      </w:r>
      <w:r w:rsidRPr="00851AC2">
        <w:rPr>
          <w:b/>
          <w:sz w:val="24"/>
        </w:rPr>
        <w:t xml:space="preserve"> </w:t>
      </w:r>
    </w:p>
    <w:p w14:paraId="6C308611" w14:textId="77777777" w:rsidR="00851AC2" w:rsidRPr="00080366" w:rsidRDefault="00851AC2" w:rsidP="00851AC2">
      <w:pPr>
        <w:pStyle w:val="ListParagraph"/>
        <w:ind w:left="432"/>
        <w:rPr>
          <w:i/>
          <w:sz w:val="24"/>
        </w:rPr>
      </w:pPr>
      <w:r w:rsidRPr="00851AC2">
        <w:rPr>
          <w:i/>
          <w:sz w:val="24"/>
        </w:rPr>
        <w:t xml:space="preserve">Solution: </w:t>
      </w:r>
      <w:r w:rsidR="00080366">
        <w:rPr>
          <w:i/>
          <w:sz w:val="24"/>
        </w:rPr>
        <w:t xml:space="preserve">at first, I thought I could get packets by plugging the PC into the router ports, but apparently, I need a switch to do monitor sessions, replicate the traffic to other routers, and forward it to my PC. So, I configured </w:t>
      </w:r>
      <w:r w:rsidR="00080366" w:rsidRPr="00404A98">
        <w:rPr>
          <w:rFonts w:cstheme="minorHAnsi"/>
          <w:b/>
          <w:sz w:val="24"/>
        </w:rPr>
        <w:t>layer3switchOSPFarea</w:t>
      </w:r>
      <w:r w:rsidR="00080366">
        <w:rPr>
          <w:rFonts w:cstheme="minorHAnsi"/>
          <w:b/>
          <w:sz w:val="24"/>
        </w:rPr>
        <w:t xml:space="preserve"># </w:t>
      </w:r>
      <w:r w:rsidR="00080366">
        <w:rPr>
          <w:rFonts w:cstheme="minorHAnsi"/>
          <w:i/>
          <w:sz w:val="24"/>
        </w:rPr>
        <w:t xml:space="preserve">to accomplish this task. </w:t>
      </w:r>
    </w:p>
    <w:p w14:paraId="1C94312A" w14:textId="77777777" w:rsidR="00851AC2" w:rsidRPr="00851AC2" w:rsidRDefault="00080366" w:rsidP="00851AC2">
      <w:pPr>
        <w:ind w:left="0"/>
        <w:rPr>
          <w:sz w:val="24"/>
        </w:rPr>
      </w:pPr>
      <w:r>
        <w:rPr>
          <w:sz w:val="24"/>
        </w:rPr>
        <w:t xml:space="preserve">Commands for </w:t>
      </w:r>
      <w:r w:rsidR="00797E6B">
        <w:rPr>
          <w:sz w:val="24"/>
        </w:rPr>
        <w:t>monitor sessions</w:t>
      </w:r>
      <w:r w:rsidR="00851AC2" w:rsidRPr="00851AC2">
        <w:rPr>
          <w:sz w:val="24"/>
        </w:rPr>
        <w:t xml:space="preserve">: </w:t>
      </w:r>
    </w:p>
    <w:p w14:paraId="7C2EDCD0" w14:textId="77777777" w:rsidR="00851AC2" w:rsidRDefault="00080366" w:rsidP="00851AC2">
      <w:pPr>
        <w:spacing w:before="0" w:line="259" w:lineRule="auto"/>
        <w:ind w:left="0" w:right="0"/>
        <w:rPr>
          <w:rFonts w:ascii="Calibri" w:eastAsia="Calibri" w:hAnsi="Calibri" w:cs="Times New Roman"/>
          <w:b/>
          <w:kern w:val="0"/>
          <w:sz w:val="24"/>
          <w:lang w:eastAsia="en-US"/>
          <w14:ligatures w14:val="none"/>
        </w:rPr>
      </w:pPr>
      <w:r w:rsidRPr="00404A98">
        <w:rPr>
          <w:rFonts w:cstheme="minorHAnsi"/>
          <w:b/>
          <w:sz w:val="24"/>
        </w:rPr>
        <w:t>layer3switchOSPFarea</w:t>
      </w:r>
      <w:r>
        <w:rPr>
          <w:rFonts w:cstheme="minorHAnsi"/>
          <w:b/>
          <w:sz w:val="24"/>
        </w:rPr>
        <w:t>1</w:t>
      </w:r>
      <w:r w:rsidRPr="000A36C9">
        <w:rPr>
          <w:rFonts w:ascii="Calibri" w:eastAsia="Calibri" w:hAnsi="Calibri" w:cs="Times New Roman"/>
          <w:b/>
          <w:kern w:val="0"/>
          <w:sz w:val="24"/>
          <w:lang w:eastAsia="en-US"/>
          <w14:ligatures w14:val="none"/>
        </w:rPr>
        <w:t xml:space="preserve"> </w:t>
      </w:r>
      <w:r w:rsidR="00851AC2" w:rsidRPr="000A36C9">
        <w:rPr>
          <w:rFonts w:ascii="Calibri" w:eastAsia="Calibri" w:hAnsi="Calibri" w:cs="Times New Roman"/>
          <w:b/>
          <w:kern w:val="0"/>
          <w:sz w:val="24"/>
          <w:lang w:eastAsia="en-US"/>
          <w14:ligatures w14:val="none"/>
        </w:rPr>
        <w:t>(config)#</w:t>
      </w:r>
    </w:p>
    <w:p w14:paraId="2CDA1F7C" w14:textId="77777777" w:rsidR="00797E6B" w:rsidRPr="000A36C9" w:rsidRDefault="00797E6B" w:rsidP="00797E6B">
      <w:pPr>
        <w:spacing w:before="0"/>
        <w:rPr>
          <w:sz w:val="24"/>
        </w:rPr>
      </w:pPr>
      <w:r w:rsidRPr="000A36C9">
        <w:rPr>
          <w:sz w:val="24"/>
        </w:rPr>
        <w:t>monitor session 1 source interface Fa1/0/1</w:t>
      </w:r>
    </w:p>
    <w:p w14:paraId="46F69EB4" w14:textId="77777777" w:rsidR="00797E6B" w:rsidRPr="000A36C9" w:rsidRDefault="00797E6B" w:rsidP="00797E6B">
      <w:pPr>
        <w:spacing w:before="0"/>
        <w:rPr>
          <w:sz w:val="24"/>
        </w:rPr>
      </w:pPr>
      <w:r w:rsidRPr="000A36C9">
        <w:rPr>
          <w:sz w:val="24"/>
        </w:rPr>
        <w:t>monitor session 1 destination interface Fa1/0/24</w:t>
      </w:r>
    </w:p>
    <w:p w14:paraId="7E33443E" w14:textId="77777777" w:rsidR="00797E6B" w:rsidRPr="007905D1" w:rsidRDefault="00797E6B" w:rsidP="00797E6B">
      <w:pPr>
        <w:ind w:left="0"/>
        <w:rPr>
          <w:sz w:val="24"/>
        </w:rPr>
      </w:pPr>
    </w:p>
    <w:p w14:paraId="0FCDEB19" w14:textId="77777777" w:rsidR="00797E6B" w:rsidRPr="00851AC2" w:rsidRDefault="001722D5" w:rsidP="00797E6B">
      <w:pPr>
        <w:pStyle w:val="ListParagraph"/>
        <w:numPr>
          <w:ilvl w:val="0"/>
          <w:numId w:val="19"/>
        </w:numPr>
        <w:rPr>
          <w:b/>
          <w:sz w:val="24"/>
        </w:rPr>
      </w:pPr>
      <w:r>
        <w:rPr>
          <w:b/>
          <w:sz w:val="24"/>
        </w:rPr>
        <w:t xml:space="preserve">There were not enough ports on Router 4 for </w:t>
      </w:r>
      <w:proofErr w:type="spellStart"/>
      <w:r>
        <w:rPr>
          <w:b/>
          <w:sz w:val="24"/>
        </w:rPr>
        <w:t>WireShark</w:t>
      </w:r>
      <w:proofErr w:type="spellEnd"/>
      <w:r>
        <w:rPr>
          <w:b/>
          <w:sz w:val="24"/>
        </w:rPr>
        <w:t xml:space="preserve"> capture.</w:t>
      </w:r>
      <w:r w:rsidR="00797E6B" w:rsidRPr="00851AC2">
        <w:rPr>
          <w:b/>
          <w:sz w:val="24"/>
        </w:rPr>
        <w:t xml:space="preserve"> </w:t>
      </w:r>
    </w:p>
    <w:p w14:paraId="69C0D933" w14:textId="77777777" w:rsidR="001722D5" w:rsidRDefault="001722D5" w:rsidP="00797E6B">
      <w:pPr>
        <w:pStyle w:val="ListParagraph"/>
        <w:ind w:left="432"/>
        <w:rPr>
          <w:i/>
          <w:sz w:val="24"/>
        </w:rPr>
      </w:pPr>
      <w:r>
        <w:rPr>
          <w:i/>
          <w:sz w:val="24"/>
        </w:rPr>
        <w:t xml:space="preserve">R4, the ASBR between EIGRP network and OSPF network, needs to have three ports for this lab: one connected to OSPF area, one connected to EIGRP area, and another one for </w:t>
      </w:r>
      <w:proofErr w:type="spellStart"/>
      <w:r>
        <w:rPr>
          <w:i/>
          <w:sz w:val="24"/>
        </w:rPr>
        <w:t>WireShark</w:t>
      </w:r>
      <w:proofErr w:type="spellEnd"/>
      <w:r>
        <w:rPr>
          <w:i/>
          <w:sz w:val="24"/>
        </w:rPr>
        <w:t xml:space="preserve"> Capture. However, our routers only have two viable ports.</w:t>
      </w:r>
    </w:p>
    <w:p w14:paraId="26595F6F" w14:textId="77777777" w:rsidR="00797E6B" w:rsidRPr="00851AC2" w:rsidRDefault="00797E6B" w:rsidP="00797E6B">
      <w:pPr>
        <w:pStyle w:val="ListParagraph"/>
        <w:ind w:left="432"/>
        <w:rPr>
          <w:i/>
          <w:sz w:val="24"/>
        </w:rPr>
      </w:pPr>
      <w:r w:rsidRPr="001722D5">
        <w:rPr>
          <w:b/>
          <w:i/>
          <w:sz w:val="24"/>
        </w:rPr>
        <w:t>Solution</w:t>
      </w:r>
      <w:r w:rsidRPr="00851AC2">
        <w:rPr>
          <w:i/>
          <w:sz w:val="24"/>
        </w:rPr>
        <w:t xml:space="preserve">: </w:t>
      </w:r>
      <w:r w:rsidR="001722D5">
        <w:rPr>
          <w:i/>
          <w:sz w:val="24"/>
        </w:rPr>
        <w:t xml:space="preserve">we turned a layer 3 switch into R4, making SwitchR4. In this way, routing works the same, and we have enough ports for the lab. </w:t>
      </w:r>
    </w:p>
    <w:p w14:paraId="4DAEDA00" w14:textId="77777777" w:rsidR="00C24A65" w:rsidRDefault="00C24A65" w:rsidP="00797E6B">
      <w:pPr>
        <w:pStyle w:val="ListParagraph"/>
        <w:ind w:left="360"/>
        <w:rPr>
          <w:b/>
          <w:sz w:val="24"/>
        </w:rPr>
      </w:pPr>
    </w:p>
    <w:p w14:paraId="47EE0013" w14:textId="77777777" w:rsidR="001722D5" w:rsidRPr="00851AC2" w:rsidRDefault="001722D5" w:rsidP="001722D5">
      <w:pPr>
        <w:pStyle w:val="ListParagraph"/>
        <w:numPr>
          <w:ilvl w:val="0"/>
          <w:numId w:val="19"/>
        </w:numPr>
        <w:rPr>
          <w:b/>
          <w:sz w:val="24"/>
        </w:rPr>
      </w:pPr>
      <w:r>
        <w:rPr>
          <w:b/>
          <w:sz w:val="24"/>
        </w:rPr>
        <w:t>We found LSA type 3 in totally stubby OSPF.</w:t>
      </w:r>
      <w:r w:rsidRPr="00851AC2">
        <w:rPr>
          <w:b/>
          <w:sz w:val="24"/>
        </w:rPr>
        <w:t xml:space="preserve"> </w:t>
      </w:r>
    </w:p>
    <w:p w14:paraId="1085BD16" w14:textId="77777777" w:rsidR="001722D5" w:rsidRDefault="001722D5" w:rsidP="001722D5">
      <w:pPr>
        <w:pStyle w:val="ListParagraph"/>
        <w:ind w:left="432"/>
        <w:rPr>
          <w:i/>
          <w:sz w:val="24"/>
        </w:rPr>
      </w:pPr>
      <w:r>
        <w:rPr>
          <w:i/>
          <w:sz w:val="24"/>
        </w:rPr>
        <w:t xml:space="preserve">Routers in totally stubby OSPF area should filter out type 3 LSAs, inter-OSPF area LSAs. After checking our configuration, we still captured a type 3 LSA in our packets. </w:t>
      </w:r>
    </w:p>
    <w:p w14:paraId="75B3A2D8" w14:textId="77777777" w:rsidR="001722D5" w:rsidRPr="00851AC2" w:rsidRDefault="001722D5" w:rsidP="001722D5">
      <w:pPr>
        <w:pStyle w:val="ListParagraph"/>
        <w:ind w:left="432"/>
        <w:rPr>
          <w:i/>
          <w:sz w:val="24"/>
        </w:rPr>
      </w:pPr>
      <w:r w:rsidRPr="001722D5">
        <w:rPr>
          <w:b/>
          <w:i/>
          <w:sz w:val="24"/>
        </w:rPr>
        <w:t>Solution</w:t>
      </w:r>
      <w:r w:rsidRPr="00851AC2">
        <w:rPr>
          <w:i/>
          <w:sz w:val="24"/>
        </w:rPr>
        <w:t xml:space="preserve">: </w:t>
      </w:r>
      <w:r>
        <w:rPr>
          <w:i/>
          <w:sz w:val="24"/>
        </w:rPr>
        <w:t>Though this is not a “solution”, but it looks like the type 3 LSA packet we captured is a default summary route.</w:t>
      </w:r>
    </w:p>
    <w:p w14:paraId="077B3EF8" w14:textId="77777777" w:rsidR="001722D5" w:rsidRDefault="001722D5" w:rsidP="00797E6B">
      <w:pPr>
        <w:pStyle w:val="ListParagraph"/>
        <w:ind w:left="360"/>
        <w:rPr>
          <w:b/>
          <w:sz w:val="24"/>
        </w:rPr>
      </w:pPr>
    </w:p>
    <w:p w14:paraId="1E2B655F" w14:textId="77777777" w:rsidR="001722D5" w:rsidRDefault="001722D5" w:rsidP="00797E6B">
      <w:pPr>
        <w:pStyle w:val="ListParagraph"/>
        <w:ind w:left="360"/>
        <w:rPr>
          <w:b/>
          <w:sz w:val="24"/>
        </w:rPr>
      </w:pPr>
    </w:p>
    <w:p w14:paraId="01DCA69C" w14:textId="77777777" w:rsidR="001722D5" w:rsidRDefault="001722D5" w:rsidP="00797E6B">
      <w:pPr>
        <w:pStyle w:val="ListParagraph"/>
        <w:ind w:left="360"/>
        <w:rPr>
          <w:b/>
          <w:sz w:val="24"/>
        </w:rPr>
      </w:pPr>
    </w:p>
    <w:p w14:paraId="08F071E3" w14:textId="77777777" w:rsidR="001722D5" w:rsidRDefault="001722D5" w:rsidP="00797E6B">
      <w:pPr>
        <w:pStyle w:val="ListParagraph"/>
        <w:ind w:left="360"/>
        <w:rPr>
          <w:b/>
          <w:sz w:val="24"/>
        </w:rPr>
      </w:pPr>
    </w:p>
    <w:p w14:paraId="0B4DC253" w14:textId="77777777" w:rsidR="001722D5" w:rsidRDefault="001722D5" w:rsidP="00797E6B">
      <w:pPr>
        <w:pStyle w:val="ListParagraph"/>
        <w:ind w:left="360"/>
        <w:rPr>
          <w:b/>
          <w:sz w:val="24"/>
        </w:rPr>
      </w:pPr>
    </w:p>
    <w:p w14:paraId="41249EBE" w14:textId="77777777" w:rsidR="001722D5" w:rsidRDefault="001722D5" w:rsidP="00797E6B">
      <w:pPr>
        <w:pStyle w:val="ListParagraph"/>
        <w:ind w:left="360"/>
        <w:rPr>
          <w:b/>
          <w:sz w:val="24"/>
        </w:rPr>
      </w:pPr>
    </w:p>
    <w:p w14:paraId="34EABD3D" w14:textId="77777777" w:rsidR="001722D5" w:rsidRPr="007905D1" w:rsidRDefault="001722D5" w:rsidP="001722D5">
      <w:pPr>
        <w:pStyle w:val="Heading2"/>
        <w:ind w:left="0"/>
        <w:rPr>
          <w:sz w:val="28"/>
        </w:rPr>
      </w:pPr>
      <w:r>
        <w:rPr>
          <w:sz w:val="28"/>
        </w:rPr>
        <w:lastRenderedPageBreak/>
        <w:t>conclusion</w:t>
      </w:r>
    </w:p>
    <w:p w14:paraId="2C6A946B" w14:textId="77777777" w:rsidR="007A1FFB" w:rsidRDefault="007A1FFB" w:rsidP="00880A39">
      <w:pPr>
        <w:ind w:left="0" w:firstLine="360"/>
        <w:rPr>
          <w:sz w:val="24"/>
        </w:rPr>
      </w:pPr>
      <w:r>
        <w:rPr>
          <w:sz w:val="24"/>
        </w:rPr>
        <w:t xml:space="preserve">OSPF stub area are designed to minimize the router resources that are spent to maintain an OSPF routing table. Different stub flavors provide different levels of concision, without impacting the connectivity of the network. </w:t>
      </w:r>
    </w:p>
    <w:p w14:paraId="0FCC9CBF" w14:textId="77777777" w:rsidR="00880A39" w:rsidRPr="00880A39" w:rsidRDefault="00880A39" w:rsidP="00880A39">
      <w:pPr>
        <w:ind w:left="0" w:firstLine="360"/>
        <w:rPr>
          <w:sz w:val="24"/>
        </w:rPr>
      </w:pPr>
      <w:r>
        <w:rPr>
          <w:sz w:val="24"/>
        </w:rPr>
        <w:t>A</w:t>
      </w:r>
      <w:r w:rsidR="001722D5" w:rsidRPr="00880A39">
        <w:rPr>
          <w:sz w:val="24"/>
        </w:rPr>
        <w:t xml:space="preserve">lthough I don’t need to configure OSPFv3 in this lab, it was not easy. </w:t>
      </w:r>
      <w:r w:rsidRPr="00880A39">
        <w:rPr>
          <w:sz w:val="24"/>
        </w:rPr>
        <w:t xml:space="preserve">The first obstacle that I need to overcome is the connection between different routing protocols. Each routing protocol use distinct algorithm to calculate route distance, so the redistribution commands are different for different routing protocols. After the connection is established, turning an OSPF area into stub area relatively straight forward. Just make sure all routers in the area are in the same stub mode. The command is: </w:t>
      </w:r>
    </w:p>
    <w:p w14:paraId="37A616FD" w14:textId="77777777" w:rsidR="00880A39" w:rsidRDefault="00880A39" w:rsidP="00880A39">
      <w:pPr>
        <w:pStyle w:val="ListParagraph"/>
        <w:ind w:left="360"/>
        <w:rPr>
          <w:sz w:val="24"/>
        </w:rPr>
      </w:pPr>
    </w:p>
    <w:p w14:paraId="79CCCC50" w14:textId="77777777" w:rsidR="00880A39" w:rsidRDefault="00880A39" w:rsidP="00880A39">
      <w:pPr>
        <w:pStyle w:val="ListParagraph"/>
        <w:ind w:left="360"/>
        <w:rPr>
          <w:b/>
          <w:sz w:val="24"/>
        </w:rPr>
      </w:pPr>
      <w:r>
        <w:rPr>
          <w:b/>
          <w:sz w:val="24"/>
        </w:rPr>
        <w:t>“</w:t>
      </w:r>
      <w:r w:rsidRPr="00880A39">
        <w:rPr>
          <w:b/>
          <w:sz w:val="24"/>
        </w:rPr>
        <w:t>R1(config-</w:t>
      </w:r>
      <w:proofErr w:type="gramStart"/>
      <w:r w:rsidRPr="00880A39">
        <w:rPr>
          <w:b/>
          <w:sz w:val="24"/>
        </w:rPr>
        <w:t>router)#</w:t>
      </w:r>
      <w:proofErr w:type="gramEnd"/>
      <w:r>
        <w:rPr>
          <w:sz w:val="24"/>
        </w:rPr>
        <w:t xml:space="preserve"> area 1</w:t>
      </w:r>
      <w:r w:rsidRPr="00880A39">
        <w:rPr>
          <w:color w:val="808080" w:themeColor="background1" w:themeShade="80"/>
          <w:sz w:val="24"/>
        </w:rPr>
        <w:t xml:space="preserve">(or whatever area) </w:t>
      </w:r>
      <w:r>
        <w:rPr>
          <w:sz w:val="24"/>
        </w:rPr>
        <w:t xml:space="preserve">stub </w:t>
      </w:r>
      <w:r w:rsidRPr="00880A39">
        <w:rPr>
          <w:color w:val="808080" w:themeColor="background1" w:themeShade="80"/>
          <w:sz w:val="24"/>
        </w:rPr>
        <w:t xml:space="preserve">(or </w:t>
      </w:r>
      <w:proofErr w:type="spellStart"/>
      <w:r w:rsidRPr="00880A39">
        <w:rPr>
          <w:color w:val="808080" w:themeColor="background1" w:themeShade="80"/>
          <w:sz w:val="24"/>
        </w:rPr>
        <w:t>nssa</w:t>
      </w:r>
      <w:proofErr w:type="spellEnd"/>
      <w:r w:rsidRPr="00880A39">
        <w:rPr>
          <w:color w:val="808080" w:themeColor="background1" w:themeShade="80"/>
          <w:sz w:val="24"/>
        </w:rPr>
        <w:t xml:space="preserve">) </w:t>
      </w:r>
      <w:r>
        <w:rPr>
          <w:sz w:val="24"/>
        </w:rPr>
        <w:t xml:space="preserve">no-summary </w:t>
      </w:r>
      <w:r w:rsidRPr="00880A39">
        <w:rPr>
          <w:color w:val="808080" w:themeColor="background1" w:themeShade="80"/>
          <w:sz w:val="24"/>
        </w:rPr>
        <w:t xml:space="preserve">(depending </w:t>
      </w:r>
      <w:r>
        <w:rPr>
          <w:color w:val="808080" w:themeColor="background1" w:themeShade="80"/>
          <w:sz w:val="24"/>
        </w:rPr>
        <w:t xml:space="preserve">on </w:t>
      </w:r>
      <w:r w:rsidRPr="00880A39">
        <w:rPr>
          <w:color w:val="808080" w:themeColor="background1" w:themeShade="80"/>
          <w:sz w:val="24"/>
        </w:rPr>
        <w:t xml:space="preserve">whether you want it to be </w:t>
      </w:r>
      <w:r>
        <w:rPr>
          <w:color w:val="808080" w:themeColor="background1" w:themeShade="80"/>
          <w:sz w:val="24"/>
        </w:rPr>
        <w:t>‘</w:t>
      </w:r>
      <w:r w:rsidRPr="00880A39">
        <w:rPr>
          <w:color w:val="808080" w:themeColor="background1" w:themeShade="80"/>
          <w:sz w:val="24"/>
        </w:rPr>
        <w:t>totally</w:t>
      </w:r>
      <w:r>
        <w:rPr>
          <w:color w:val="808080" w:themeColor="background1" w:themeShade="80"/>
          <w:sz w:val="24"/>
        </w:rPr>
        <w:t>’</w:t>
      </w:r>
      <w:r w:rsidRPr="00880A39">
        <w:rPr>
          <w:color w:val="808080" w:themeColor="background1" w:themeShade="80"/>
          <w:sz w:val="24"/>
        </w:rPr>
        <w:t>)</w:t>
      </w:r>
      <w:r w:rsidRPr="00880A39">
        <w:rPr>
          <w:b/>
          <w:sz w:val="24"/>
        </w:rPr>
        <w:t xml:space="preserve"> </w:t>
      </w:r>
      <w:r>
        <w:rPr>
          <w:b/>
          <w:sz w:val="24"/>
        </w:rPr>
        <w:t>”</w:t>
      </w:r>
    </w:p>
    <w:p w14:paraId="40C70230" w14:textId="77777777" w:rsidR="00880A39" w:rsidRDefault="00880A39" w:rsidP="00880A39">
      <w:pPr>
        <w:pStyle w:val="ListParagraph"/>
        <w:ind w:left="360"/>
        <w:rPr>
          <w:b/>
          <w:sz w:val="24"/>
        </w:rPr>
      </w:pPr>
    </w:p>
    <w:p w14:paraId="2DABBF49" w14:textId="77777777" w:rsidR="00880A39" w:rsidRPr="00880A39" w:rsidRDefault="00880A39" w:rsidP="00880A39">
      <w:pPr>
        <w:ind w:left="0" w:firstLine="360"/>
        <w:rPr>
          <w:sz w:val="24"/>
        </w:rPr>
      </w:pPr>
      <w:r w:rsidRPr="00880A39">
        <w:rPr>
          <w:sz w:val="24"/>
        </w:rPr>
        <w:t>Capturing the packets is another challenging aspect of the lab. Switch can do monitor sessions and forward OSPF packets to PCs. And a layer 3 Switch can act both as a router and a switch.</w:t>
      </w:r>
    </w:p>
    <w:p w14:paraId="30D610D0" w14:textId="77777777" w:rsidR="00880A39" w:rsidRPr="00880A39" w:rsidRDefault="00880A39" w:rsidP="00880A39">
      <w:pPr>
        <w:pStyle w:val="ListParagraph"/>
        <w:ind w:left="360"/>
        <w:rPr>
          <w:color w:val="808080" w:themeColor="background1" w:themeShade="80"/>
          <w:sz w:val="24"/>
        </w:rPr>
      </w:pPr>
    </w:p>
    <w:sectPr w:rsidR="00880A39" w:rsidRPr="00880A3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482B3" w14:textId="77777777" w:rsidR="00566BC8" w:rsidRDefault="00566BC8">
      <w:r>
        <w:separator/>
      </w:r>
    </w:p>
    <w:p w14:paraId="71770B21" w14:textId="77777777" w:rsidR="00566BC8" w:rsidRDefault="00566BC8"/>
  </w:endnote>
  <w:endnote w:type="continuationSeparator" w:id="0">
    <w:p w14:paraId="4766CA34" w14:textId="77777777" w:rsidR="00566BC8" w:rsidRDefault="00566BC8">
      <w:r>
        <w:continuationSeparator/>
      </w:r>
    </w:p>
    <w:p w14:paraId="4D6819E9" w14:textId="77777777" w:rsidR="00566BC8" w:rsidRDefault="00566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D7F47" w14:textId="77777777" w:rsidR="002D1988" w:rsidRDefault="002D1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4D068A" w14:paraId="1344C99F" w14:textId="77777777" w:rsidTr="005A54FA">
      <w:tc>
        <w:tcPr>
          <w:tcW w:w="750" w:type="pct"/>
        </w:tcPr>
        <w:p w14:paraId="695C15BA" w14:textId="58E40E19" w:rsidR="004D068A" w:rsidRDefault="00566BC8" w:rsidP="00547E56">
          <w:pPr>
            <w:pStyle w:val="Footer"/>
          </w:pPr>
          <w:sdt>
            <w:sdtPr>
              <w:alias w:val="Date:"/>
              <w:tag w:val="Date:"/>
              <w:id w:val="-581765881"/>
              <w:placeholder>
                <w:docPart w:val="A4BF1F01A9BC4585B3F5A528A5B353AB"/>
              </w:placeholder>
              <w:dataBinding w:prefixMappings="xmlns:ns0='http://schemas.microsoft.com/office/2006/coverPageProps' " w:xpath="/ns0:CoverPageProperties[1]/ns0:CompanyFax[1]" w:storeItemID="{55AF091B-3C7A-41E3-B477-F2FDAA23CFDA}"/>
              <w15:appearance w15:val="hidden"/>
              <w:text/>
            </w:sdtPr>
            <w:sdtEndPr/>
            <w:sdtContent>
              <w:r w:rsidR="00C04DBD">
                <w:t>oct. 2018</w:t>
              </w:r>
            </w:sdtContent>
          </w:sdt>
        </w:p>
      </w:tc>
      <w:tc>
        <w:tcPr>
          <w:tcW w:w="3500" w:type="pct"/>
        </w:tcPr>
        <w:sdt>
          <w:sdtPr>
            <w:alias w:val="Title:"/>
            <w:tag w:val="Title:"/>
            <w:id w:val="1369803302"/>
            <w:placeholder>
              <w:docPart w:val="29073006EC584A748E0823C6FC1C914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CBA673A" w14:textId="1DDE224C" w:rsidR="004D068A" w:rsidRDefault="002D1988" w:rsidP="00547E56">
              <w:pPr>
                <w:pStyle w:val="Footer"/>
                <w:jc w:val="center"/>
              </w:pPr>
              <w:r>
                <w:t>BINGNAN XU</w:t>
              </w:r>
            </w:p>
          </w:sdtContent>
        </w:sdt>
      </w:tc>
      <w:tc>
        <w:tcPr>
          <w:tcW w:w="750" w:type="pct"/>
        </w:tcPr>
        <w:p w14:paraId="6616C9B3" w14:textId="77777777" w:rsidR="004D068A" w:rsidRDefault="004D068A" w:rsidP="00547E56">
          <w:pPr>
            <w:pStyle w:val="Footer"/>
            <w:jc w:val="right"/>
          </w:pPr>
          <w:r>
            <w:fldChar w:fldCharType="begin"/>
          </w:r>
          <w:r>
            <w:instrText xml:space="preserve"> PAGE   \* MERGEFORMAT </w:instrText>
          </w:r>
          <w:r>
            <w:fldChar w:fldCharType="separate"/>
          </w:r>
          <w:r w:rsidR="00DB6C95">
            <w:rPr>
              <w:noProof/>
            </w:rPr>
            <w:t>1</w:t>
          </w:r>
          <w:r>
            <w:rPr>
              <w:noProof/>
            </w:rPr>
            <w:fldChar w:fldCharType="end"/>
          </w:r>
        </w:p>
      </w:tc>
    </w:tr>
  </w:tbl>
  <w:p w14:paraId="50F79A53" w14:textId="77777777" w:rsidR="004D068A" w:rsidRDefault="004D068A">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41C96" w14:textId="77777777" w:rsidR="002D1988" w:rsidRDefault="002D1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B8A83" w14:textId="77777777" w:rsidR="00566BC8" w:rsidRDefault="00566BC8">
      <w:r>
        <w:separator/>
      </w:r>
    </w:p>
    <w:p w14:paraId="77BD7FE7" w14:textId="77777777" w:rsidR="00566BC8" w:rsidRDefault="00566BC8"/>
  </w:footnote>
  <w:footnote w:type="continuationSeparator" w:id="0">
    <w:p w14:paraId="39A26552" w14:textId="77777777" w:rsidR="00566BC8" w:rsidRDefault="00566BC8">
      <w:r>
        <w:continuationSeparator/>
      </w:r>
    </w:p>
    <w:p w14:paraId="2615CEDC" w14:textId="77777777" w:rsidR="00566BC8" w:rsidRDefault="00566B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D8909" w14:textId="77777777" w:rsidR="002D1988" w:rsidRDefault="002D19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DAAB" w14:textId="77777777" w:rsidR="004D068A" w:rsidRDefault="00566BC8">
    <w:pPr>
      <w:pStyle w:val="Header"/>
    </w:pPr>
    <w:sdt>
      <w:sdtPr>
        <w:alias w:val="Confidential:"/>
        <w:tag w:val="Confidential:"/>
        <w:id w:val="-1822729698"/>
        <w:placeholder>
          <w:docPart w:val="A8469AE1243D418482096CF61F41678E"/>
        </w:placeholder>
        <w:temporary/>
        <w:showingPlcHdr/>
        <w15:appearance w15:val="hidden"/>
      </w:sdtPr>
      <w:sdtEndPr/>
      <w:sdtContent>
        <w:r w:rsidR="004D068A">
          <w:t>Confidential</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37536" w14:textId="77777777" w:rsidR="004D068A" w:rsidRDefault="004D068A">
    <w:pPr>
      <w:pStyle w:val="Header"/>
    </w:pPr>
    <w:r>
      <w:rPr>
        <w:noProof/>
        <w:lang w:eastAsia="en-US"/>
      </w:rPr>
      <mc:AlternateContent>
        <mc:Choice Requires="wpg">
          <w:drawing>
            <wp:anchor distT="0" distB="0" distL="114300" distR="114300" simplePos="0" relativeHeight="251659264" behindDoc="0" locked="1" layoutInCell="1" allowOverlap="1" wp14:anchorId="1714B7E4" wp14:editId="10DF673E">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605159"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6052"/>
    <w:multiLevelType w:val="hybridMultilevel"/>
    <w:tmpl w:val="E2707262"/>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1F69308E"/>
    <w:multiLevelType w:val="hybridMultilevel"/>
    <w:tmpl w:val="70F03A62"/>
    <w:lvl w:ilvl="0" w:tplc="77CE9F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5F4375A"/>
    <w:multiLevelType w:val="hybridMultilevel"/>
    <w:tmpl w:val="EFE26AD8"/>
    <w:lvl w:ilvl="0" w:tplc="E244FD2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8A26E4"/>
    <w:multiLevelType w:val="hybridMultilevel"/>
    <w:tmpl w:val="77AEEFF6"/>
    <w:lvl w:ilvl="0" w:tplc="77CE9FC2">
      <w:numFmt w:val="bullet"/>
      <w:lvlText w:val="-"/>
      <w:lvlJc w:val="left"/>
      <w:pPr>
        <w:ind w:left="1152" w:hanging="360"/>
      </w:pPr>
      <w:rPr>
        <w:rFonts w:ascii="Calibri" w:eastAsiaTheme="minorEastAsia"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E4129F7"/>
    <w:multiLevelType w:val="hybridMultilevel"/>
    <w:tmpl w:val="4F48E0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790F7D29"/>
    <w:multiLevelType w:val="hybridMultilevel"/>
    <w:tmpl w:val="F1BECEF0"/>
    <w:lvl w:ilvl="0" w:tplc="ECFC27B0">
      <w:numFmt w:val="bullet"/>
      <w:lvlText w:val=""/>
      <w:lvlJc w:val="left"/>
      <w:pPr>
        <w:ind w:left="1080" w:hanging="360"/>
      </w:pPr>
      <w:rPr>
        <w:rFonts w:ascii="Wingdings" w:eastAsiaTheme="minorEastAsia" w:hAnsi="Wingdings"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0"/>
  </w:num>
  <w:num w:numId="16">
    <w:abstractNumId w:val="17"/>
  </w:num>
  <w:num w:numId="17">
    <w:abstractNumId w:val="1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C8"/>
    <w:rsid w:val="00080366"/>
    <w:rsid w:val="00081215"/>
    <w:rsid w:val="000835FF"/>
    <w:rsid w:val="000900D7"/>
    <w:rsid w:val="000A066C"/>
    <w:rsid w:val="000A36C9"/>
    <w:rsid w:val="000B53F8"/>
    <w:rsid w:val="000E3399"/>
    <w:rsid w:val="00121386"/>
    <w:rsid w:val="00122F75"/>
    <w:rsid w:val="00132A7B"/>
    <w:rsid w:val="00133F72"/>
    <w:rsid w:val="0014028D"/>
    <w:rsid w:val="001722D5"/>
    <w:rsid w:val="00177CCB"/>
    <w:rsid w:val="001912B2"/>
    <w:rsid w:val="001B4E18"/>
    <w:rsid w:val="001C344E"/>
    <w:rsid w:val="001F575A"/>
    <w:rsid w:val="00206D85"/>
    <w:rsid w:val="002607AA"/>
    <w:rsid w:val="002626F0"/>
    <w:rsid w:val="00290347"/>
    <w:rsid w:val="002950DE"/>
    <w:rsid w:val="002A0044"/>
    <w:rsid w:val="002D1988"/>
    <w:rsid w:val="00304707"/>
    <w:rsid w:val="003362E9"/>
    <w:rsid w:val="00365929"/>
    <w:rsid w:val="003801F3"/>
    <w:rsid w:val="003A11D0"/>
    <w:rsid w:val="003A445F"/>
    <w:rsid w:val="003A4FE1"/>
    <w:rsid w:val="003C0801"/>
    <w:rsid w:val="003C7C09"/>
    <w:rsid w:val="003E4270"/>
    <w:rsid w:val="003F66FA"/>
    <w:rsid w:val="00404A98"/>
    <w:rsid w:val="00404C22"/>
    <w:rsid w:val="004224CB"/>
    <w:rsid w:val="00466C17"/>
    <w:rsid w:val="00474746"/>
    <w:rsid w:val="00491DB3"/>
    <w:rsid w:val="004A167F"/>
    <w:rsid w:val="004D068A"/>
    <w:rsid w:val="004D4C55"/>
    <w:rsid w:val="004D5282"/>
    <w:rsid w:val="004D6422"/>
    <w:rsid w:val="004F0E9B"/>
    <w:rsid w:val="00503575"/>
    <w:rsid w:val="00547E56"/>
    <w:rsid w:val="00566BC8"/>
    <w:rsid w:val="005A54FA"/>
    <w:rsid w:val="005B2EAF"/>
    <w:rsid w:val="005B3755"/>
    <w:rsid w:val="0063193B"/>
    <w:rsid w:val="0063240D"/>
    <w:rsid w:val="006629AE"/>
    <w:rsid w:val="00666931"/>
    <w:rsid w:val="006A26A0"/>
    <w:rsid w:val="006E5D71"/>
    <w:rsid w:val="006E67C4"/>
    <w:rsid w:val="006F2718"/>
    <w:rsid w:val="00750B18"/>
    <w:rsid w:val="00775B11"/>
    <w:rsid w:val="007808F4"/>
    <w:rsid w:val="007819D8"/>
    <w:rsid w:val="00785E2A"/>
    <w:rsid w:val="007905D1"/>
    <w:rsid w:val="00797E6B"/>
    <w:rsid w:val="007A1FFB"/>
    <w:rsid w:val="007B1A1D"/>
    <w:rsid w:val="007D770B"/>
    <w:rsid w:val="007F4B9C"/>
    <w:rsid w:val="007F6D58"/>
    <w:rsid w:val="008400AB"/>
    <w:rsid w:val="00851AC2"/>
    <w:rsid w:val="00876AC8"/>
    <w:rsid w:val="00880A39"/>
    <w:rsid w:val="0088371C"/>
    <w:rsid w:val="00896D4E"/>
    <w:rsid w:val="0090428B"/>
    <w:rsid w:val="00987C7E"/>
    <w:rsid w:val="009D3A8D"/>
    <w:rsid w:val="00A53812"/>
    <w:rsid w:val="00A638EC"/>
    <w:rsid w:val="00A94C93"/>
    <w:rsid w:val="00AA133F"/>
    <w:rsid w:val="00B012EB"/>
    <w:rsid w:val="00B43CFB"/>
    <w:rsid w:val="00B55F7F"/>
    <w:rsid w:val="00B93122"/>
    <w:rsid w:val="00BD03EC"/>
    <w:rsid w:val="00BE0195"/>
    <w:rsid w:val="00C04DBD"/>
    <w:rsid w:val="00C24A65"/>
    <w:rsid w:val="00CE2F7D"/>
    <w:rsid w:val="00D4278C"/>
    <w:rsid w:val="00D5350B"/>
    <w:rsid w:val="00D71A34"/>
    <w:rsid w:val="00DA64A4"/>
    <w:rsid w:val="00DB6C8E"/>
    <w:rsid w:val="00DB6C95"/>
    <w:rsid w:val="00E078FA"/>
    <w:rsid w:val="00E51622"/>
    <w:rsid w:val="00EE560C"/>
    <w:rsid w:val="00EF4106"/>
    <w:rsid w:val="00EF7308"/>
    <w:rsid w:val="00F00806"/>
    <w:rsid w:val="00F30B96"/>
    <w:rsid w:val="00F44805"/>
    <w:rsid w:val="00F9069F"/>
    <w:rsid w:val="00FB1D47"/>
    <w:rsid w:val="00FC58C2"/>
    <w:rsid w:val="00FC7A2A"/>
    <w:rsid w:val="00FF4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5DEC0B"/>
  <w15:chartTrackingRefBased/>
  <w15:docId w15:val="{CA8A8050-2B6C-4276-BB52-9E3D39C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ListParagraph">
    <w:name w:val="List Paragraph"/>
    <w:basedOn w:val="Normal"/>
    <w:uiPriority w:val="34"/>
    <w:unhideWhenUsed/>
    <w:qFormat/>
    <w:rsid w:val="00876AC8"/>
    <w:pPr>
      <w:ind w:left="720"/>
      <w:contextualSpacing/>
    </w:pPr>
  </w:style>
  <w:style w:type="paragraph" w:styleId="BalloonText">
    <w:name w:val="Balloon Text"/>
    <w:basedOn w:val="Normal"/>
    <w:link w:val="BalloonTextChar"/>
    <w:uiPriority w:val="99"/>
    <w:semiHidden/>
    <w:unhideWhenUsed/>
    <w:rsid w:val="00D4278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hongju\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EE218F4C4140B199627ABB9F191D15"/>
        <w:category>
          <w:name w:val="General"/>
          <w:gallery w:val="placeholder"/>
        </w:category>
        <w:types>
          <w:type w:val="bbPlcHdr"/>
        </w:types>
        <w:behaviors>
          <w:behavior w:val="content"/>
        </w:behaviors>
        <w:guid w:val="{135645AA-71E5-400B-B7C7-DBF4740F143A}"/>
      </w:docPartPr>
      <w:docPartBody>
        <w:p w:rsidR="002C7A74" w:rsidRDefault="002C7A74">
          <w:pPr>
            <w:pStyle w:val="50EE218F4C4140B199627ABB9F191D15"/>
          </w:pPr>
          <w:r w:rsidRPr="002A0044">
            <w:t>Tactical Marketing Plan</w:t>
          </w:r>
        </w:p>
      </w:docPartBody>
    </w:docPart>
    <w:docPart>
      <w:docPartPr>
        <w:name w:val="C3168BE6B9B743979D703B3B7824EE81"/>
        <w:category>
          <w:name w:val="General"/>
          <w:gallery w:val="placeholder"/>
        </w:category>
        <w:types>
          <w:type w:val="bbPlcHdr"/>
        </w:types>
        <w:behaviors>
          <w:behavior w:val="content"/>
        </w:behaviors>
        <w:guid w:val="{91567023-D844-4C8D-9CC2-B383385B3426}"/>
      </w:docPartPr>
      <w:docPartBody>
        <w:p w:rsidR="002C7A74" w:rsidRDefault="002C7A74">
          <w:pPr>
            <w:pStyle w:val="C3168BE6B9B743979D703B3B7824EE81"/>
          </w:pPr>
          <w:r>
            <w:t>Document subtitle</w:t>
          </w:r>
        </w:p>
      </w:docPartBody>
    </w:docPart>
    <w:docPart>
      <w:docPartPr>
        <w:name w:val="08E46CF7A3264F34B79A1B5432B786C8"/>
        <w:category>
          <w:name w:val="General"/>
          <w:gallery w:val="placeholder"/>
        </w:category>
        <w:types>
          <w:type w:val="bbPlcHdr"/>
        </w:types>
        <w:behaviors>
          <w:behavior w:val="content"/>
        </w:behaviors>
        <w:guid w:val="{83E54CCE-5225-4128-BF2C-E34A9067949C}"/>
      </w:docPartPr>
      <w:docPartBody>
        <w:p w:rsidR="002C7A74" w:rsidRDefault="002C7A74">
          <w:pPr>
            <w:pStyle w:val="08E46CF7A3264F34B79A1B5432B786C8"/>
          </w:pPr>
          <w:r w:rsidRPr="004D5282">
            <w:t>company name</w:t>
          </w:r>
        </w:p>
      </w:docPartBody>
    </w:docPart>
    <w:docPart>
      <w:docPartPr>
        <w:name w:val="A4BF1F01A9BC4585B3F5A528A5B353AB"/>
        <w:category>
          <w:name w:val="General"/>
          <w:gallery w:val="placeholder"/>
        </w:category>
        <w:types>
          <w:type w:val="bbPlcHdr"/>
        </w:types>
        <w:behaviors>
          <w:behavior w:val="content"/>
        </w:behaviors>
        <w:guid w:val="{663A922E-BC21-414F-B3BB-4FA0A60C0F14}"/>
      </w:docPartPr>
      <w:docPartBody>
        <w:p w:rsidR="002C7A74" w:rsidRDefault="002C7A74">
          <w:pPr>
            <w:pStyle w:val="A4BF1F01A9BC4585B3F5A528A5B353AB"/>
          </w:pPr>
          <w:r>
            <w:t>Define your pull-through offer.</w:t>
          </w:r>
        </w:p>
      </w:docPartBody>
    </w:docPart>
    <w:docPart>
      <w:docPartPr>
        <w:name w:val="29073006EC584A748E0823C6FC1C914A"/>
        <w:category>
          <w:name w:val="General"/>
          <w:gallery w:val="placeholder"/>
        </w:category>
        <w:types>
          <w:type w:val="bbPlcHdr"/>
        </w:types>
        <w:behaviors>
          <w:behavior w:val="content"/>
        </w:behaviors>
        <w:guid w:val="{AC06E389-BD48-44E1-B38F-EB189E4CF8A6}"/>
      </w:docPartPr>
      <w:docPartBody>
        <w:p w:rsidR="002C7A74" w:rsidRDefault="002C7A74">
          <w:pPr>
            <w:pStyle w:val="29073006EC584A748E0823C6FC1C914A"/>
          </w:pPr>
          <w:r>
            <w:t>Process</w:t>
          </w:r>
        </w:p>
      </w:docPartBody>
    </w:docPart>
    <w:docPart>
      <w:docPartPr>
        <w:name w:val="A8469AE1243D418482096CF61F41678E"/>
        <w:category>
          <w:name w:val="General"/>
          <w:gallery w:val="placeholder"/>
        </w:category>
        <w:types>
          <w:type w:val="bbPlcHdr"/>
        </w:types>
        <w:behaviors>
          <w:behavior w:val="content"/>
        </w:behaviors>
        <w:guid w:val="{4D504160-6D7A-4FAF-9917-53B981F2674E}"/>
      </w:docPartPr>
      <w:docPartBody>
        <w:p w:rsidR="002C7A74" w:rsidRDefault="002C7A74" w:rsidP="002C7A74">
          <w:pPr>
            <w:pStyle w:val="A8469AE1243D418482096CF61F41678E"/>
          </w:pPr>
          <w:r>
            <w:t>Product Demographics</w:t>
          </w:r>
        </w:p>
      </w:docPartBody>
    </w:docPart>
    <w:docPart>
      <w:docPartPr>
        <w:name w:val="D2B9757712BA4ED5ABE8C5BDBBD23C94"/>
        <w:category>
          <w:name w:val="General"/>
          <w:gallery w:val="placeholder"/>
        </w:category>
        <w:types>
          <w:type w:val="bbPlcHdr"/>
        </w:types>
        <w:behaviors>
          <w:behavior w:val="content"/>
        </w:behaviors>
        <w:guid w:val="{467395B4-97F8-4FE3-8823-C91FF7FD3583}"/>
      </w:docPartPr>
      <w:docPartBody>
        <w:p w:rsidR="00AF204D" w:rsidRDefault="00DF4FF9" w:rsidP="00DF4FF9">
          <w:pPr>
            <w:pStyle w:val="D2B9757712BA4ED5ABE8C5BDBBD23C9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74"/>
    <w:rsid w:val="002C7A74"/>
    <w:rsid w:val="004A2BA1"/>
    <w:rsid w:val="004A5472"/>
    <w:rsid w:val="00683AE8"/>
    <w:rsid w:val="007743E1"/>
    <w:rsid w:val="00787575"/>
    <w:rsid w:val="00814361"/>
    <w:rsid w:val="008367C2"/>
    <w:rsid w:val="00856DAF"/>
    <w:rsid w:val="00981468"/>
    <w:rsid w:val="009E2697"/>
    <w:rsid w:val="00AF204D"/>
    <w:rsid w:val="00CF0447"/>
    <w:rsid w:val="00DB60F2"/>
    <w:rsid w:val="00DF4FF9"/>
    <w:rsid w:val="00E35234"/>
    <w:rsid w:val="00F80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39CC905D6496EAC38DD9BE3827D12">
    <w:name w:val="E7439CC905D6496EAC38DD9BE3827D12"/>
  </w:style>
  <w:style w:type="paragraph" w:customStyle="1" w:styleId="255A69238E994009BD0D705948CC5F83">
    <w:name w:val="255A69238E994009BD0D705948CC5F83"/>
  </w:style>
  <w:style w:type="paragraph" w:customStyle="1" w:styleId="294DC02E864640789ED06C8E665C38AA">
    <w:name w:val="294DC02E864640789ED06C8E665C38AA"/>
  </w:style>
  <w:style w:type="paragraph" w:customStyle="1" w:styleId="50EE218F4C4140B199627ABB9F191D15">
    <w:name w:val="50EE218F4C4140B199627ABB9F191D15"/>
  </w:style>
  <w:style w:type="paragraph" w:customStyle="1" w:styleId="C3168BE6B9B743979D703B3B7824EE81">
    <w:name w:val="C3168BE6B9B743979D703B3B7824EE81"/>
  </w:style>
  <w:style w:type="paragraph" w:customStyle="1" w:styleId="08CD43F935254641B194853145A68A4F">
    <w:name w:val="08CD43F935254641B194853145A68A4F"/>
  </w:style>
  <w:style w:type="paragraph" w:customStyle="1" w:styleId="314866EAB32D47CFAA75AAF283C5FA33">
    <w:name w:val="314866EAB32D47CFAA75AAF283C5FA33"/>
  </w:style>
  <w:style w:type="paragraph" w:customStyle="1" w:styleId="08E46CF7A3264F34B79A1B5432B786C8">
    <w:name w:val="08E46CF7A3264F34B79A1B5432B786C8"/>
  </w:style>
  <w:style w:type="paragraph" w:customStyle="1" w:styleId="EB15A8784ED3424580A4D26D2673A96B">
    <w:name w:val="EB15A8784ED3424580A4D26D2673A96B"/>
  </w:style>
  <w:style w:type="paragraph" w:customStyle="1" w:styleId="0C8BEF5D6FB041569BCDEF43E4254279">
    <w:name w:val="0C8BEF5D6FB041569BCDEF43E4254279"/>
  </w:style>
  <w:style w:type="character" w:styleId="Emphasis">
    <w:name w:val="Emphasis"/>
    <w:basedOn w:val="DefaultParagraphFont"/>
    <w:uiPriority w:val="20"/>
    <w:rsid w:val="002C7A74"/>
    <w:rPr>
      <w:i/>
      <w:iCs/>
      <w:color w:val="595959" w:themeColor="text1" w:themeTint="A6"/>
    </w:rPr>
  </w:style>
  <w:style w:type="paragraph" w:customStyle="1" w:styleId="BB73B72FD3324A5B85908D5CBD5D1156">
    <w:name w:val="BB73B72FD3324A5B85908D5CBD5D1156"/>
  </w:style>
  <w:style w:type="paragraph" w:customStyle="1" w:styleId="EA617319D161482E9443EA887BE734D2">
    <w:name w:val="EA617319D161482E9443EA887BE734D2"/>
  </w:style>
  <w:style w:type="paragraph" w:customStyle="1" w:styleId="056BDC6EB8EF436D941A55948C150675">
    <w:name w:val="056BDC6EB8EF436D941A55948C150675"/>
  </w:style>
  <w:style w:type="paragraph" w:customStyle="1" w:styleId="B5B36A267610459390F2FFC712950DEE">
    <w:name w:val="B5B36A267610459390F2FFC712950DEE"/>
  </w:style>
  <w:style w:type="paragraph" w:customStyle="1" w:styleId="E9ED64114586459ABEAAE55D26A3626A">
    <w:name w:val="E9ED64114586459ABEAAE55D26A3626A"/>
  </w:style>
  <w:style w:type="paragraph" w:customStyle="1" w:styleId="F4D1FB8534E7420CA1615D67748840A8">
    <w:name w:val="F4D1FB8534E7420CA1615D67748840A8"/>
  </w:style>
  <w:style w:type="paragraph" w:customStyle="1" w:styleId="A137CC17903E438C9F0E8B86968E96D7">
    <w:name w:val="A137CC17903E438C9F0E8B86968E96D7"/>
  </w:style>
  <w:style w:type="paragraph" w:customStyle="1" w:styleId="2096D567AF3A44A08E60D9C95C22FAEE">
    <w:name w:val="2096D567AF3A44A08E60D9C95C22FAEE"/>
  </w:style>
  <w:style w:type="paragraph" w:customStyle="1" w:styleId="C03A4E0E278E468992AFD40F63A31E85">
    <w:name w:val="C03A4E0E278E468992AFD40F63A31E85"/>
  </w:style>
  <w:style w:type="paragraph" w:customStyle="1" w:styleId="8487E076C88748A4BB3E87B2DCF38119">
    <w:name w:val="8487E076C88748A4BB3E87B2DCF38119"/>
  </w:style>
  <w:style w:type="paragraph" w:customStyle="1" w:styleId="BD1E9FAB811E4EA989FC938595CB57CA">
    <w:name w:val="BD1E9FAB811E4EA989FC938595CB57CA"/>
  </w:style>
  <w:style w:type="paragraph" w:customStyle="1" w:styleId="319AA79EBB754271B5F1EDA66E7D674D">
    <w:name w:val="319AA79EBB754271B5F1EDA66E7D674D"/>
  </w:style>
  <w:style w:type="paragraph" w:customStyle="1" w:styleId="3023E2153B5245A4816F7653FBD88C07">
    <w:name w:val="3023E2153B5245A4816F7653FBD88C07"/>
  </w:style>
  <w:style w:type="paragraph" w:customStyle="1" w:styleId="0DAFFBF9C53B4341922EDBD909B2EB46">
    <w:name w:val="0DAFFBF9C53B4341922EDBD909B2EB46"/>
  </w:style>
  <w:style w:type="paragraph" w:customStyle="1" w:styleId="2E71D99772714157B237DA180780B28C">
    <w:name w:val="2E71D99772714157B237DA180780B28C"/>
  </w:style>
  <w:style w:type="paragraph" w:customStyle="1" w:styleId="0A03650802024E75AB25172315494F97">
    <w:name w:val="0A03650802024E75AB25172315494F97"/>
  </w:style>
  <w:style w:type="paragraph" w:customStyle="1" w:styleId="B8AF6C114A254B899E62EE9A3C75136B">
    <w:name w:val="B8AF6C114A254B899E62EE9A3C75136B"/>
  </w:style>
  <w:style w:type="paragraph" w:customStyle="1" w:styleId="A759E373A8754A44BD8E3105B30028E7">
    <w:name w:val="A759E373A8754A44BD8E3105B30028E7"/>
  </w:style>
  <w:style w:type="paragraph" w:customStyle="1" w:styleId="11E7E6310680430B8D2C15E2E7B430C9">
    <w:name w:val="11E7E6310680430B8D2C15E2E7B430C9"/>
  </w:style>
  <w:style w:type="paragraph" w:customStyle="1" w:styleId="E3EB2644087140A795F4317DFA95DA03">
    <w:name w:val="E3EB2644087140A795F4317DFA95DA03"/>
  </w:style>
  <w:style w:type="paragraph" w:customStyle="1" w:styleId="370CDF5FED8D47F894928035F2F46DC1">
    <w:name w:val="370CDF5FED8D47F894928035F2F46DC1"/>
  </w:style>
  <w:style w:type="paragraph" w:customStyle="1" w:styleId="11C16487B4C94AACB808818EAB2ED8B1">
    <w:name w:val="11C16487B4C94AACB808818EAB2ED8B1"/>
  </w:style>
  <w:style w:type="paragraph" w:customStyle="1" w:styleId="FBC10E4A2CCC48C0BD28481344DBAF81">
    <w:name w:val="FBC10E4A2CCC48C0BD28481344DBAF81"/>
  </w:style>
  <w:style w:type="paragraph" w:customStyle="1" w:styleId="D9EF9F96F2444B2497D8ADF6BD3FCBE3">
    <w:name w:val="D9EF9F96F2444B2497D8ADF6BD3FCBE3"/>
  </w:style>
  <w:style w:type="paragraph" w:customStyle="1" w:styleId="BA3939303FD7435AACF37CED604FA27C">
    <w:name w:val="BA3939303FD7435AACF37CED604FA27C"/>
  </w:style>
  <w:style w:type="paragraph" w:customStyle="1" w:styleId="A4BF1F01A9BC4585B3F5A528A5B353AB">
    <w:name w:val="A4BF1F01A9BC4585B3F5A528A5B353AB"/>
  </w:style>
  <w:style w:type="paragraph" w:customStyle="1" w:styleId="29073006EC584A748E0823C6FC1C914A">
    <w:name w:val="29073006EC584A748E0823C6FC1C914A"/>
  </w:style>
  <w:style w:type="paragraph" w:customStyle="1" w:styleId="5328433E7E3244F7905925CED20919C8">
    <w:name w:val="5328433E7E3244F7905925CED20919C8"/>
  </w:style>
  <w:style w:type="paragraph" w:customStyle="1" w:styleId="6285EEDF225C42AD81CDDFA38B4940F2">
    <w:name w:val="6285EEDF225C42AD81CDDFA38B4940F2"/>
  </w:style>
  <w:style w:type="paragraph" w:customStyle="1" w:styleId="BE1BBA4D59A147A0BCB20D35EA2272F4">
    <w:name w:val="BE1BBA4D59A147A0BCB20D35EA2272F4"/>
  </w:style>
  <w:style w:type="paragraph" w:customStyle="1" w:styleId="4B9A70F182C54A939CDC31AFB723461D">
    <w:name w:val="4B9A70F182C54A939CDC31AFB723461D"/>
  </w:style>
  <w:style w:type="paragraph" w:customStyle="1" w:styleId="2696C19C5411402D8C6236C5C43FE20B">
    <w:name w:val="2696C19C5411402D8C6236C5C43FE20B"/>
  </w:style>
  <w:style w:type="paragraph" w:customStyle="1" w:styleId="A486531566FC40748D5E621632EE0666">
    <w:name w:val="A486531566FC40748D5E621632EE0666"/>
  </w:style>
  <w:style w:type="paragraph" w:customStyle="1" w:styleId="D8BFF9F20AFA41CCADD4E40F7DE011E5">
    <w:name w:val="D8BFF9F20AFA41CCADD4E40F7DE011E5"/>
  </w:style>
  <w:style w:type="paragraph" w:customStyle="1" w:styleId="5E2B61EE807445878A2FC5F551206502">
    <w:name w:val="5E2B61EE807445878A2FC5F551206502"/>
  </w:style>
  <w:style w:type="paragraph" w:customStyle="1" w:styleId="B676B27E72DD4C3893EFE2ED817E1233">
    <w:name w:val="B676B27E72DD4C3893EFE2ED817E1233"/>
  </w:style>
  <w:style w:type="paragraph" w:customStyle="1" w:styleId="930391098150455EA2C4C6F7E2CA3B21">
    <w:name w:val="930391098150455EA2C4C6F7E2CA3B21"/>
  </w:style>
  <w:style w:type="paragraph" w:customStyle="1" w:styleId="0E1E01B873BD4C4E898989981D92E7FE">
    <w:name w:val="0E1E01B873BD4C4E898989981D92E7FE"/>
  </w:style>
  <w:style w:type="paragraph" w:customStyle="1" w:styleId="2B02FADD35294ED1B1CB069CC79556CB">
    <w:name w:val="2B02FADD35294ED1B1CB069CC79556CB"/>
  </w:style>
  <w:style w:type="paragraph" w:customStyle="1" w:styleId="7A201FA4A7DB42A1A886B470F57334B3">
    <w:name w:val="7A201FA4A7DB42A1A886B470F57334B3"/>
  </w:style>
  <w:style w:type="paragraph" w:customStyle="1" w:styleId="B8E506AC0E7A48E392CF835693C47BD6">
    <w:name w:val="B8E506AC0E7A48E392CF835693C47BD6"/>
  </w:style>
  <w:style w:type="paragraph" w:customStyle="1" w:styleId="19A38179FF44420A87FCDEA376E58143">
    <w:name w:val="19A38179FF44420A87FCDEA376E58143"/>
  </w:style>
  <w:style w:type="paragraph" w:customStyle="1" w:styleId="91716151BE7548DE921B496DF30A2C73">
    <w:name w:val="91716151BE7548DE921B496DF30A2C73"/>
  </w:style>
  <w:style w:type="paragraph" w:customStyle="1" w:styleId="44CCF95AEF9A4ACA92B0994ABECADA2E">
    <w:name w:val="44CCF95AEF9A4ACA92B0994ABECADA2E"/>
  </w:style>
  <w:style w:type="paragraph" w:customStyle="1" w:styleId="B196DF6FD0C8499BB6614036B18BAB9B">
    <w:name w:val="B196DF6FD0C8499BB6614036B18BAB9B"/>
  </w:style>
  <w:style w:type="paragraph" w:customStyle="1" w:styleId="5918823988BD4A9EA3C7E24E6865DAD0">
    <w:name w:val="5918823988BD4A9EA3C7E24E6865DAD0"/>
  </w:style>
  <w:style w:type="paragraph" w:customStyle="1" w:styleId="4963823CDC3E4776BE3B3BA0073B9845">
    <w:name w:val="4963823CDC3E4776BE3B3BA0073B9845"/>
  </w:style>
  <w:style w:type="paragraph" w:customStyle="1" w:styleId="E369E1ED8E3747979654887C4B65BC4A">
    <w:name w:val="E369E1ED8E3747979654887C4B65BC4A"/>
  </w:style>
  <w:style w:type="paragraph" w:customStyle="1" w:styleId="26FFFA4965CB47F6833B50E2DAC34F6D">
    <w:name w:val="26FFFA4965CB47F6833B50E2DAC34F6D"/>
  </w:style>
  <w:style w:type="paragraph" w:customStyle="1" w:styleId="0BE080AE50834F1EB6EB4F8C6007A429">
    <w:name w:val="0BE080AE50834F1EB6EB4F8C6007A429"/>
  </w:style>
  <w:style w:type="paragraph" w:customStyle="1" w:styleId="F193F09D8EE8496A886E7DC01D6D2208">
    <w:name w:val="F193F09D8EE8496A886E7DC01D6D2208"/>
  </w:style>
  <w:style w:type="paragraph" w:customStyle="1" w:styleId="BBFC55CE50BF4962B580CA71CA081EF4">
    <w:name w:val="BBFC55CE50BF4962B580CA71CA081EF4"/>
  </w:style>
  <w:style w:type="paragraph" w:customStyle="1" w:styleId="567275ABA21B49EB803EF13AB9192D3C">
    <w:name w:val="567275ABA21B49EB803EF13AB9192D3C"/>
  </w:style>
  <w:style w:type="paragraph" w:customStyle="1" w:styleId="9F5DDB3904F747AD96A0646C1D187CD5">
    <w:name w:val="9F5DDB3904F747AD96A0646C1D187CD5"/>
  </w:style>
  <w:style w:type="paragraph" w:customStyle="1" w:styleId="CB758297E78F4B909847918078E26B55">
    <w:name w:val="CB758297E78F4B909847918078E26B55"/>
  </w:style>
  <w:style w:type="paragraph" w:customStyle="1" w:styleId="FBA6D47406254C5EA1B34A152EB30B80">
    <w:name w:val="FBA6D47406254C5EA1B34A152EB30B80"/>
  </w:style>
  <w:style w:type="paragraph" w:customStyle="1" w:styleId="E1B646AE8D0344FD843E8DDCFAEF132A">
    <w:name w:val="E1B646AE8D0344FD843E8DDCFAEF132A"/>
  </w:style>
  <w:style w:type="paragraph" w:customStyle="1" w:styleId="DEB46082C69244A6A31B164455A7AC59">
    <w:name w:val="DEB46082C69244A6A31B164455A7AC59"/>
  </w:style>
  <w:style w:type="paragraph" w:customStyle="1" w:styleId="6500E22A66334672A2AE7F4515777DA2">
    <w:name w:val="6500E22A66334672A2AE7F4515777DA2"/>
  </w:style>
  <w:style w:type="paragraph" w:customStyle="1" w:styleId="A3BCECA84C65486498CE7D0F586D5E9A">
    <w:name w:val="A3BCECA84C65486498CE7D0F586D5E9A"/>
  </w:style>
  <w:style w:type="paragraph" w:customStyle="1" w:styleId="D0E730A7A259404CABED95FF914ED9AB">
    <w:name w:val="D0E730A7A259404CABED95FF914ED9AB"/>
  </w:style>
  <w:style w:type="paragraph" w:customStyle="1" w:styleId="88DF25A4743442C0B1472103E1A7A5E8">
    <w:name w:val="88DF25A4743442C0B1472103E1A7A5E8"/>
  </w:style>
  <w:style w:type="paragraph" w:customStyle="1" w:styleId="179CE5D11ED04946AF51CE74904972DB">
    <w:name w:val="179CE5D11ED04946AF51CE74904972DB"/>
  </w:style>
  <w:style w:type="paragraph" w:customStyle="1" w:styleId="C51AFE14AC324D6888CCCEC424F9E0AD">
    <w:name w:val="C51AFE14AC324D6888CCCEC424F9E0AD"/>
  </w:style>
  <w:style w:type="paragraph" w:customStyle="1" w:styleId="51DC7A8F98294E919B58AA29E39D08A1">
    <w:name w:val="51DC7A8F98294E919B58AA29E39D08A1"/>
  </w:style>
  <w:style w:type="paragraph" w:customStyle="1" w:styleId="53CEA7D94B954869B124649FFB3AB5EF">
    <w:name w:val="53CEA7D94B954869B124649FFB3AB5EF"/>
  </w:style>
  <w:style w:type="paragraph" w:customStyle="1" w:styleId="A4C59E701C36417DB94992981D3D8BC6">
    <w:name w:val="A4C59E701C36417DB94992981D3D8BC6"/>
  </w:style>
  <w:style w:type="paragraph" w:customStyle="1" w:styleId="73A6162D8CBA41DE9404A142E37F6F4F">
    <w:name w:val="73A6162D8CBA41DE9404A142E37F6F4F"/>
  </w:style>
  <w:style w:type="paragraph" w:customStyle="1" w:styleId="5C86789972A0436AAAE389183EF7F9B4">
    <w:name w:val="5C86789972A0436AAAE389183EF7F9B4"/>
  </w:style>
  <w:style w:type="paragraph" w:customStyle="1" w:styleId="7F8D4DD705D64F2FAFCA9832E8D5DBDC">
    <w:name w:val="7F8D4DD705D64F2FAFCA9832E8D5DBDC"/>
  </w:style>
  <w:style w:type="paragraph" w:customStyle="1" w:styleId="982C0CFCAF294F87A7E9EC887A78C338">
    <w:name w:val="982C0CFCAF294F87A7E9EC887A78C338"/>
  </w:style>
  <w:style w:type="paragraph" w:customStyle="1" w:styleId="C7E3E0C1B16E44E4919002D0863DB9C8">
    <w:name w:val="C7E3E0C1B16E44E4919002D0863DB9C8"/>
  </w:style>
  <w:style w:type="paragraph" w:customStyle="1" w:styleId="397670834670402483444D48ACA14D05">
    <w:name w:val="397670834670402483444D48ACA14D05"/>
  </w:style>
  <w:style w:type="paragraph" w:customStyle="1" w:styleId="92AD152A3B644370B37280E37F121B99">
    <w:name w:val="92AD152A3B644370B37280E37F121B99"/>
  </w:style>
  <w:style w:type="paragraph" w:customStyle="1" w:styleId="7F2BA49AB3DE4E3DBC860FA2BD1CFE28">
    <w:name w:val="7F2BA49AB3DE4E3DBC860FA2BD1CFE28"/>
  </w:style>
  <w:style w:type="paragraph" w:customStyle="1" w:styleId="8A013DAC94B348AC889F21FA425552EF">
    <w:name w:val="8A013DAC94B348AC889F21FA425552EF"/>
  </w:style>
  <w:style w:type="paragraph" w:customStyle="1" w:styleId="5F298F53260447BA9D70C388717C1D0C">
    <w:name w:val="5F298F53260447BA9D70C388717C1D0C"/>
  </w:style>
  <w:style w:type="paragraph" w:customStyle="1" w:styleId="2782B9613E6D4AD99341ECF791E0A631">
    <w:name w:val="2782B9613E6D4AD99341ECF791E0A631"/>
  </w:style>
  <w:style w:type="paragraph" w:customStyle="1" w:styleId="2EBD549C03124FDAB3981E401A9CC363">
    <w:name w:val="2EBD549C03124FDAB3981E401A9CC363"/>
  </w:style>
  <w:style w:type="paragraph" w:customStyle="1" w:styleId="B49A1DD9DC464CF692725E4582FBB3B2">
    <w:name w:val="B49A1DD9DC464CF692725E4582FBB3B2"/>
  </w:style>
  <w:style w:type="paragraph" w:customStyle="1" w:styleId="5E2C54721EE94E30AF43D1D572F2D35A">
    <w:name w:val="5E2C54721EE94E30AF43D1D572F2D35A"/>
  </w:style>
  <w:style w:type="paragraph" w:customStyle="1" w:styleId="6F87841C6CAB47CDBD5075695B3B0550">
    <w:name w:val="6F87841C6CAB47CDBD5075695B3B0550"/>
  </w:style>
  <w:style w:type="paragraph" w:customStyle="1" w:styleId="33A449DE18AF49C0B8C1B9621F1AD7BE">
    <w:name w:val="33A449DE18AF49C0B8C1B9621F1AD7BE"/>
  </w:style>
  <w:style w:type="paragraph" w:customStyle="1" w:styleId="619B9F1F3E9648FBAE78858044E27C43">
    <w:name w:val="619B9F1F3E9648FBAE78858044E27C43"/>
  </w:style>
  <w:style w:type="paragraph" w:customStyle="1" w:styleId="71D1CE771D724BEB9C1444EB39084531">
    <w:name w:val="71D1CE771D724BEB9C1444EB39084531"/>
  </w:style>
  <w:style w:type="paragraph" w:customStyle="1" w:styleId="C09B19334C5B4E22B23600CAF5E3437F">
    <w:name w:val="C09B19334C5B4E22B23600CAF5E3437F"/>
  </w:style>
  <w:style w:type="paragraph" w:customStyle="1" w:styleId="C1D332E019454A1D8D691FDB4DC04F23">
    <w:name w:val="C1D332E019454A1D8D691FDB4DC04F23"/>
  </w:style>
  <w:style w:type="paragraph" w:customStyle="1" w:styleId="3CC6FD10229346F59CB2A6DDCACC591C">
    <w:name w:val="3CC6FD10229346F59CB2A6DDCACC591C"/>
  </w:style>
  <w:style w:type="paragraph" w:customStyle="1" w:styleId="A8F6AC9EF18D42CC931180F124D85437">
    <w:name w:val="A8F6AC9EF18D42CC931180F124D85437"/>
  </w:style>
  <w:style w:type="paragraph" w:customStyle="1" w:styleId="620D91ED4B7F41088552CFF160E05243">
    <w:name w:val="620D91ED4B7F41088552CFF160E05243"/>
  </w:style>
  <w:style w:type="paragraph" w:customStyle="1" w:styleId="A4EBF6A5EF2C4392B28C857152A91163">
    <w:name w:val="A4EBF6A5EF2C4392B28C857152A91163"/>
  </w:style>
  <w:style w:type="character" w:styleId="PlaceholderText">
    <w:name w:val="Placeholder Text"/>
    <w:basedOn w:val="DefaultParagraphFont"/>
    <w:uiPriority w:val="2"/>
    <w:rPr>
      <w:i/>
      <w:iCs/>
      <w:color w:val="808080"/>
    </w:rPr>
  </w:style>
  <w:style w:type="paragraph" w:customStyle="1" w:styleId="C86371BD0C2E4A34B02B30E6C4D4A64C">
    <w:name w:val="C86371BD0C2E4A34B02B30E6C4D4A64C"/>
  </w:style>
  <w:style w:type="paragraph" w:customStyle="1" w:styleId="033BB058782F4F86B576EC54AD5F6F5C">
    <w:name w:val="033BB058782F4F86B576EC54AD5F6F5C"/>
  </w:style>
  <w:style w:type="paragraph" w:customStyle="1" w:styleId="9979714F2A8249FBB5E3778045879A48">
    <w:name w:val="9979714F2A8249FBB5E3778045879A48"/>
  </w:style>
  <w:style w:type="paragraph" w:customStyle="1" w:styleId="A904427606CB4EBA8EBD8C5812DC3E91">
    <w:name w:val="A904427606CB4EBA8EBD8C5812DC3E91"/>
  </w:style>
  <w:style w:type="paragraph" w:customStyle="1" w:styleId="40A9F2B5B7204C669136B3F658D52550">
    <w:name w:val="40A9F2B5B7204C669136B3F658D52550"/>
  </w:style>
  <w:style w:type="paragraph" w:customStyle="1" w:styleId="91DCADED39AB4FA29A320DF862E59EE8">
    <w:name w:val="91DCADED39AB4FA29A320DF862E59EE8"/>
  </w:style>
  <w:style w:type="paragraph" w:customStyle="1" w:styleId="198881A75B4241678A96FCFCC2DBFE7A">
    <w:name w:val="198881A75B4241678A96FCFCC2DBFE7A"/>
  </w:style>
  <w:style w:type="paragraph" w:customStyle="1" w:styleId="903C7AB15BB84A1090562223D24C9BF5">
    <w:name w:val="903C7AB15BB84A1090562223D24C9BF5"/>
  </w:style>
  <w:style w:type="paragraph" w:customStyle="1" w:styleId="E65A0AAD89764E23A6EF542A19372799">
    <w:name w:val="E65A0AAD89764E23A6EF542A19372799"/>
  </w:style>
  <w:style w:type="paragraph" w:customStyle="1" w:styleId="CAF079CB96EE4674B67E6A3EB6BF4726">
    <w:name w:val="CAF079CB96EE4674B67E6A3EB6BF4726"/>
  </w:style>
  <w:style w:type="paragraph" w:customStyle="1" w:styleId="17AD26F52F5B4CE994A9E9E18822DFB0">
    <w:name w:val="17AD26F52F5B4CE994A9E9E18822DFB0"/>
  </w:style>
  <w:style w:type="paragraph" w:customStyle="1" w:styleId="9E4F67F6F2BC4C1FA9A2966C9FAECCE2">
    <w:name w:val="9E4F67F6F2BC4C1FA9A2966C9FAECCE2"/>
  </w:style>
  <w:style w:type="paragraph" w:customStyle="1" w:styleId="AAA968045DB245E7A7183F6ED6702632">
    <w:name w:val="AAA968045DB245E7A7183F6ED6702632"/>
  </w:style>
  <w:style w:type="paragraph" w:customStyle="1" w:styleId="B3D7195A603B4EC0864A8C0101330BF8">
    <w:name w:val="B3D7195A603B4EC0864A8C0101330BF8"/>
  </w:style>
  <w:style w:type="paragraph" w:customStyle="1" w:styleId="47674651CE77423A84AAA198062C164B">
    <w:name w:val="47674651CE77423A84AAA198062C164B"/>
  </w:style>
  <w:style w:type="paragraph" w:customStyle="1" w:styleId="6D9460C403334176BCBFFFEB041795B8">
    <w:name w:val="6D9460C403334176BCBFFFEB041795B8"/>
  </w:style>
  <w:style w:type="paragraph" w:customStyle="1" w:styleId="50F33CE16B9B4D24960C00D961CA20FD">
    <w:name w:val="50F33CE16B9B4D24960C00D961CA20FD"/>
  </w:style>
  <w:style w:type="paragraph" w:customStyle="1" w:styleId="E79EAC06BE604F3986F2322228A2A111">
    <w:name w:val="E79EAC06BE604F3986F2322228A2A111"/>
  </w:style>
  <w:style w:type="paragraph" w:customStyle="1" w:styleId="3C80AECC55274DE4BB6868B7648BDA09">
    <w:name w:val="3C80AECC55274DE4BB6868B7648BDA09"/>
  </w:style>
  <w:style w:type="paragraph" w:customStyle="1" w:styleId="432296F4A58940439928A8BC601C68DE">
    <w:name w:val="432296F4A58940439928A8BC601C68DE"/>
  </w:style>
  <w:style w:type="paragraph" w:customStyle="1" w:styleId="F5A0AD2FA64F408288F7B08BAD4734BD">
    <w:name w:val="F5A0AD2FA64F408288F7B08BAD4734BD"/>
  </w:style>
  <w:style w:type="paragraph" w:customStyle="1" w:styleId="D1E420450F754690B06A590DA42CB04B">
    <w:name w:val="D1E420450F754690B06A590DA42CB04B"/>
  </w:style>
  <w:style w:type="paragraph" w:customStyle="1" w:styleId="60B6C35D49DD411880701572E1EC7212">
    <w:name w:val="60B6C35D49DD411880701572E1EC7212"/>
  </w:style>
  <w:style w:type="paragraph" w:customStyle="1" w:styleId="A5C47FFAEA2A4AD295C65A5989405C2A">
    <w:name w:val="A5C47FFAEA2A4AD295C65A5989405C2A"/>
  </w:style>
  <w:style w:type="paragraph" w:customStyle="1" w:styleId="A1614A6BF90C40D58BFE3F135DA55700">
    <w:name w:val="A1614A6BF90C40D58BFE3F135DA55700"/>
  </w:style>
  <w:style w:type="paragraph" w:customStyle="1" w:styleId="426425CC40254A5990A184F5D29D45F5">
    <w:name w:val="426425CC40254A5990A184F5D29D45F5"/>
  </w:style>
  <w:style w:type="paragraph" w:customStyle="1" w:styleId="6E95016FDF464F4D9D3E502E5E6BCA41">
    <w:name w:val="6E95016FDF464F4D9D3E502E5E6BCA41"/>
  </w:style>
  <w:style w:type="paragraph" w:customStyle="1" w:styleId="609B10270CE54EA498261122A92D3C18">
    <w:name w:val="609B10270CE54EA498261122A92D3C18"/>
  </w:style>
  <w:style w:type="paragraph" w:customStyle="1" w:styleId="4D83256DB6D9449DB55A082AE6269F9E">
    <w:name w:val="4D83256DB6D9449DB55A082AE6269F9E"/>
  </w:style>
  <w:style w:type="paragraph" w:customStyle="1" w:styleId="1BB580A68E5445468489F5CD6EB2B1A5">
    <w:name w:val="1BB580A68E5445468489F5CD6EB2B1A5"/>
  </w:style>
  <w:style w:type="paragraph" w:customStyle="1" w:styleId="FB41E96F033147AA982DB20796F57601">
    <w:name w:val="FB41E96F033147AA982DB20796F57601"/>
  </w:style>
  <w:style w:type="paragraph" w:customStyle="1" w:styleId="3BEE3C45701C4C668D9F28B8934C0C13">
    <w:name w:val="3BEE3C45701C4C668D9F28B8934C0C13"/>
  </w:style>
  <w:style w:type="paragraph" w:customStyle="1" w:styleId="797FC8F2B801460F9BE41004F3258A7E">
    <w:name w:val="797FC8F2B801460F9BE41004F3258A7E"/>
  </w:style>
  <w:style w:type="paragraph" w:customStyle="1" w:styleId="05CF0B03B54C4F418D4F3CC03C289ED5">
    <w:name w:val="05CF0B03B54C4F418D4F3CC03C289ED5"/>
    <w:rsid w:val="002C7A74"/>
  </w:style>
  <w:style w:type="paragraph" w:customStyle="1" w:styleId="49418B98FB624BCDA5A25689FB6483D5">
    <w:name w:val="49418B98FB624BCDA5A25689FB6483D5"/>
    <w:rsid w:val="002C7A74"/>
  </w:style>
  <w:style w:type="paragraph" w:customStyle="1" w:styleId="A8469AE1243D418482096CF61F41678E">
    <w:name w:val="A8469AE1243D418482096CF61F41678E"/>
    <w:rsid w:val="002C7A74"/>
  </w:style>
  <w:style w:type="paragraph" w:customStyle="1" w:styleId="0C7D47E72EEB4E8C96638D267BDAECE8">
    <w:name w:val="0C7D47E72EEB4E8C96638D267BDAECE8"/>
    <w:rsid w:val="002C7A74"/>
  </w:style>
  <w:style w:type="paragraph" w:customStyle="1" w:styleId="768D357CF76E4174BFEB8DAAFE42CA4B">
    <w:name w:val="768D357CF76E4174BFEB8DAAFE42CA4B"/>
    <w:rsid w:val="002C7A74"/>
  </w:style>
  <w:style w:type="paragraph" w:customStyle="1" w:styleId="32ECC8D0ACE4433191C179BBA392F624">
    <w:name w:val="32ECC8D0ACE4433191C179BBA392F624"/>
    <w:rsid w:val="002C7A74"/>
  </w:style>
  <w:style w:type="paragraph" w:customStyle="1" w:styleId="2E0F38B2347742CDAFB434C6DCD8155E">
    <w:name w:val="2E0F38B2347742CDAFB434C6DCD8155E"/>
    <w:rsid w:val="002C7A74"/>
  </w:style>
  <w:style w:type="paragraph" w:customStyle="1" w:styleId="1BD037EDD7DE45498A6D9735AB9BAC10">
    <w:name w:val="1BD037EDD7DE45498A6D9735AB9BAC10"/>
    <w:rsid w:val="002C7A74"/>
  </w:style>
  <w:style w:type="paragraph" w:customStyle="1" w:styleId="9F01CA5F824D4BE789C6B3B0C4F24C1E">
    <w:name w:val="9F01CA5F824D4BE789C6B3B0C4F24C1E"/>
    <w:rsid w:val="002C7A74"/>
  </w:style>
  <w:style w:type="paragraph" w:customStyle="1" w:styleId="E5397BD72EBF45E6B68DB54975060850">
    <w:name w:val="E5397BD72EBF45E6B68DB54975060850"/>
    <w:rsid w:val="002C7A74"/>
  </w:style>
  <w:style w:type="paragraph" w:customStyle="1" w:styleId="754292EBCC164042854FBAED77E473FF">
    <w:name w:val="754292EBCC164042854FBAED77E473FF"/>
    <w:rsid w:val="002C7A74"/>
  </w:style>
  <w:style w:type="paragraph" w:customStyle="1" w:styleId="1ED7E24D92E54A6081832A71E2AEF4CA">
    <w:name w:val="1ED7E24D92E54A6081832A71E2AEF4CA"/>
    <w:rsid w:val="002C7A74"/>
  </w:style>
  <w:style w:type="paragraph" w:customStyle="1" w:styleId="6BF7F342A38D4A6590ACE1B93EE0A727">
    <w:name w:val="6BF7F342A38D4A6590ACE1B93EE0A727"/>
    <w:rsid w:val="007743E1"/>
  </w:style>
  <w:style w:type="paragraph" w:customStyle="1" w:styleId="0080963FFCB040A0B4EC4CB6DB22CD52">
    <w:name w:val="0080963FFCB040A0B4EC4CB6DB22CD52"/>
    <w:rsid w:val="007743E1"/>
  </w:style>
  <w:style w:type="paragraph" w:customStyle="1" w:styleId="13C879BDE2954223B9B79D67BB10D681">
    <w:name w:val="13C879BDE2954223B9B79D67BB10D681"/>
    <w:rsid w:val="007743E1"/>
  </w:style>
  <w:style w:type="paragraph" w:customStyle="1" w:styleId="8A2DD49803544E708808AA15754D2333">
    <w:name w:val="8A2DD49803544E708808AA15754D2333"/>
    <w:rsid w:val="007743E1"/>
  </w:style>
  <w:style w:type="paragraph" w:customStyle="1" w:styleId="B1F510AE7934473D95ED6777D3EB6767">
    <w:name w:val="B1F510AE7934473D95ED6777D3EB6767"/>
    <w:rsid w:val="007743E1"/>
  </w:style>
  <w:style w:type="paragraph" w:customStyle="1" w:styleId="9EBA4C97FBCA445795420FD138BE99A9">
    <w:name w:val="9EBA4C97FBCA445795420FD138BE99A9"/>
    <w:rsid w:val="007743E1"/>
  </w:style>
  <w:style w:type="paragraph" w:customStyle="1" w:styleId="7F926AD41B4C441CB09DD36E3B6A4E6E">
    <w:name w:val="7F926AD41B4C441CB09DD36E3B6A4E6E"/>
    <w:rsid w:val="007743E1"/>
  </w:style>
  <w:style w:type="paragraph" w:customStyle="1" w:styleId="8AAE863328444BAA80565BF00B2D60C9">
    <w:name w:val="8AAE863328444BAA80565BF00B2D60C9"/>
    <w:rsid w:val="007743E1"/>
  </w:style>
  <w:style w:type="paragraph" w:customStyle="1" w:styleId="D2B9757712BA4ED5ABE8C5BDBBD23C94">
    <w:name w:val="D2B9757712BA4ED5ABE8C5BDBBD23C94"/>
    <w:rsid w:val="00DF4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oct. 2018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1521</TotalTime>
  <Pages>1</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NEWPORT HIGH SCHOOL, WA</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ccnp (cisco certified network professional)</dc:subject>
  <dc:creator>Bingnan Xu</dc:creator>
  <cp:keywords>BINGNAN XU</cp:keywords>
  <cp:lastModifiedBy>Bingnan Xu</cp:lastModifiedBy>
  <cp:revision>24</cp:revision>
  <cp:lastPrinted>2018-09-20T20:21:00Z</cp:lastPrinted>
  <dcterms:created xsi:type="dcterms:W3CDTF">2018-09-14T20:21:00Z</dcterms:created>
  <dcterms:modified xsi:type="dcterms:W3CDTF">2020-03-21T14:26:00Z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